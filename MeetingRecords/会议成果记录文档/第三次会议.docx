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A27DF" w14:textId="77777777" w:rsidR="0092235C" w:rsidRDefault="00504863" w:rsidP="00504863">
      <w:pPr>
        <w:jc w:val="center"/>
        <w:rPr>
          <w:rFonts w:ascii="SimHei" w:eastAsia="SimHei" w:hAnsi="SimHei"/>
          <w:sz w:val="52"/>
          <w:szCs w:val="52"/>
        </w:rPr>
      </w:pPr>
      <w:r>
        <w:rPr>
          <w:rFonts w:ascii="SimHei" w:eastAsia="SimHei" w:hAnsi="SimHei"/>
          <w:sz w:val="52"/>
          <w:szCs w:val="52"/>
        </w:rPr>
        <w:t>F.A.F</w:t>
      </w:r>
      <w:r w:rsidR="0087130F">
        <w:rPr>
          <w:rFonts w:ascii="SimHei" w:eastAsia="SimHei" w:hAnsi="SimHei"/>
          <w:sz w:val="52"/>
          <w:szCs w:val="52"/>
        </w:rPr>
        <w:t>第</w:t>
      </w:r>
      <w:r w:rsidR="0087130F">
        <w:rPr>
          <w:rFonts w:ascii="SimHei" w:eastAsia="SimHei" w:hAnsi="SimHei" w:hint="eastAsia"/>
          <w:sz w:val="52"/>
          <w:szCs w:val="52"/>
        </w:rPr>
        <w:t>三</w:t>
      </w:r>
      <w:r>
        <w:rPr>
          <w:rFonts w:ascii="SimHei" w:eastAsia="SimHei" w:hAnsi="SimHei"/>
          <w:sz w:val="52"/>
          <w:szCs w:val="52"/>
        </w:rPr>
        <w:t>次</w:t>
      </w:r>
      <w:r w:rsidR="0087130F">
        <w:rPr>
          <w:rFonts w:ascii="SimHei" w:eastAsia="SimHei" w:hAnsi="SimHei" w:hint="eastAsia"/>
          <w:sz w:val="52"/>
          <w:szCs w:val="52"/>
        </w:rPr>
        <w:t>会议</w:t>
      </w:r>
    </w:p>
    <w:p w14:paraId="25F86A9C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61E98EB" w14:textId="77777777" w:rsidR="00504863" w:rsidRDefault="0087130F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2016/9/22</w:t>
      </w:r>
    </w:p>
    <w:p w14:paraId="1EDD5CB2" w14:textId="77777777" w:rsid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7:00 – 9:30</w:t>
      </w:r>
    </w:p>
    <w:p w14:paraId="2D39CCAA" w14:textId="77777777" w:rsidR="00504863" w:rsidRDefault="0087130F" w:rsidP="00504863">
      <w:pPr>
        <w:jc w:val="center"/>
        <w:rPr>
          <w:rFonts w:ascii="STFangsong" w:eastAsia="STFangsong" w:hAnsi="STFangsong" w:hint="eastAsia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图书馆</w:t>
      </w:r>
    </w:p>
    <w:p w14:paraId="1D6D71D9" w14:textId="77777777" w:rsidR="00504863" w:rsidRPr="00504863" w:rsidRDefault="00504863" w:rsidP="00504863">
      <w:pPr>
        <w:jc w:val="center"/>
        <w:rPr>
          <w:rFonts w:ascii="STFangsong" w:eastAsia="STFangsong" w:hAnsi="STFangsong"/>
          <w:sz w:val="28"/>
          <w:szCs w:val="28"/>
        </w:rPr>
      </w:pPr>
    </w:p>
    <w:p w14:paraId="42F79559" w14:textId="77777777" w:rsidR="00506A29" w:rsidRDefault="008E0D4F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酒店简要信息：</w:t>
      </w:r>
    </w:p>
    <w:p w14:paraId="2CE3D5EE" w14:textId="26A29991" w:rsidR="00506A29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名称</w:t>
      </w:r>
    </w:p>
    <w:p w14:paraId="3465F637" w14:textId="46A36749" w:rsidR="004174EA" w:rsidRDefault="004174EA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所属商圈</w:t>
      </w:r>
    </w:p>
    <w:p w14:paraId="683E39DA" w14:textId="46EA077F" w:rsidR="00506A29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地址</w:t>
      </w:r>
    </w:p>
    <w:p w14:paraId="09CAF291" w14:textId="151B6CFA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/>
          <w:sz w:val="28"/>
          <w:szCs w:val="28"/>
        </w:rPr>
        <w:t>星级</w:t>
      </w:r>
    </w:p>
    <w:p w14:paraId="0AB54E61" w14:textId="5830683E" w:rsidR="00ED3F9C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 w:hint="eastAsia"/>
          <w:sz w:val="28"/>
          <w:szCs w:val="28"/>
        </w:rPr>
        <w:t>评分</w:t>
      </w:r>
    </w:p>
    <w:p w14:paraId="0AB7313B" w14:textId="77777777" w:rsidR="00506A29" w:rsidRDefault="004929AD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酒店</w:t>
      </w:r>
      <w:r>
        <w:rPr>
          <w:rFonts w:ascii="STFangsong" w:eastAsia="STFangsong" w:hAnsi="STFangsong"/>
          <w:sz w:val="28"/>
          <w:szCs w:val="28"/>
        </w:rPr>
        <w:t>详细</w:t>
      </w:r>
      <w:r>
        <w:rPr>
          <w:rFonts w:ascii="STFangsong" w:eastAsia="STFangsong" w:hAnsi="STFangsong" w:hint="eastAsia"/>
          <w:sz w:val="28"/>
          <w:szCs w:val="28"/>
        </w:rPr>
        <w:t>信息</w:t>
      </w:r>
      <w:r>
        <w:rPr>
          <w:rFonts w:ascii="STFangsong" w:eastAsia="STFangsong" w:hAnsi="STFangsong"/>
          <w:sz w:val="28"/>
          <w:szCs w:val="28"/>
        </w:rPr>
        <w:t>：</w:t>
      </w:r>
    </w:p>
    <w:p w14:paraId="5133FE31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酒店简要信息</w:t>
      </w:r>
    </w:p>
    <w:p w14:paraId="1189737B" w14:textId="46F73790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 w:rsidR="004929AD">
        <w:rPr>
          <w:rFonts w:ascii="STFangsong" w:eastAsia="STFangsong" w:hAnsi="STFangsong" w:hint="eastAsia"/>
          <w:sz w:val="28"/>
          <w:szCs w:val="28"/>
        </w:rPr>
        <w:t>简介</w:t>
      </w:r>
    </w:p>
    <w:p w14:paraId="6146A42B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设施</w:t>
      </w:r>
      <w:r>
        <w:rPr>
          <w:rFonts w:ascii="STFangsong" w:eastAsia="STFangsong" w:hAnsi="STFangsong"/>
          <w:sz w:val="28"/>
          <w:szCs w:val="28"/>
        </w:rPr>
        <w:t>服务</w:t>
      </w:r>
    </w:p>
    <w:p w14:paraId="2C433706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客房类型</w:t>
      </w:r>
    </w:p>
    <w:p w14:paraId="62A921AD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原始</w:t>
      </w:r>
      <w:r>
        <w:rPr>
          <w:rFonts w:ascii="STFangsong" w:eastAsia="STFangsong" w:hAnsi="STFangsong"/>
          <w:sz w:val="28"/>
          <w:szCs w:val="28"/>
        </w:rPr>
        <w:t>价格</w:t>
      </w:r>
    </w:p>
    <w:p w14:paraId="1553657B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空房</w:t>
      </w:r>
      <w:r>
        <w:rPr>
          <w:rFonts w:ascii="STFangsong" w:eastAsia="STFangsong" w:hAnsi="STFangsong"/>
          <w:sz w:val="28"/>
          <w:szCs w:val="28"/>
        </w:rPr>
        <w:t>类型及数量</w:t>
      </w:r>
    </w:p>
    <w:p w14:paraId="64F3BB88" w14:textId="3B68EA76" w:rsidR="004929AD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评论</w:t>
      </w:r>
    </w:p>
    <w:p w14:paraId="74FFCC53" w14:textId="77777777" w:rsidR="00506A29" w:rsidRDefault="004929AD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订单简要信息：</w:t>
      </w:r>
    </w:p>
    <w:p w14:paraId="2E7D9116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酒店名称</w:t>
      </w:r>
    </w:p>
    <w:p w14:paraId="45A42AE5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lastRenderedPageBreak/>
        <w:t>酒店地址</w:t>
      </w:r>
    </w:p>
    <w:p w14:paraId="08BD1603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开始时间</w:t>
      </w:r>
    </w:p>
    <w:p w14:paraId="724CDFF9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退房时间</w:t>
      </w:r>
    </w:p>
    <w:p w14:paraId="3C45EDC5" w14:textId="77777777" w:rsidR="00506A29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客房类型及</w:t>
      </w:r>
      <w:r>
        <w:rPr>
          <w:rFonts w:ascii="STFangsong" w:eastAsia="STFangsong" w:hAnsi="STFangsong"/>
          <w:sz w:val="28"/>
          <w:szCs w:val="28"/>
        </w:rPr>
        <w:t>数量</w:t>
      </w:r>
    </w:p>
    <w:p w14:paraId="1C14DEED" w14:textId="61BF80A5" w:rsidR="004929AD" w:rsidRDefault="004929AD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总价</w:t>
      </w:r>
    </w:p>
    <w:p w14:paraId="57011429" w14:textId="77777777" w:rsidR="00534A8A" w:rsidRDefault="004929AD" w:rsidP="00534A8A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34A8A">
        <w:rPr>
          <w:rFonts w:ascii="STFangsong" w:eastAsia="STFangsong" w:hAnsi="STFangsong"/>
          <w:sz w:val="28"/>
          <w:szCs w:val="28"/>
        </w:rPr>
        <w:t>订单详细信息：</w:t>
      </w:r>
    </w:p>
    <w:p w14:paraId="0A7B546C" w14:textId="2FEEBE1B" w:rsidR="00506A29" w:rsidRPr="00534A8A" w:rsidRDefault="00506A29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订单</w:t>
      </w:r>
      <w:r>
        <w:rPr>
          <w:rFonts w:ascii="STFangsong" w:eastAsia="STFangsong" w:hAnsi="STFangsong"/>
          <w:sz w:val="28"/>
          <w:szCs w:val="28"/>
        </w:rPr>
        <w:t>简要信息</w:t>
      </w:r>
    </w:p>
    <w:p w14:paraId="4D849B7B" w14:textId="5F6F45CE" w:rsidR="00534A8A" w:rsidRDefault="00534A8A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34A8A">
        <w:rPr>
          <w:rFonts w:ascii="STFangsong" w:eastAsia="STFangsong" w:hAnsi="STFangsong" w:hint="eastAsia"/>
          <w:sz w:val="28"/>
          <w:szCs w:val="28"/>
        </w:rPr>
        <w:t>订单生成时间</w:t>
      </w:r>
    </w:p>
    <w:p w14:paraId="7B6ACA5F" w14:textId="32F1965C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订单号</w:t>
      </w:r>
    </w:p>
    <w:p w14:paraId="792206CF" w14:textId="5FD58234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最晚订单</w:t>
      </w:r>
      <w:r>
        <w:rPr>
          <w:rFonts w:ascii="STFangsong" w:eastAsia="STFangsong" w:hAnsi="STFangsong"/>
          <w:sz w:val="28"/>
          <w:szCs w:val="28"/>
        </w:rPr>
        <w:t>执行时间</w:t>
      </w:r>
    </w:p>
    <w:p w14:paraId="1CF0DC09" w14:textId="764965F3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预计</w:t>
      </w:r>
      <w:r>
        <w:rPr>
          <w:rFonts w:ascii="STFangsong" w:eastAsia="STFangsong" w:hAnsi="STFangsong"/>
          <w:sz w:val="28"/>
          <w:szCs w:val="28"/>
        </w:rPr>
        <w:t>入住人数</w:t>
      </w:r>
    </w:p>
    <w:p w14:paraId="78D91914" w14:textId="208F92E5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有无</w:t>
      </w:r>
      <w:r>
        <w:rPr>
          <w:rFonts w:ascii="STFangsong" w:eastAsia="STFangsong" w:hAnsi="STFangsong"/>
          <w:sz w:val="28"/>
          <w:szCs w:val="28"/>
        </w:rPr>
        <w:t>儿童</w:t>
      </w:r>
    </w:p>
    <w:p w14:paraId="3F032047" w14:textId="16B0BC98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是否</w:t>
      </w:r>
      <w:r>
        <w:rPr>
          <w:rFonts w:ascii="STFangsong" w:eastAsia="STFangsong" w:hAnsi="STFangsong"/>
          <w:sz w:val="28"/>
          <w:szCs w:val="28"/>
        </w:rPr>
        <w:t>享受折扣</w:t>
      </w:r>
    </w:p>
    <w:p w14:paraId="153FC905" w14:textId="2DEDCB3E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订单</w:t>
      </w:r>
      <w:r>
        <w:rPr>
          <w:rFonts w:ascii="STFangsong" w:eastAsia="STFangsong" w:hAnsi="STFangsong"/>
          <w:sz w:val="28"/>
          <w:szCs w:val="28"/>
        </w:rPr>
        <w:t>状态</w:t>
      </w:r>
    </w:p>
    <w:p w14:paraId="169AE35E" w14:textId="62AFB9E4" w:rsidR="00506A29" w:rsidRDefault="00506A29" w:rsidP="00534A8A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评价状态</w:t>
      </w:r>
    </w:p>
    <w:p w14:paraId="209C699B" w14:textId="6718B942" w:rsidR="002A5E76" w:rsidRDefault="002A5E76" w:rsidP="002A5E76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已撤销订单 </w:t>
      </w:r>
      <w:r>
        <w:rPr>
          <w:rFonts w:ascii="STFangsong" w:eastAsia="STFangsong" w:hAnsi="STFangsong" w:hint="eastAsia"/>
          <w:sz w:val="28"/>
          <w:szCs w:val="28"/>
        </w:rPr>
        <w:t>里</w:t>
      </w:r>
      <w:r>
        <w:rPr>
          <w:rFonts w:ascii="STFangsong" w:eastAsia="STFangsong" w:hAnsi="STFangsong"/>
          <w:sz w:val="28"/>
          <w:szCs w:val="28"/>
        </w:rPr>
        <w:t xml:space="preserve">有 </w:t>
      </w:r>
      <w:bookmarkStart w:id="0" w:name="_GoBack"/>
      <w:bookmarkEnd w:id="0"/>
      <w:r>
        <w:rPr>
          <w:rFonts w:ascii="STFangsong" w:eastAsia="STFangsong" w:hAnsi="STFangsong"/>
          <w:sz w:val="28"/>
          <w:szCs w:val="28"/>
        </w:rPr>
        <w:t>撤销时间</w:t>
      </w:r>
    </w:p>
    <w:p w14:paraId="46D19F93" w14:textId="63BD9EAC" w:rsidR="009F5EA9" w:rsidRDefault="009F5EA9" w:rsidP="009F5EA9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U</w:t>
      </w:r>
      <w:r>
        <w:rPr>
          <w:rFonts w:ascii="STFangsong" w:eastAsia="STFangsong" w:hAnsi="STFangsong" w:hint="eastAsia"/>
          <w:sz w:val="28"/>
          <w:szCs w:val="28"/>
        </w:rPr>
        <w:t>C</w:t>
      </w:r>
      <w:r>
        <w:rPr>
          <w:rFonts w:ascii="STFangsong" w:eastAsia="STFangsong" w:hAnsi="STFangsong"/>
          <w:sz w:val="28"/>
          <w:szCs w:val="28"/>
        </w:rPr>
        <w:t>2</w:t>
      </w:r>
    </w:p>
    <w:p w14:paraId="6E44E2CC" w14:textId="269BD01F" w:rsidR="009F5EA9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更新</w:t>
      </w:r>
      <w:r>
        <w:rPr>
          <w:rFonts w:ascii="STFangsong" w:eastAsia="STFangsong" w:hAnsi="STFangsong"/>
          <w:sz w:val="28"/>
          <w:szCs w:val="28"/>
        </w:rPr>
        <w:t>入住信息</w:t>
      </w:r>
    </w:p>
    <w:p w14:paraId="428BF075" w14:textId="2F97FEC6" w:rsidR="009F5EA9" w:rsidRDefault="00686425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更新</w:t>
      </w:r>
      <w:r w:rsidR="009F5EA9">
        <w:rPr>
          <w:rFonts w:ascii="STFangsong" w:eastAsia="STFangsong" w:hAnsi="STFangsong" w:hint="eastAsia"/>
          <w:sz w:val="28"/>
          <w:szCs w:val="28"/>
        </w:rPr>
        <w:t>可用</w:t>
      </w:r>
      <w:r w:rsidR="009F5EA9">
        <w:rPr>
          <w:rFonts w:ascii="STFangsong" w:eastAsia="STFangsong" w:hAnsi="STFangsong"/>
          <w:sz w:val="28"/>
          <w:szCs w:val="28"/>
        </w:rPr>
        <w:t>客房</w:t>
      </w:r>
    </w:p>
    <w:p w14:paraId="7515B0DE" w14:textId="71F451F3" w:rsidR="00686425" w:rsidRDefault="00686425" w:rsidP="00686425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可用客房列表</w:t>
      </w:r>
    </w:p>
    <w:p w14:paraId="36298587" w14:textId="23867315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房间号</w:t>
      </w:r>
    </w:p>
    <w:p w14:paraId="77F9A20D" w14:textId="47C0C156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房间</w:t>
      </w:r>
      <w:r>
        <w:rPr>
          <w:rFonts w:ascii="STFangsong" w:eastAsia="STFangsong" w:hAnsi="STFangsong" w:hint="eastAsia"/>
          <w:sz w:val="28"/>
          <w:szCs w:val="28"/>
        </w:rPr>
        <w:t>类型</w:t>
      </w:r>
    </w:p>
    <w:p w14:paraId="48C5E492" w14:textId="6ADE9731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数量</w:t>
      </w:r>
    </w:p>
    <w:p w14:paraId="785B310D" w14:textId="5D75C279" w:rsidR="00686425" w:rsidRDefault="00686425" w:rsidP="00686425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原始价格</w:t>
      </w:r>
    </w:p>
    <w:p w14:paraId="1B2E7957" w14:textId="50FEACAF" w:rsidR="00506A29" w:rsidRDefault="00506A29" w:rsidP="00506A29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评价</w:t>
      </w:r>
    </w:p>
    <w:p w14:paraId="4D765DF0" w14:textId="1E286658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不</w:t>
      </w:r>
      <w:r>
        <w:rPr>
          <w:rFonts w:ascii="STFangsong" w:eastAsia="STFangsong" w:hAnsi="STFangsong" w:hint="eastAsia"/>
          <w:sz w:val="28"/>
          <w:szCs w:val="28"/>
        </w:rPr>
        <w:t>须</w:t>
      </w:r>
      <w:r>
        <w:rPr>
          <w:rFonts w:ascii="STFangsong" w:eastAsia="STFangsong" w:hAnsi="STFangsong"/>
          <w:sz w:val="28"/>
          <w:szCs w:val="28"/>
        </w:rPr>
        <w:t>注明</w:t>
      </w:r>
      <w:r w:rsidR="00506A29">
        <w:rPr>
          <w:rFonts w:ascii="STFangsong" w:eastAsia="STFangsong" w:hAnsi="STFangsong"/>
          <w:sz w:val="28"/>
          <w:szCs w:val="28"/>
        </w:rPr>
        <w:t>订单信息</w:t>
      </w:r>
    </w:p>
    <w:p w14:paraId="0A8F4148" w14:textId="2F03FC6A" w:rsidR="00506A29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酒店不</w:t>
      </w:r>
      <w:r>
        <w:rPr>
          <w:rFonts w:ascii="STFangsong" w:eastAsia="STFangsong" w:hAnsi="STFangsong" w:hint="eastAsia"/>
          <w:sz w:val="28"/>
          <w:szCs w:val="28"/>
        </w:rPr>
        <w:t>须</w:t>
      </w:r>
      <w:r>
        <w:rPr>
          <w:rFonts w:ascii="STFangsong" w:eastAsia="STFangsong" w:hAnsi="STFangsong"/>
          <w:sz w:val="28"/>
          <w:szCs w:val="28"/>
        </w:rPr>
        <w:t>知道评价</w:t>
      </w:r>
      <w:r>
        <w:rPr>
          <w:rFonts w:ascii="STFangsong" w:eastAsia="STFangsong" w:hAnsi="STFangsong" w:hint="eastAsia"/>
          <w:sz w:val="28"/>
          <w:szCs w:val="28"/>
        </w:rPr>
        <w:t>订单</w:t>
      </w:r>
    </w:p>
    <w:p w14:paraId="541BFFEB" w14:textId="771195A3" w:rsidR="00643561" w:rsidRPr="00534A8A" w:rsidRDefault="00643561" w:rsidP="00506A2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 w:hint="eastAsia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UC</w:t>
      </w:r>
      <w:r>
        <w:rPr>
          <w:rFonts w:ascii="STFangsong" w:eastAsia="STFangsong" w:hAnsi="STFangsong"/>
          <w:sz w:val="28"/>
          <w:szCs w:val="28"/>
        </w:rPr>
        <w:t>10</w:t>
      </w:r>
      <w:r>
        <w:rPr>
          <w:rFonts w:ascii="STFangsong" w:eastAsia="STFangsong" w:hAnsi="STFangsong" w:hint="eastAsia"/>
          <w:sz w:val="28"/>
          <w:szCs w:val="28"/>
        </w:rPr>
        <w:t>修改</w:t>
      </w:r>
    </w:p>
    <w:p w14:paraId="36AAADDD" w14:textId="1EEBE61C" w:rsidR="00ED5943" w:rsidRDefault="00ED5943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CC</w:t>
      </w:r>
      <w:r>
        <w:rPr>
          <w:rFonts w:ascii="STFangsong" w:eastAsia="STFangsong" w:hAnsi="STFangsong" w:hint="eastAsia"/>
          <w:sz w:val="28"/>
          <w:szCs w:val="28"/>
        </w:rPr>
        <w:t>D</w:t>
      </w:r>
      <w:r>
        <w:rPr>
          <w:rFonts w:ascii="STFangsong" w:eastAsia="STFangsong" w:hAnsi="STFangsong"/>
          <w:sz w:val="28"/>
          <w:szCs w:val="28"/>
        </w:rPr>
        <w:t>1</w:t>
      </w:r>
      <w:r w:rsidR="0027326F">
        <w:rPr>
          <w:rFonts w:ascii="STFangsong" w:eastAsia="STFangsong" w:hAnsi="STFangsong"/>
          <w:sz w:val="28"/>
          <w:szCs w:val="28"/>
        </w:rPr>
        <w:t>、2、</w:t>
      </w:r>
      <w:r>
        <w:rPr>
          <w:rFonts w:ascii="STFangsong" w:eastAsia="STFangsong" w:hAnsi="STFangsong"/>
          <w:sz w:val="28"/>
          <w:szCs w:val="28"/>
        </w:rPr>
        <w:t>3</w:t>
      </w:r>
      <w:r w:rsidR="006B6880">
        <w:rPr>
          <w:rFonts w:ascii="STFangsong" w:eastAsia="STFangsong" w:hAnsi="STFangsong"/>
          <w:sz w:val="28"/>
          <w:szCs w:val="28"/>
        </w:rPr>
        <w:t>、4、5</w:t>
      </w:r>
      <w:r w:rsidR="00F823D0">
        <w:rPr>
          <w:rFonts w:ascii="STFangsong" w:eastAsia="STFangsong" w:hAnsi="STFangsong"/>
          <w:sz w:val="28"/>
          <w:szCs w:val="28"/>
        </w:rPr>
        <w:t>、</w:t>
      </w:r>
    </w:p>
    <w:p w14:paraId="385B9BCE" w14:textId="08D0603C" w:rsidR="0027326F" w:rsidRDefault="0027326F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异常</w:t>
      </w:r>
      <w:r>
        <w:rPr>
          <w:rFonts w:ascii="STFangsong" w:eastAsia="STFangsong" w:hAnsi="STFangsong"/>
          <w:sz w:val="28"/>
          <w:szCs w:val="28"/>
        </w:rPr>
        <w:t>、未执行、已执行、</w:t>
      </w:r>
      <w:r>
        <w:rPr>
          <w:rFonts w:ascii="STFangsong" w:eastAsia="STFangsong" w:hAnsi="STFangsong" w:hint="eastAsia"/>
          <w:sz w:val="28"/>
          <w:szCs w:val="28"/>
        </w:rPr>
        <w:t>撤销</w:t>
      </w:r>
    </w:p>
    <w:p w14:paraId="78A690F6" w14:textId="77777777" w:rsidR="00643561" w:rsidRPr="00643561" w:rsidRDefault="006B6880" w:rsidP="00504863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客户</w:t>
      </w:r>
      <w:r w:rsidR="00F823D0">
        <w:rPr>
          <w:rFonts w:ascii="STFangsong" w:eastAsia="STFangsong" w:hAnsi="STFangsong"/>
          <w:sz w:val="28"/>
          <w:szCs w:val="28"/>
        </w:rPr>
        <w:t>简要信息：</w:t>
      </w:r>
    </w:p>
    <w:p w14:paraId="154E8C59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名称</w:t>
      </w:r>
    </w:p>
    <w:p w14:paraId="312D8039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密码</w:t>
      </w:r>
    </w:p>
    <w:p w14:paraId="291A3EDC" w14:textId="77777777" w:rsidR="00643561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联系方式</w:t>
      </w:r>
    </w:p>
    <w:p w14:paraId="3D0897A4" w14:textId="6EEA59A2" w:rsidR="006B6880" w:rsidRPr="00643561" w:rsidRDefault="00F823D0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信用</w:t>
      </w:r>
    </w:p>
    <w:p w14:paraId="55F13E9E" w14:textId="70E7DCC0" w:rsidR="00643561" w:rsidRPr="00643561" w:rsidRDefault="00643561" w:rsidP="00643561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i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酒店</w:t>
      </w:r>
      <w:r>
        <w:rPr>
          <w:rFonts w:ascii="STFangsong" w:eastAsia="STFangsong" w:hAnsi="STFangsong" w:hint="eastAsia"/>
          <w:sz w:val="28"/>
          <w:szCs w:val="28"/>
        </w:rPr>
        <w:t>工作</w:t>
      </w:r>
      <w:r>
        <w:rPr>
          <w:rFonts w:ascii="STFangsong" w:eastAsia="STFangsong" w:hAnsi="STFangsong"/>
          <w:sz w:val="28"/>
          <w:szCs w:val="28"/>
        </w:rPr>
        <w:t>人员</w:t>
      </w:r>
    </w:p>
    <w:p w14:paraId="41492EB2" w14:textId="1861150D" w:rsidR="00643561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 w:rsidRPr="004174EA">
        <w:rPr>
          <w:rFonts w:ascii="STFangsong" w:eastAsia="STFangsong" w:hAnsi="STFangsong"/>
          <w:b/>
          <w:sz w:val="28"/>
          <w:szCs w:val="28"/>
        </w:rPr>
        <w:t>工号</w:t>
      </w:r>
    </w:p>
    <w:p w14:paraId="5C82711B" w14:textId="133A0888" w:rsidR="004174EA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 w:hint="eastAsia"/>
          <w:b/>
          <w:sz w:val="28"/>
          <w:szCs w:val="28"/>
        </w:rPr>
        <w:t>密码</w:t>
      </w:r>
    </w:p>
    <w:p w14:paraId="5F7144CD" w14:textId="3C95DE6B" w:rsidR="004174EA" w:rsidRDefault="004174EA" w:rsidP="00643561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酒店名称</w:t>
      </w:r>
    </w:p>
    <w:p w14:paraId="190BB0A1" w14:textId="59AD7B8E" w:rsidR="009F5EA9" w:rsidRDefault="009F5EA9" w:rsidP="00AB5D8B">
      <w:pPr>
        <w:pStyle w:val="a3"/>
        <w:numPr>
          <w:ilvl w:val="0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问老师的问题</w:t>
      </w:r>
    </w:p>
    <w:p w14:paraId="56738C91" w14:textId="32CDB7AA" w:rsidR="00AB5D8B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</w:t>
      </w:r>
      <w:r w:rsidR="00AB5D8B">
        <w:rPr>
          <w:rFonts w:ascii="STFangsong" w:eastAsia="STFangsong" w:hAnsi="STFangsong"/>
          <w:b/>
          <w:sz w:val="28"/>
          <w:szCs w:val="28"/>
        </w:rPr>
        <w:t>工作人员：</w:t>
      </w:r>
      <w:r w:rsidR="00AB5D8B">
        <w:rPr>
          <w:rFonts w:ascii="STFangsong" w:eastAsia="STFangsong" w:hAnsi="STFangsong" w:hint="eastAsia"/>
          <w:b/>
          <w:sz w:val="28"/>
          <w:szCs w:val="28"/>
        </w:rPr>
        <w:t>浏览</w:t>
      </w:r>
      <w:r w:rsidR="00AB5D8B">
        <w:rPr>
          <w:rFonts w:ascii="STFangsong" w:eastAsia="STFangsong" w:hAnsi="STFangsong"/>
          <w:b/>
          <w:sz w:val="28"/>
          <w:szCs w:val="28"/>
        </w:rPr>
        <w:t>酒店</w:t>
      </w:r>
      <w:r>
        <w:rPr>
          <w:rFonts w:ascii="STFangsong" w:eastAsia="STFangsong" w:hAnsi="STFangsong"/>
          <w:b/>
          <w:sz w:val="28"/>
          <w:szCs w:val="28"/>
        </w:rPr>
        <w:t>客房（</w:t>
      </w:r>
      <w:r>
        <w:rPr>
          <w:rFonts w:ascii="STFangsong" w:eastAsia="STFangsong" w:hAnsi="STFangsong" w:hint="eastAsia"/>
          <w:b/>
          <w:sz w:val="28"/>
          <w:szCs w:val="28"/>
        </w:rPr>
        <w:t>要不要</w:t>
      </w:r>
      <w:r>
        <w:rPr>
          <w:rFonts w:ascii="STFangsong" w:eastAsia="STFangsong" w:hAnsi="STFangsong"/>
          <w:b/>
          <w:sz w:val="28"/>
          <w:szCs w:val="28"/>
        </w:rPr>
        <w:t>增加用例）</w:t>
      </w:r>
    </w:p>
    <w:p w14:paraId="6F69E4E1" w14:textId="247F6851" w:rsidR="009F5EA9" w:rsidRPr="004174EA" w:rsidRDefault="009F5EA9" w:rsidP="009F5EA9">
      <w:pPr>
        <w:pStyle w:val="a3"/>
        <w:numPr>
          <w:ilvl w:val="1"/>
          <w:numId w:val="1"/>
        </w:numPr>
        <w:ind w:firstLineChars="0"/>
        <w:rPr>
          <w:rFonts w:ascii="STFangsong" w:eastAsia="STFangsong" w:hAnsi="STFangsong"/>
          <w:b/>
          <w:sz w:val="28"/>
          <w:szCs w:val="28"/>
        </w:rPr>
      </w:pPr>
      <w:r>
        <w:rPr>
          <w:rFonts w:ascii="STFangsong" w:eastAsia="STFangsong" w:hAnsi="STFangsong"/>
          <w:b/>
          <w:sz w:val="28"/>
          <w:szCs w:val="28"/>
        </w:rPr>
        <w:t>酒店房间要不要</w:t>
      </w:r>
      <w:r>
        <w:rPr>
          <w:rFonts w:ascii="STFangsong" w:eastAsia="STFangsong" w:hAnsi="STFangsong" w:hint="eastAsia"/>
          <w:b/>
          <w:sz w:val="28"/>
          <w:szCs w:val="28"/>
        </w:rPr>
        <w:t>房间号</w:t>
      </w:r>
    </w:p>
    <w:p w14:paraId="4C87794D" w14:textId="77777777" w:rsidR="00643561" w:rsidRPr="00643561" w:rsidRDefault="00643561" w:rsidP="00643561">
      <w:pPr>
        <w:rPr>
          <w:rFonts w:ascii="STFangsong" w:eastAsia="STFangsong" w:hAnsi="STFangsong" w:hint="eastAsia"/>
          <w:b/>
          <w:i/>
          <w:sz w:val="28"/>
          <w:szCs w:val="28"/>
        </w:rPr>
      </w:pPr>
    </w:p>
    <w:p w14:paraId="6B3D37FE" w14:textId="77777777" w:rsidR="004929AD" w:rsidRPr="00643561" w:rsidRDefault="004929AD" w:rsidP="00643561">
      <w:pPr>
        <w:rPr>
          <w:rFonts w:ascii="STFangsong" w:eastAsia="STFangsong" w:hAnsi="STFangsong"/>
          <w:sz w:val="28"/>
          <w:szCs w:val="28"/>
        </w:rPr>
      </w:pPr>
    </w:p>
    <w:sectPr w:rsidR="004929AD" w:rsidRPr="00643561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B6334"/>
    <w:multiLevelType w:val="hybridMultilevel"/>
    <w:tmpl w:val="0DD2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0F"/>
    <w:rsid w:val="0027326F"/>
    <w:rsid w:val="002A5E76"/>
    <w:rsid w:val="004174EA"/>
    <w:rsid w:val="004929AD"/>
    <w:rsid w:val="00504863"/>
    <w:rsid w:val="00506A29"/>
    <w:rsid w:val="00534A8A"/>
    <w:rsid w:val="00643561"/>
    <w:rsid w:val="00686425"/>
    <w:rsid w:val="006B6880"/>
    <w:rsid w:val="00752FC8"/>
    <w:rsid w:val="0087130F"/>
    <w:rsid w:val="008E0D4F"/>
    <w:rsid w:val="0092235C"/>
    <w:rsid w:val="009F5EA9"/>
    <w:rsid w:val="00AB5D8B"/>
    <w:rsid w:val="00AC695F"/>
    <w:rsid w:val="00ED3F9C"/>
    <w:rsid w:val="00ED5943"/>
    <w:rsid w:val="00F8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F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86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4863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50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ccident/Library/Group%20Containers/UBF8T346G9.Office/User%20Content.localized/Templates.localized/&#20363;&#20250;Previ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例会Preview.dotx</Template>
  <TotalTime>40</TotalTime>
  <Pages>3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4</cp:revision>
  <dcterms:created xsi:type="dcterms:W3CDTF">2016-09-22T10:46:00Z</dcterms:created>
  <dcterms:modified xsi:type="dcterms:W3CDTF">2016-09-22T13:54:00Z</dcterms:modified>
</cp:coreProperties>
</file>