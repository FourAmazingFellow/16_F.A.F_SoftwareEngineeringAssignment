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E8A68" w14:textId="77777777" w:rsidR="0092235C" w:rsidRDefault="00504863" w:rsidP="00504863">
      <w:pPr>
        <w:jc w:val="center"/>
        <w:rPr>
          <w:rFonts w:ascii="SimHei" w:eastAsia="SimHei" w:hAnsi="SimHei"/>
          <w:sz w:val="52"/>
          <w:szCs w:val="52"/>
        </w:rPr>
      </w:pPr>
      <w:r>
        <w:rPr>
          <w:rFonts w:ascii="SimHei" w:eastAsia="SimHei" w:hAnsi="SimHei"/>
          <w:sz w:val="52"/>
          <w:szCs w:val="52"/>
        </w:rPr>
        <w:t>F.A.F第一次</w:t>
      </w:r>
      <w:r>
        <w:rPr>
          <w:rFonts w:ascii="SimHei" w:eastAsia="SimHei" w:hAnsi="SimHei" w:hint="eastAsia"/>
          <w:sz w:val="52"/>
          <w:szCs w:val="52"/>
        </w:rPr>
        <w:t>例会</w:t>
      </w:r>
      <w:r w:rsidR="00AE5685">
        <w:rPr>
          <w:rFonts w:ascii="SimHei" w:eastAsia="SimHei" w:hAnsi="SimHei"/>
          <w:sz w:val="52"/>
          <w:szCs w:val="52"/>
        </w:rPr>
        <w:t>Review</w:t>
      </w:r>
    </w:p>
    <w:p w14:paraId="13308AA8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4843FE76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2016/9/14</w:t>
      </w:r>
    </w:p>
    <w:p w14:paraId="7385CDE1" w14:textId="77777777" w:rsidR="00504863" w:rsidRDefault="00504863" w:rsidP="00AE5685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 </w:t>
      </w:r>
    </w:p>
    <w:p w14:paraId="6F3828D9" w14:textId="77777777" w:rsidR="00504863" w:rsidRP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5883ED43" w14:textId="77777777" w:rsidR="00504863" w:rsidRDefault="00504863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ED3F9C">
        <w:rPr>
          <w:rFonts w:ascii="STFangsong" w:eastAsia="STFangsong" w:hAnsi="STFangsong"/>
          <w:b/>
          <w:sz w:val="28"/>
          <w:szCs w:val="28"/>
        </w:rPr>
        <w:t>软件</w:t>
      </w:r>
      <w:r w:rsidRPr="00ED3F9C">
        <w:rPr>
          <w:rFonts w:ascii="STFangsong" w:eastAsia="STFangsong" w:hAnsi="STFangsong" w:hint="eastAsia"/>
          <w:b/>
          <w:sz w:val="28"/>
          <w:szCs w:val="28"/>
        </w:rPr>
        <w:t>架构</w:t>
      </w:r>
      <w:r w:rsidRPr="00ED3F9C">
        <w:rPr>
          <w:rFonts w:ascii="STFangsong" w:eastAsia="STFangsong" w:hAnsi="STFangsong"/>
          <w:b/>
          <w:sz w:val="28"/>
          <w:szCs w:val="28"/>
        </w:rPr>
        <w:t>模式</w:t>
      </w:r>
      <w:r w:rsidR="00AE5685">
        <w:rPr>
          <w:rFonts w:ascii="STFangsong" w:eastAsia="STFangsong" w:hAnsi="STFangsong"/>
          <w:b/>
          <w:sz w:val="28"/>
          <w:szCs w:val="28"/>
        </w:rPr>
        <w:t xml:space="preserve"> </w:t>
      </w:r>
      <w:r w:rsidR="00AE5685">
        <w:rPr>
          <w:rFonts w:ascii="STFangsong" w:eastAsia="STFangsong" w:hAnsi="STFangsong"/>
          <w:sz w:val="28"/>
          <w:szCs w:val="28"/>
        </w:rPr>
        <w:t xml:space="preserve">—— </w:t>
      </w:r>
      <w:r w:rsidR="00AE5685">
        <w:rPr>
          <w:rFonts w:ascii="STFangsong" w:eastAsia="STFangsong" w:hAnsi="STFangsong" w:hint="eastAsia"/>
          <w:sz w:val="28"/>
          <w:szCs w:val="28"/>
        </w:rPr>
        <w:t>分层</w:t>
      </w:r>
      <w:r w:rsidR="00AE5685">
        <w:rPr>
          <w:rFonts w:ascii="STFangsong" w:eastAsia="STFangsong" w:hAnsi="STFangsong"/>
          <w:sz w:val="28"/>
          <w:szCs w:val="28"/>
        </w:rPr>
        <w:t>，MVC，</w:t>
      </w:r>
      <w:r w:rsidR="00AE5685">
        <w:rPr>
          <w:rFonts w:ascii="STFangsong" w:eastAsia="STFangsong" w:hAnsi="STFangsong" w:hint="eastAsia"/>
          <w:sz w:val="28"/>
          <w:szCs w:val="28"/>
        </w:rPr>
        <w:t>根据用例</w:t>
      </w:r>
      <w:r w:rsidR="00AE5685">
        <w:rPr>
          <w:rFonts w:ascii="STFangsong" w:eastAsia="STFangsong" w:hAnsi="STFangsong"/>
          <w:sz w:val="28"/>
          <w:szCs w:val="28"/>
        </w:rPr>
        <w:t>再确定。</w:t>
      </w:r>
    </w:p>
    <w:p w14:paraId="58321AD9" w14:textId="77777777" w:rsidR="002F3C66" w:rsidRPr="002F3C66" w:rsidRDefault="00504863" w:rsidP="002F3C66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 w:hint="eastAsia"/>
          <w:b/>
          <w:sz w:val="28"/>
          <w:szCs w:val="28"/>
        </w:rPr>
      </w:pPr>
      <w:r w:rsidRPr="00504863">
        <w:rPr>
          <w:rFonts w:ascii="STFangsong" w:eastAsia="STFangsong" w:hAnsi="STFangsong"/>
          <w:b/>
          <w:sz w:val="28"/>
          <w:szCs w:val="28"/>
        </w:rPr>
        <w:t>用例文档</w:t>
      </w:r>
      <w:r w:rsidR="007E75A6">
        <w:rPr>
          <w:rFonts w:ascii="STFangsong" w:eastAsia="STFangsong" w:hAnsi="STFangsong"/>
          <w:sz w:val="28"/>
          <w:szCs w:val="28"/>
        </w:rPr>
        <w:t>分工：</w:t>
      </w:r>
      <w:r w:rsidR="002F3C66">
        <w:rPr>
          <w:rFonts w:ascii="STFangsong" w:eastAsia="STFangsong" w:hAnsi="STFangsong"/>
          <w:sz w:val="28"/>
          <w:szCs w:val="28"/>
        </w:rPr>
        <w:t>（按用例图从上到下）</w:t>
      </w:r>
      <w:bookmarkStart w:id="0" w:name="_GoBack"/>
      <w:bookmarkEnd w:id="0"/>
    </w:p>
    <w:p w14:paraId="153CEC2C" w14:textId="77777777" w:rsidR="007E75A6" w:rsidRPr="002F3C66" w:rsidRDefault="007E75A6" w:rsidP="002F3C66">
      <w:pPr>
        <w:pStyle w:val="a3"/>
        <w:ind w:left="480" w:firstLineChars="0" w:firstLine="0"/>
        <w:rPr>
          <w:rFonts w:ascii="STFangsong" w:eastAsia="STFangsong" w:hAnsi="STFangsong"/>
          <w:b/>
          <w:sz w:val="28"/>
          <w:szCs w:val="28"/>
        </w:rPr>
      </w:pPr>
      <w:r w:rsidRPr="002F3C66">
        <w:rPr>
          <w:rFonts w:ascii="STFangsong" w:eastAsia="STFangsong" w:hAnsi="STFangsong"/>
          <w:b/>
          <w:i/>
          <w:color w:val="FF0000"/>
          <w:sz w:val="28"/>
          <w:szCs w:val="28"/>
          <w:u w:val="single"/>
        </w:rPr>
        <w:t>（DDL：2016/9/18 23:59:59）</w:t>
      </w:r>
    </w:p>
    <w:p w14:paraId="5D3D18B1" w14:textId="77777777" w:rsidR="007E75A6" w:rsidRDefault="007E75A6" w:rsidP="007E75A6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万年杰</w:t>
      </w:r>
      <w:r>
        <w:rPr>
          <w:rFonts w:ascii="STFangsong" w:eastAsia="STFangsong" w:hAnsi="STFangsong"/>
          <w:sz w:val="28"/>
          <w:szCs w:val="28"/>
        </w:rPr>
        <w:t xml:space="preserve"> 1-6 </w:t>
      </w:r>
    </w:p>
    <w:p w14:paraId="0BE92DCC" w14:textId="77777777" w:rsidR="007E75A6" w:rsidRDefault="007E75A6" w:rsidP="007E75A6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田原</w:t>
      </w:r>
      <w:r>
        <w:rPr>
          <w:rFonts w:ascii="STFangsong" w:eastAsia="STFangsong" w:hAnsi="STFangsong"/>
          <w:sz w:val="28"/>
          <w:szCs w:val="28"/>
        </w:rPr>
        <w:t xml:space="preserve">   </w:t>
      </w:r>
      <w:r w:rsidR="002F3C66">
        <w:rPr>
          <w:rFonts w:ascii="STFangsong" w:eastAsia="STFangsong" w:hAnsi="STFangsong"/>
          <w:sz w:val="28"/>
          <w:szCs w:val="28"/>
        </w:rPr>
        <w:t>7-12</w:t>
      </w:r>
    </w:p>
    <w:p w14:paraId="0B8EA961" w14:textId="77777777" w:rsidR="00896C95" w:rsidRDefault="00896C95" w:rsidP="007E75A6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曾虎双</w:t>
      </w:r>
      <w:r w:rsidR="002F3C66">
        <w:rPr>
          <w:rFonts w:ascii="STFangsong" w:eastAsia="STFangsong" w:hAnsi="STFangsong"/>
          <w:sz w:val="28"/>
          <w:szCs w:val="28"/>
        </w:rPr>
        <w:t xml:space="preserve"> 13-17</w:t>
      </w:r>
    </w:p>
    <w:p w14:paraId="7B049F8A" w14:textId="77777777" w:rsidR="007E75A6" w:rsidRDefault="007E75A6" w:rsidP="007E75A6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陆茹茹</w:t>
      </w:r>
      <w:r w:rsidR="002F3C66">
        <w:rPr>
          <w:rFonts w:ascii="STFangsong" w:eastAsia="STFangsong" w:hAnsi="STFangsong"/>
          <w:sz w:val="28"/>
          <w:szCs w:val="28"/>
        </w:rPr>
        <w:t xml:space="preserve"> 18-21</w:t>
      </w:r>
    </w:p>
    <w:p w14:paraId="7B695EE6" w14:textId="77777777" w:rsidR="007E75A6" w:rsidRDefault="007E75A6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其他</w:t>
      </w:r>
      <w:r>
        <w:rPr>
          <w:rFonts w:ascii="STFangsong" w:eastAsia="STFangsong" w:hAnsi="STFangsong"/>
          <w:sz w:val="28"/>
          <w:szCs w:val="28"/>
        </w:rPr>
        <w:t>分工，（UI、</w:t>
      </w:r>
      <w:r>
        <w:rPr>
          <w:rFonts w:ascii="STFangsong" w:eastAsia="STFangsong" w:hAnsi="STFangsong" w:hint="eastAsia"/>
          <w:sz w:val="28"/>
          <w:szCs w:val="28"/>
        </w:rPr>
        <w:t>架构</w:t>
      </w:r>
      <w:r>
        <w:rPr>
          <w:rFonts w:ascii="STFangsong" w:eastAsia="STFangsong" w:hAnsi="STFangsong"/>
          <w:sz w:val="28"/>
          <w:szCs w:val="28"/>
        </w:rPr>
        <w:t>）</w:t>
      </w:r>
      <w:r>
        <w:rPr>
          <w:rFonts w:ascii="STFangsong" w:eastAsia="STFangsong" w:hAnsi="STFangsong" w:hint="eastAsia"/>
          <w:sz w:val="28"/>
          <w:szCs w:val="28"/>
        </w:rPr>
        <w:t>等</w:t>
      </w:r>
      <w:r>
        <w:rPr>
          <w:rFonts w:ascii="STFangsong" w:eastAsia="STFangsong" w:hAnsi="STFangsong"/>
          <w:sz w:val="28"/>
          <w:szCs w:val="28"/>
        </w:rPr>
        <w:t>，中秋后陆茹茹到场再讨论。</w:t>
      </w:r>
    </w:p>
    <w:p w14:paraId="146AA1CE" w14:textId="77777777" w:rsidR="007E75A6" w:rsidRDefault="007E75A6" w:rsidP="002F3C66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关于用例图的讨论结果</w:t>
      </w:r>
    </w:p>
    <w:p w14:paraId="59CE263D" w14:textId="77777777" w:rsidR="002F3C66" w:rsidRDefault="002F3C66" w:rsidP="002F3C66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一个用例对应一个用例描述</w:t>
      </w:r>
    </w:p>
    <w:p w14:paraId="549DDA29" w14:textId="77777777" w:rsidR="002F3C66" w:rsidRDefault="002F3C66" w:rsidP="002F3C66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格式</w:t>
      </w:r>
      <w:r>
        <w:rPr>
          <w:rFonts w:ascii="STFangsong" w:eastAsia="STFangsong" w:hAnsi="STFangsong"/>
          <w:sz w:val="28"/>
          <w:szCs w:val="28"/>
        </w:rPr>
        <w:t>参考书上的用例</w:t>
      </w:r>
      <w:r>
        <w:rPr>
          <w:rFonts w:ascii="STFangsong" w:eastAsia="STFangsong" w:hAnsi="STFangsong" w:hint="eastAsia"/>
          <w:sz w:val="28"/>
          <w:szCs w:val="28"/>
        </w:rPr>
        <w:t>描述</w:t>
      </w:r>
    </w:p>
    <w:p w14:paraId="46C7353B" w14:textId="77777777" w:rsidR="007E75A6" w:rsidRPr="002F3C66" w:rsidRDefault="002F3C66" w:rsidP="002F3C66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今晚会在群里发上届的大作业作为参考</w:t>
      </w:r>
    </w:p>
    <w:sectPr w:rsidR="007E75A6" w:rsidRPr="002F3C66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B6334"/>
    <w:multiLevelType w:val="hybridMultilevel"/>
    <w:tmpl w:val="0DD2AD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85"/>
    <w:rsid w:val="002F3C66"/>
    <w:rsid w:val="00504863"/>
    <w:rsid w:val="00752FC8"/>
    <w:rsid w:val="007E75A6"/>
    <w:rsid w:val="00896C95"/>
    <w:rsid w:val="0092235C"/>
    <w:rsid w:val="00AC695F"/>
    <w:rsid w:val="00AE5685"/>
    <w:rsid w:val="00ED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A64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86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04863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50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ccident/Library/Group%20Containers/UBF8T346G9.Office/User%20Content.localized/Templates.localized/&#20363;&#20250;Previ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例会Preview.dotx</Template>
  <TotalTime>16</TotalTime>
  <Pages>1</Pages>
  <Words>32</Words>
  <Characters>188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1</cp:revision>
  <dcterms:created xsi:type="dcterms:W3CDTF">2016-09-14T07:56:00Z</dcterms:created>
  <dcterms:modified xsi:type="dcterms:W3CDTF">2016-09-14T08:42:00Z</dcterms:modified>
</cp:coreProperties>
</file>