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159928599"/>
      </w:sdtPr>
      <w:sdtEndPr>
        <w:rPr>
          <w:rFonts w:ascii="Times New Roman" w:hAnsi="Times New Roman" w:cs="Times New Roman"/>
          <w:color w:val="auto"/>
        </w:rPr>
      </w:sdtEndPr>
      <w:sdtContent>
        <w:p w14:paraId="31D5405C" w14:textId="77777777" w:rsidR="00067147" w:rsidRDefault="007862D7">
          <w:pPr>
            <w:pStyle w:val="21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CD7090" wp14:editId="5264220C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7ADBA8D278864FFC9284C8AD4134550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D12D732" w14:textId="77777777" w:rsidR="00067147" w:rsidRDefault="007862D7">
              <w:pPr>
                <w:pStyle w:val="21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F.A.F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酒店预定系统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6D687D6" w14:textId="77777777" w:rsidR="00067147" w:rsidRDefault="007862D7">
              <w:pPr>
                <w:pStyle w:val="21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用例文档</w:t>
              </w:r>
            </w:p>
          </w:sdtContent>
        </w:sdt>
        <w:p w14:paraId="5F25DB15" w14:textId="77777777" w:rsidR="00067147" w:rsidRDefault="007862D7">
          <w:pPr>
            <w:pStyle w:val="21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67B091D" wp14:editId="191986D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529343" w14:textId="77777777" w:rsidR="00067147" w:rsidRDefault="007862D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35594E9" wp14:editId="053E5CB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8916670</wp:posOffset>
                    </wp:positionV>
                    <wp:extent cx="5271770" cy="82423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1770" cy="824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9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779660C" w14:textId="77777777" w:rsidR="00383D03" w:rsidRDefault="00383D03">
                                    <w:pPr>
                                      <w:pStyle w:val="21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2016-9-23</w:t>
                                    </w:r>
                                  </w:p>
                                </w:sdtContent>
                              </w:sdt>
                              <w:p w14:paraId="574C8EA9" w14:textId="77777777" w:rsidR="00383D03" w:rsidRDefault="00383D03">
                                <w:pPr>
                                  <w:pStyle w:val="21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211147197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NJU F.A.F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万年杰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田原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曾虎双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陆茹茹</w:t>
                                    </w:r>
                                  </w:sdtContent>
                                </w:sdt>
                              </w:p>
                              <w:p w14:paraId="2F09BAFE" w14:textId="77777777" w:rsidR="00383D03" w:rsidRDefault="00383D03">
                                <w:pPr>
                                  <w:pStyle w:val="21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NJU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5594E9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363.9pt;margin-top:702.1pt;width:415.1pt;height:64.9pt;z-index:25166540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9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779660C" w14:textId="77777777" w:rsidR="00383D03" w:rsidRDefault="00383D03">
                              <w:pPr>
                                <w:pStyle w:val="21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2016-9-23</w:t>
                              </w:r>
                            </w:p>
                          </w:sdtContent>
                        </w:sdt>
                        <w:p w14:paraId="574C8EA9" w14:textId="77777777" w:rsidR="00383D03" w:rsidRDefault="00383D03">
                          <w:pPr>
                            <w:pStyle w:val="21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id w:val="211147197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NJU F.A.F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万年杰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田原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曾虎双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陆茹茹</w:t>
                              </w:r>
                            </w:sdtContent>
                          </w:sdt>
                        </w:p>
                        <w:p w14:paraId="2F09BAFE" w14:textId="77777777" w:rsidR="00383D03" w:rsidRDefault="00383D03">
                          <w:pPr>
                            <w:pStyle w:val="21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NJU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5CE85AFD" w14:textId="77777777" w:rsidR="00067147" w:rsidRDefault="007862D7">
      <w:pPr>
        <w:widowControl/>
        <w:jc w:val="lef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目录</w:t>
      </w:r>
    </w:p>
    <w:p w14:paraId="58F77A18" w14:textId="77777777" w:rsidR="00067147" w:rsidRDefault="007862D7">
      <w:pPr>
        <w:pStyle w:val="2"/>
        <w:tabs>
          <w:tab w:val="right" w:leader="dot" w:pos="8306"/>
        </w:tabs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TOC \o "1-3" \t "" \h \z \u </w:instrText>
      </w:r>
      <w:r>
        <w:rPr>
          <w:rFonts w:ascii="Times New Roman" w:hAnsi="Times New Roman"/>
          <w:sz w:val="24"/>
          <w:szCs w:val="24"/>
        </w:rPr>
        <w:fldChar w:fldCharType="separate"/>
      </w:r>
      <w:hyperlink w:anchor="_Toc17714" w:history="1">
        <w:r>
          <w:rPr>
            <w:rFonts w:ascii="Times New Roman" w:hAnsi="Times New Roman"/>
            <w:b/>
            <w:bCs/>
            <w:sz w:val="30"/>
            <w:szCs w:val="30"/>
          </w:rPr>
          <w:t>一．文档信息</w:t>
        </w:r>
        <w:r>
          <w:rPr>
            <w:rFonts w:ascii="Times New Roman" w:hAnsi="Times New Roman"/>
            <w:b/>
            <w:bCs/>
            <w:sz w:val="30"/>
            <w:szCs w:val="30"/>
          </w:rPr>
          <w:tab/>
        </w:r>
        <w:r>
          <w:rPr>
            <w:rFonts w:ascii="Times New Roman" w:hAnsi="Times New Roman"/>
            <w:b/>
            <w:bCs/>
            <w:sz w:val="30"/>
            <w:szCs w:val="30"/>
          </w:rPr>
          <w:fldChar w:fldCharType="begin"/>
        </w:r>
        <w:r>
          <w:rPr>
            <w:rFonts w:ascii="Times New Roman" w:hAnsi="Times New Roman"/>
            <w:b/>
            <w:bCs/>
            <w:sz w:val="30"/>
            <w:szCs w:val="30"/>
          </w:rPr>
          <w:instrText xml:space="preserve"> PAGEREF _Toc17714 </w:instrText>
        </w:r>
        <w:r>
          <w:rPr>
            <w:rFonts w:ascii="Times New Roman" w:hAnsi="Times New Roman"/>
            <w:b/>
            <w:bCs/>
            <w:sz w:val="30"/>
            <w:szCs w:val="30"/>
          </w:rPr>
          <w:fldChar w:fldCharType="separate"/>
        </w:r>
        <w:r>
          <w:rPr>
            <w:rFonts w:ascii="Times New Roman" w:hAnsi="Times New Roman"/>
            <w:b/>
            <w:bCs/>
            <w:sz w:val="30"/>
            <w:szCs w:val="30"/>
          </w:rPr>
          <w:t>3</w:t>
        </w:r>
        <w:r>
          <w:rPr>
            <w:rFonts w:ascii="Times New Roman" w:hAnsi="Times New Roman"/>
            <w:b/>
            <w:bCs/>
            <w:sz w:val="30"/>
            <w:szCs w:val="30"/>
          </w:rPr>
          <w:fldChar w:fldCharType="end"/>
        </w:r>
      </w:hyperlink>
    </w:p>
    <w:p w14:paraId="2913D0EC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29580" w:history="1">
        <w:r w:rsidR="007862D7">
          <w:rPr>
            <w:rFonts w:ascii="Times New Roman" w:hAnsi="Times New Roman"/>
            <w:sz w:val="24"/>
            <w:szCs w:val="24"/>
          </w:rPr>
          <w:t>用例更新记录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_Toc29580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3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7842BE47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b/>
          <w:bCs/>
          <w:sz w:val="30"/>
          <w:szCs w:val="30"/>
        </w:rPr>
      </w:pPr>
      <w:hyperlink w:anchor="_Toc3987" w:history="1">
        <w:r w:rsidR="007862D7">
          <w:rPr>
            <w:rFonts w:ascii="Times New Roman" w:hAnsi="Times New Roman"/>
            <w:b/>
            <w:bCs/>
            <w:sz w:val="30"/>
            <w:szCs w:val="30"/>
          </w:rPr>
          <w:t>二．系统用例图</w: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tab/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fldChar w:fldCharType="begin"/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instrText xml:space="preserve"> PAGEREF _Toc3987 </w:instrTex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fldChar w:fldCharType="separate"/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t>4</w: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fldChar w:fldCharType="end"/>
        </w:r>
      </w:hyperlink>
    </w:p>
    <w:p w14:paraId="338AB41D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b/>
          <w:bCs/>
          <w:sz w:val="30"/>
          <w:szCs w:val="30"/>
        </w:rPr>
      </w:pPr>
      <w:hyperlink w:anchor="_Toc7725" w:history="1">
        <w:r w:rsidR="007862D7">
          <w:rPr>
            <w:rFonts w:ascii="Times New Roman" w:hAnsi="Times New Roman"/>
            <w:b/>
            <w:bCs/>
            <w:sz w:val="30"/>
            <w:szCs w:val="30"/>
          </w:rPr>
          <w:t>三．</w: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t xml:space="preserve"> </w: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t>用例描述</w: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tab/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fldChar w:fldCharType="begin"/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instrText xml:space="preserve"> PAGEREF _Toc7725 </w:instrTex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fldChar w:fldCharType="separate"/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t>5</w:t>
        </w:r>
        <w:r w:rsidR="007862D7">
          <w:rPr>
            <w:rFonts w:ascii="Times New Roman" w:hAnsi="Times New Roman"/>
            <w:b/>
            <w:bCs/>
            <w:sz w:val="30"/>
            <w:szCs w:val="30"/>
          </w:rPr>
          <w:fldChar w:fldCharType="end"/>
        </w:r>
      </w:hyperlink>
    </w:p>
    <w:p w14:paraId="6B2C7BFF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638" w:history="1">
        <w:r w:rsidR="007862D7">
          <w:rPr>
            <w:rFonts w:ascii="Times New Roman" w:hAnsi="Times New Roman"/>
            <w:sz w:val="24"/>
            <w:szCs w:val="24"/>
          </w:rPr>
          <w:t xml:space="preserve">UC1 </w:t>
        </w:r>
        <w:r w:rsidR="007862D7">
          <w:rPr>
            <w:rFonts w:ascii="Times New Roman" w:hAnsi="Times New Roman"/>
            <w:sz w:val="24"/>
            <w:szCs w:val="24"/>
          </w:rPr>
          <w:t>维护个人基本信息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_Toc638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5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249DE012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5517" w:history="1">
        <w:r w:rsidR="007862D7">
          <w:rPr>
            <w:rFonts w:ascii="Times New Roman" w:hAnsi="Times New Roman"/>
            <w:sz w:val="24"/>
            <w:szCs w:val="24"/>
          </w:rPr>
          <w:t xml:space="preserve">UC2 </w:t>
        </w:r>
        <w:r w:rsidR="007862D7">
          <w:rPr>
            <w:rFonts w:ascii="Times New Roman" w:hAnsi="Times New Roman"/>
            <w:sz w:val="24"/>
            <w:szCs w:val="24"/>
          </w:rPr>
          <w:t>浏览自己的订单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_Toc15517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5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57A9E4E2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21178" w:history="1">
        <w:r w:rsidR="007862D7">
          <w:rPr>
            <w:rFonts w:ascii="Times New Roman" w:hAnsi="Times New Roman"/>
            <w:sz w:val="24"/>
            <w:szCs w:val="24"/>
          </w:rPr>
          <w:t xml:space="preserve">UC3 </w:t>
        </w:r>
        <w:r w:rsidR="007862D7">
          <w:rPr>
            <w:rFonts w:ascii="Times New Roman" w:hAnsi="Times New Roman"/>
            <w:sz w:val="24"/>
            <w:szCs w:val="24"/>
          </w:rPr>
          <w:t>生成订单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_Toc21178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6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2BBEA3D8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5611" w:history="1">
        <w:r w:rsidR="007862D7">
          <w:rPr>
            <w:rFonts w:ascii="Times New Roman" w:hAnsi="Times New Roman"/>
            <w:sz w:val="24"/>
            <w:szCs w:val="24"/>
          </w:rPr>
          <w:t xml:space="preserve">UC4 </w:t>
        </w:r>
        <w:r w:rsidR="007862D7">
          <w:rPr>
            <w:rFonts w:ascii="Times New Roman" w:hAnsi="Times New Roman"/>
            <w:sz w:val="24"/>
            <w:szCs w:val="24"/>
          </w:rPr>
          <w:t>撤销订单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_Toc5611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7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4BA064F8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750" w:history="1">
        <w:r w:rsidR="007862D7">
          <w:rPr>
            <w:rFonts w:ascii="Times New Roman" w:hAnsi="Times New Roman"/>
            <w:sz w:val="24"/>
            <w:szCs w:val="24"/>
          </w:rPr>
          <w:t xml:space="preserve">UC5 </w:t>
        </w:r>
        <w:r w:rsidR="007862D7">
          <w:rPr>
            <w:rFonts w:ascii="Times New Roman" w:hAnsi="Times New Roman"/>
            <w:sz w:val="24"/>
            <w:szCs w:val="24"/>
          </w:rPr>
          <w:t>浏览预定过的酒店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_Toc750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7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634E4D37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654" w:history="1">
        <w:r w:rsidR="007862D7">
          <w:rPr>
            <w:rFonts w:ascii="Times New Roman" w:hAnsi="Times New Roman"/>
            <w:sz w:val="24"/>
            <w:szCs w:val="24"/>
          </w:rPr>
          <w:t xml:space="preserve">UC6 </w:t>
        </w:r>
        <w:r w:rsidR="007862D7">
          <w:rPr>
            <w:rFonts w:ascii="Times New Roman" w:hAnsi="Times New Roman"/>
            <w:sz w:val="24"/>
            <w:szCs w:val="24"/>
          </w:rPr>
          <w:t>注册会员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_Toc654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8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4DF52FFD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2389" w:history="1">
        <w:r w:rsidR="007862D7">
          <w:rPr>
            <w:rFonts w:ascii="Times New Roman" w:hAnsi="Times New Roman"/>
            <w:sz w:val="24"/>
            <w:szCs w:val="24"/>
          </w:rPr>
          <w:t xml:space="preserve">UC7 </w:t>
        </w:r>
        <w:r w:rsidR="007862D7">
          <w:rPr>
            <w:rFonts w:ascii="Times New Roman" w:hAnsi="Times New Roman"/>
            <w:sz w:val="24"/>
            <w:szCs w:val="24"/>
          </w:rPr>
          <w:t>查看信用记录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_Toc12389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9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523EE429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24236" w:history="1">
        <w:r w:rsidR="007862D7">
          <w:rPr>
            <w:rFonts w:ascii="Times New Roman" w:hAnsi="Times New Roman"/>
            <w:sz w:val="24"/>
            <w:szCs w:val="24"/>
          </w:rPr>
          <w:t xml:space="preserve">UC8 </w:t>
        </w:r>
        <w:r w:rsidR="007862D7">
          <w:rPr>
            <w:rFonts w:ascii="Times New Roman" w:hAnsi="Times New Roman"/>
            <w:sz w:val="24"/>
            <w:szCs w:val="24"/>
          </w:rPr>
          <w:t>搜索酒店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_Toc24236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9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51C3DE46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2964" w:history="1">
        <w:r w:rsidR="007862D7">
          <w:rPr>
            <w:rFonts w:ascii="Times New Roman" w:hAnsi="Times New Roman"/>
            <w:sz w:val="24"/>
            <w:szCs w:val="24"/>
          </w:rPr>
          <w:t xml:space="preserve">UC9 </w:t>
        </w:r>
        <w:r w:rsidR="007862D7">
          <w:rPr>
            <w:rFonts w:ascii="Times New Roman" w:hAnsi="Times New Roman"/>
            <w:sz w:val="24"/>
            <w:szCs w:val="24"/>
          </w:rPr>
          <w:t>查看酒店信息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_Toc12964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10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6232F40D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8373" w:history="1">
        <w:r w:rsidR="007862D7">
          <w:rPr>
            <w:rFonts w:ascii="Times New Roman" w:hAnsi="Times New Roman"/>
            <w:sz w:val="24"/>
            <w:szCs w:val="24"/>
          </w:rPr>
          <w:t xml:space="preserve">UC10 </w:t>
        </w:r>
        <w:r w:rsidR="007862D7">
          <w:rPr>
            <w:rFonts w:ascii="Times New Roman" w:hAnsi="Times New Roman"/>
            <w:sz w:val="24"/>
            <w:szCs w:val="24"/>
          </w:rPr>
          <w:t>评价酒店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_Toc18373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10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57C981A5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3316" w:history="1">
        <w:r w:rsidR="007862D7">
          <w:rPr>
            <w:rFonts w:ascii="Times New Roman" w:hAnsi="Times New Roman"/>
            <w:sz w:val="24"/>
            <w:szCs w:val="24"/>
          </w:rPr>
          <w:t xml:space="preserve">UC11 </w:t>
        </w:r>
        <w:r w:rsidR="007862D7">
          <w:rPr>
            <w:rFonts w:ascii="Times New Roman" w:hAnsi="Times New Roman"/>
            <w:sz w:val="24"/>
            <w:szCs w:val="24"/>
          </w:rPr>
          <w:t>维护酒店基本信息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_Toc3316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11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687F787F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8593" w:history="1">
        <w:r w:rsidR="007862D7">
          <w:rPr>
            <w:rFonts w:ascii="Times New Roman" w:hAnsi="Times New Roman"/>
            <w:sz w:val="24"/>
            <w:szCs w:val="24"/>
          </w:rPr>
          <w:t xml:space="preserve">UC12 </w:t>
        </w:r>
        <w:r w:rsidR="007862D7">
          <w:rPr>
            <w:rFonts w:ascii="Times New Roman" w:hAnsi="Times New Roman"/>
            <w:sz w:val="24"/>
            <w:szCs w:val="24"/>
          </w:rPr>
          <w:t>录入可用空房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_Toc18593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12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7D3E8D01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26905" w:history="1">
        <w:r w:rsidR="007862D7">
          <w:rPr>
            <w:rFonts w:ascii="Times New Roman" w:hAnsi="Times New Roman"/>
            <w:sz w:val="24"/>
            <w:szCs w:val="24"/>
          </w:rPr>
          <w:t xml:space="preserve">UC13 </w:t>
        </w:r>
        <w:r w:rsidR="007862D7">
          <w:rPr>
            <w:rFonts w:ascii="Times New Roman" w:hAnsi="Times New Roman"/>
            <w:sz w:val="24"/>
            <w:szCs w:val="24"/>
          </w:rPr>
          <w:t>更新入住信息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_Toc26905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12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63B45CA4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28074" w:history="1">
        <w:r w:rsidR="007862D7">
          <w:rPr>
            <w:rFonts w:ascii="Times New Roman" w:hAnsi="Times New Roman"/>
            <w:sz w:val="24"/>
            <w:szCs w:val="24"/>
          </w:rPr>
          <w:t xml:space="preserve">UC14 </w:t>
        </w:r>
        <w:r w:rsidR="007862D7">
          <w:rPr>
            <w:rFonts w:ascii="Times New Roman" w:hAnsi="Times New Roman"/>
            <w:sz w:val="24"/>
            <w:szCs w:val="24"/>
          </w:rPr>
          <w:t>更新退房信息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_Toc28074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13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1952F465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9645" w:history="1">
        <w:r w:rsidR="007862D7">
          <w:rPr>
            <w:rFonts w:ascii="Times New Roman" w:hAnsi="Times New Roman"/>
            <w:sz w:val="24"/>
            <w:szCs w:val="24"/>
          </w:rPr>
          <w:t xml:space="preserve">UC15 </w:t>
        </w:r>
        <w:r w:rsidR="007862D7">
          <w:rPr>
            <w:rFonts w:ascii="Times New Roman" w:hAnsi="Times New Roman"/>
            <w:sz w:val="24"/>
            <w:szCs w:val="24"/>
          </w:rPr>
          <w:t>浏览空房信息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_Toc19645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13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1E7680FD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9739" w:history="1">
        <w:r w:rsidR="007862D7">
          <w:rPr>
            <w:rFonts w:ascii="Times New Roman" w:hAnsi="Times New Roman"/>
            <w:sz w:val="24"/>
            <w:szCs w:val="24"/>
          </w:rPr>
          <w:t xml:space="preserve">UC16 </w:t>
        </w:r>
        <w:r w:rsidR="007862D7">
          <w:rPr>
            <w:rFonts w:ascii="Times New Roman" w:hAnsi="Times New Roman"/>
            <w:sz w:val="24"/>
            <w:szCs w:val="24"/>
          </w:rPr>
          <w:t>订单执行（改变订单状态）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_Toc19739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14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433F2986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899" w:history="1">
        <w:r w:rsidR="007862D7">
          <w:rPr>
            <w:rFonts w:ascii="Times New Roman" w:hAnsi="Times New Roman"/>
            <w:sz w:val="24"/>
            <w:szCs w:val="24"/>
          </w:rPr>
          <w:t xml:space="preserve">UC17 </w:t>
        </w:r>
        <w:r w:rsidR="007862D7">
          <w:rPr>
            <w:rFonts w:ascii="Times New Roman" w:hAnsi="Times New Roman"/>
            <w:sz w:val="24"/>
            <w:szCs w:val="24"/>
          </w:rPr>
          <w:t>浏览酒店订单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_Toc1899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15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6928DBAF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0670" w:history="1">
        <w:r w:rsidR="007862D7">
          <w:rPr>
            <w:rFonts w:ascii="Times New Roman" w:hAnsi="Times New Roman"/>
            <w:sz w:val="24"/>
            <w:szCs w:val="24"/>
          </w:rPr>
          <w:t xml:space="preserve">UC18 </w:t>
        </w:r>
        <w:r w:rsidR="007862D7">
          <w:rPr>
            <w:rFonts w:ascii="Times New Roman" w:hAnsi="Times New Roman"/>
            <w:sz w:val="24"/>
            <w:szCs w:val="24"/>
          </w:rPr>
          <w:t>酒店促销策略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_Toc10670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16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5F80B8E4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279" w:history="1">
        <w:r w:rsidR="007862D7">
          <w:rPr>
            <w:rFonts w:ascii="Times New Roman" w:hAnsi="Times New Roman"/>
            <w:sz w:val="24"/>
            <w:szCs w:val="24"/>
          </w:rPr>
          <w:t xml:space="preserve">UC19 </w:t>
        </w:r>
        <w:r w:rsidR="007862D7">
          <w:rPr>
            <w:rFonts w:ascii="Times New Roman" w:hAnsi="Times New Roman"/>
            <w:sz w:val="24"/>
            <w:szCs w:val="24"/>
          </w:rPr>
          <w:t>网站营销策略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_Toc1279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17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6841E761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9372" w:history="1">
        <w:r w:rsidR="007862D7">
          <w:rPr>
            <w:rFonts w:ascii="Times New Roman" w:hAnsi="Times New Roman"/>
            <w:sz w:val="24"/>
            <w:szCs w:val="24"/>
          </w:rPr>
          <w:t xml:space="preserve">UC20 </w:t>
        </w:r>
        <w:r w:rsidR="007862D7">
          <w:rPr>
            <w:rFonts w:ascii="Times New Roman" w:hAnsi="Times New Roman"/>
            <w:sz w:val="24"/>
            <w:szCs w:val="24"/>
          </w:rPr>
          <w:t>管理信用充值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_Toc19372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18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43566B4D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20728" w:history="1">
        <w:r w:rsidR="007862D7">
          <w:rPr>
            <w:rFonts w:ascii="Times New Roman" w:hAnsi="Times New Roman"/>
            <w:sz w:val="24"/>
            <w:szCs w:val="24"/>
          </w:rPr>
          <w:t xml:space="preserve">UC21 </w:t>
        </w:r>
        <w:r w:rsidR="007862D7">
          <w:rPr>
            <w:rFonts w:ascii="Times New Roman" w:hAnsi="Times New Roman"/>
            <w:sz w:val="24"/>
            <w:szCs w:val="24"/>
          </w:rPr>
          <w:t>管理异常订单执行情况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_Toc20728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19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655F3480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9341" w:history="1">
        <w:r w:rsidR="007862D7">
          <w:rPr>
            <w:rFonts w:ascii="Times New Roman" w:hAnsi="Times New Roman"/>
            <w:sz w:val="24"/>
            <w:szCs w:val="24"/>
          </w:rPr>
          <w:t xml:space="preserve">UC22 </w:t>
        </w:r>
        <w:r w:rsidR="007862D7">
          <w:rPr>
            <w:rFonts w:ascii="Times New Roman" w:hAnsi="Times New Roman"/>
            <w:sz w:val="24"/>
            <w:szCs w:val="24"/>
          </w:rPr>
          <w:t>管理用户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_Toc19341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20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106DEFF0" w14:textId="77777777" w:rsidR="00067147" w:rsidRDefault="00383D03">
      <w:pPr>
        <w:pStyle w:val="2"/>
        <w:tabs>
          <w:tab w:val="right" w:leader="dot" w:pos="8306"/>
        </w:tabs>
        <w:rPr>
          <w:rFonts w:ascii="Times New Roman" w:hAnsi="Times New Roman"/>
          <w:sz w:val="24"/>
          <w:szCs w:val="24"/>
        </w:rPr>
      </w:pPr>
      <w:hyperlink w:anchor="_Toc14615" w:history="1">
        <w:r w:rsidR="007862D7">
          <w:rPr>
            <w:rFonts w:ascii="Times New Roman" w:hAnsi="Times New Roman"/>
            <w:sz w:val="24"/>
            <w:szCs w:val="24"/>
          </w:rPr>
          <w:t xml:space="preserve">UC23 </w:t>
        </w:r>
        <w:r w:rsidR="007862D7">
          <w:rPr>
            <w:rFonts w:ascii="Times New Roman" w:hAnsi="Times New Roman"/>
            <w:sz w:val="24"/>
            <w:szCs w:val="24"/>
          </w:rPr>
          <w:t>管理酒店信息</w:t>
        </w:r>
        <w:r w:rsidR="007862D7">
          <w:rPr>
            <w:rFonts w:ascii="Times New Roman" w:hAnsi="Times New Roman"/>
            <w:sz w:val="24"/>
            <w:szCs w:val="24"/>
          </w:rPr>
          <w:tab/>
        </w:r>
        <w:r w:rsidR="007862D7">
          <w:rPr>
            <w:rFonts w:ascii="Times New Roman" w:hAnsi="Times New Roman"/>
            <w:sz w:val="24"/>
            <w:szCs w:val="24"/>
          </w:rPr>
          <w:fldChar w:fldCharType="begin"/>
        </w:r>
        <w:r w:rsidR="007862D7">
          <w:rPr>
            <w:rFonts w:ascii="Times New Roman" w:hAnsi="Times New Roman"/>
            <w:sz w:val="24"/>
            <w:szCs w:val="24"/>
          </w:rPr>
          <w:instrText xml:space="preserve"> PAGEREF _Toc14615 </w:instrText>
        </w:r>
        <w:r w:rsidR="007862D7">
          <w:rPr>
            <w:rFonts w:ascii="Times New Roman" w:hAnsi="Times New Roman"/>
            <w:sz w:val="24"/>
            <w:szCs w:val="24"/>
          </w:rPr>
          <w:fldChar w:fldCharType="separate"/>
        </w:r>
        <w:r w:rsidR="007862D7">
          <w:rPr>
            <w:rFonts w:ascii="Times New Roman" w:hAnsi="Times New Roman"/>
            <w:sz w:val="24"/>
            <w:szCs w:val="24"/>
          </w:rPr>
          <w:t>21</w:t>
        </w:r>
        <w:r w:rsidR="007862D7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14:paraId="649A9111" w14:textId="77777777" w:rsidR="00067147" w:rsidRDefault="007862D7">
      <w:pPr>
        <w:pStyle w:val="2"/>
        <w:tabs>
          <w:tab w:val="right" w:leader="dot" w:pos="8306"/>
        </w:tabs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fldChar w:fldCharType="end"/>
      </w:r>
    </w:p>
    <w:p w14:paraId="18BC32F0" w14:textId="77777777" w:rsidR="00067147" w:rsidRDefault="00067147">
      <w:pPr>
        <w:outlineLvl w:val="0"/>
        <w:rPr>
          <w:rFonts w:ascii="Times New Roman" w:hAnsi="Times New Roman" w:cs="Times New Roman"/>
          <w:b/>
          <w:sz w:val="44"/>
          <w:szCs w:val="44"/>
        </w:rPr>
        <w:sectPr w:rsidR="00067147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0" w:name="_Toc17714"/>
      <w:bookmarkStart w:id="1" w:name="_Toc24237"/>
    </w:p>
    <w:p w14:paraId="06FADB09" w14:textId="77777777" w:rsidR="00067147" w:rsidRDefault="007862D7">
      <w:pPr>
        <w:outlineLvl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一．文档信息</w:t>
      </w:r>
      <w:bookmarkEnd w:id="0"/>
      <w:bookmarkEnd w:id="1"/>
    </w:p>
    <w:p w14:paraId="60B1A46F" w14:textId="77777777" w:rsidR="00067147" w:rsidRDefault="007862D7">
      <w:pPr>
        <w:ind w:firstLine="60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此文档是</w:t>
      </w:r>
      <w:r>
        <w:rPr>
          <w:rFonts w:ascii="Times New Roman" w:hAnsi="Times New Roman" w:cs="Times New Roman"/>
          <w:sz w:val="30"/>
          <w:szCs w:val="30"/>
        </w:rPr>
        <w:t>F.A.F</w:t>
      </w:r>
      <w:r>
        <w:rPr>
          <w:rFonts w:ascii="Times New Roman" w:hAnsi="Times New Roman" w:cs="Times New Roman"/>
          <w:sz w:val="30"/>
          <w:szCs w:val="30"/>
        </w:rPr>
        <w:t>酒店预定系统的用例文档，用例描述的作者为万年杰、田原、曾虎双、陆茹茹，主要目的是展现用例描述的详细信息，另附有系统用例图。</w:t>
      </w:r>
    </w:p>
    <w:p w14:paraId="19FE310F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" w:name="_Toc29580"/>
      <w:r>
        <w:rPr>
          <w:rFonts w:ascii="Times New Roman" w:hAnsi="Times New Roman" w:cs="Times New Roman"/>
          <w:sz w:val="32"/>
          <w:szCs w:val="32"/>
        </w:rPr>
        <w:t>用例更新记录</w:t>
      </w:r>
      <w:bookmarkStart w:id="3" w:name="_Toc21629"/>
      <w:bookmarkEnd w:id="2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7147" w14:paraId="4F587FD0" w14:textId="7777777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47ACD428" w14:textId="77777777" w:rsidR="00067147" w:rsidRDefault="007862D7">
            <w:pPr>
              <w:rPr>
                <w:b/>
                <w:color w:val="FFFFFF"/>
                <w:szCs w:val="21"/>
              </w:rPr>
            </w:pPr>
            <w:r>
              <w:rPr>
                <w:b/>
                <w:color w:val="FFFFFF"/>
                <w:szCs w:val="21"/>
              </w:rPr>
              <w:t>修改人员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4C53D5DA" w14:textId="77777777" w:rsidR="00067147" w:rsidRDefault="007862D7">
            <w:pPr>
              <w:rPr>
                <w:b/>
                <w:color w:val="FFFFFF"/>
                <w:szCs w:val="21"/>
              </w:rPr>
            </w:pPr>
            <w:r>
              <w:rPr>
                <w:b/>
                <w:color w:val="FFFFFF"/>
                <w:szCs w:val="21"/>
              </w:rPr>
              <w:t>日期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473FE56F" w14:textId="77777777" w:rsidR="00067147" w:rsidRDefault="007862D7">
            <w:pPr>
              <w:rPr>
                <w:b/>
                <w:color w:val="FFFFFF"/>
                <w:szCs w:val="21"/>
              </w:rPr>
            </w:pPr>
            <w:r>
              <w:rPr>
                <w:b/>
                <w:color w:val="FFFFFF"/>
                <w:szCs w:val="21"/>
              </w:rPr>
              <w:t>变更原因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951B9F9" w14:textId="77777777" w:rsidR="00067147" w:rsidRDefault="007862D7">
            <w:pPr>
              <w:rPr>
                <w:b/>
                <w:color w:val="FFFFFF"/>
                <w:szCs w:val="21"/>
              </w:rPr>
            </w:pPr>
            <w:r>
              <w:rPr>
                <w:b/>
                <w:color w:val="FFFFFF"/>
                <w:szCs w:val="21"/>
              </w:rPr>
              <w:t>版本号</w:t>
            </w:r>
          </w:p>
        </w:tc>
      </w:tr>
      <w:tr w:rsidR="00067147" w14:paraId="0DCE4322" w14:textId="7777777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12C403B" w14:textId="77777777"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万年杰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9A8DFF6" w14:textId="77777777"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2016.09.23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EA4D9FB" w14:textId="77777777"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初步完成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54B1E17" w14:textId="77777777"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V1.0</w:t>
            </w:r>
          </w:p>
        </w:tc>
      </w:tr>
      <w:tr w:rsidR="00067147" w14:paraId="4C603626" w14:textId="7777777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CF21C9C" w14:textId="77777777"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曾虎双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F405B6C" w14:textId="77777777"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2016.10.14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3001467" w14:textId="77777777"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UC13</w:t>
            </w:r>
            <w:r>
              <w:rPr>
                <w:rFonts w:hint="eastAsia"/>
                <w:b/>
                <w:color w:val="000000"/>
              </w:rPr>
              <w:t>、</w:t>
            </w:r>
            <w:r>
              <w:rPr>
                <w:rFonts w:hint="eastAsia"/>
                <w:b/>
                <w:color w:val="000000"/>
              </w:rPr>
              <w:t>14</w:t>
            </w:r>
            <w:r>
              <w:rPr>
                <w:rFonts w:hint="eastAsia"/>
                <w:b/>
                <w:color w:val="000000"/>
              </w:rPr>
              <w:t>中房间信息增加房间数量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51B88E9" w14:textId="77777777" w:rsidR="00067147" w:rsidRDefault="007862D7">
            <w:pPr>
              <w:outlineLvl w:val="0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</w:rPr>
              <w:t>V1.1</w:t>
            </w:r>
          </w:p>
        </w:tc>
      </w:tr>
      <w:tr w:rsidR="00067147" w14:paraId="66E2CA9A" w14:textId="77777777">
        <w:trPr>
          <w:trHeight w:val="90"/>
        </w:trPr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20A320A" w14:textId="77777777" w:rsidR="00067147" w:rsidRDefault="00F722B9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曾虎双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C2E6220" w14:textId="77777777" w:rsidR="00067147" w:rsidRDefault="00F722B9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2016.10.23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A77642E" w14:textId="77777777" w:rsidR="00067147" w:rsidRDefault="00F722B9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在酒店营销策略特殊需求中添加验证码格式限制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14B0A9B" w14:textId="77777777" w:rsidR="00067147" w:rsidRDefault="00F722B9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V1.2</w:t>
            </w:r>
          </w:p>
        </w:tc>
      </w:tr>
      <w:tr w:rsidR="00067147" w14:paraId="43E3D7A5" w14:textId="7777777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5835E2C" w14:textId="612A2E65" w:rsidR="00067147" w:rsidRDefault="003E2CAF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曾虎双</w:t>
            </w: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BC08ADD" w14:textId="4E8967BE" w:rsidR="00067147" w:rsidRDefault="003E2CAF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2017-1-1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49C01B2" w14:textId="50602B7B" w:rsidR="00067147" w:rsidRDefault="003E2CAF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写完代码后修改文档，使其一致统一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FF9F975" w14:textId="69124B8F" w:rsidR="00067147" w:rsidRDefault="003E2CAF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V</w:t>
            </w:r>
            <w:r>
              <w:rPr>
                <w:bCs/>
                <w:color w:val="000000"/>
                <w:szCs w:val="21"/>
              </w:rPr>
              <w:t>1.3</w:t>
            </w:r>
          </w:p>
        </w:tc>
      </w:tr>
      <w:tr w:rsidR="00067147" w14:paraId="60D7FD19" w14:textId="7777777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6D49C20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5764087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4967121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A7EE305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</w:tr>
      <w:tr w:rsidR="00067147" w14:paraId="5B8C89F4" w14:textId="7777777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9159075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B53B352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51309F6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671EC8D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</w:tr>
      <w:tr w:rsidR="00067147" w14:paraId="3177D937" w14:textId="7777777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9954057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DD21642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FACB4D8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FA2BEA0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</w:tr>
      <w:tr w:rsidR="00067147" w14:paraId="3645859C" w14:textId="77777777"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DD4EBB2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C62E7E6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9675366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21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BF738A9" w14:textId="77777777" w:rsidR="00067147" w:rsidRDefault="00067147">
            <w:pPr>
              <w:rPr>
                <w:bCs/>
                <w:color w:val="000000"/>
                <w:szCs w:val="21"/>
              </w:rPr>
            </w:pPr>
          </w:p>
        </w:tc>
      </w:tr>
    </w:tbl>
    <w:p w14:paraId="24237FD3" w14:textId="77777777" w:rsidR="00067147" w:rsidRDefault="007862D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00EB8671" w14:textId="77777777" w:rsidR="00067147" w:rsidRDefault="007862D7">
      <w:pPr>
        <w:pStyle w:val="31"/>
        <w:numPr>
          <w:ilvl w:val="0"/>
          <w:numId w:val="1"/>
        </w:numPr>
        <w:ind w:firstLineChars="0"/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4" w:name="_Toc3987"/>
      <w:r>
        <w:rPr>
          <w:noProof/>
          <w:sz w:val="48"/>
          <w:szCs w:val="48"/>
        </w:rPr>
        <w:lastRenderedPageBreak/>
        <w:drawing>
          <wp:anchor distT="0" distB="0" distL="0" distR="0" simplePos="0" relativeHeight="251663360" behindDoc="0" locked="0" layoutInCell="1" allowOverlap="1" wp14:anchorId="44781A3F" wp14:editId="4E93B216">
            <wp:simplePos x="0" y="0"/>
            <wp:positionH relativeFrom="margin">
              <wp:align>right</wp:align>
            </wp:positionH>
            <wp:positionV relativeFrom="paragraph">
              <wp:posOffset>497205</wp:posOffset>
            </wp:positionV>
            <wp:extent cx="5274310" cy="834771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4"/>
          <w:szCs w:val="44"/>
        </w:rPr>
        <w:t>系统用例图</w:t>
      </w:r>
      <w:bookmarkEnd w:id="3"/>
      <w:bookmarkEnd w:id="4"/>
    </w:p>
    <w:p w14:paraId="669146C9" w14:textId="77777777" w:rsidR="00067147" w:rsidRDefault="007862D7">
      <w:pPr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5" w:name="_Toc7725"/>
      <w:bookmarkStart w:id="6" w:name="_Toc5106"/>
      <w:r>
        <w:rPr>
          <w:rFonts w:ascii="Times New Roman" w:hAnsi="Times New Roman" w:cs="Times New Roman" w:hint="eastAsia"/>
          <w:b/>
          <w:sz w:val="48"/>
          <w:szCs w:val="48"/>
        </w:rPr>
        <w:lastRenderedPageBreak/>
        <w:t>三．</w:t>
      </w:r>
      <w:r>
        <w:rPr>
          <w:rFonts w:ascii="Times New Roman" w:hAnsi="Times New Roman" w:cs="Times New Roman"/>
          <w:b/>
          <w:sz w:val="44"/>
          <w:szCs w:val="44"/>
        </w:rPr>
        <w:t>用例描述</w:t>
      </w:r>
      <w:bookmarkEnd w:id="5"/>
      <w:bookmarkEnd w:id="6"/>
    </w:p>
    <w:p w14:paraId="6E556D87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7" w:name="_Toc638"/>
      <w:bookmarkStart w:id="8" w:name="_Toc3417"/>
      <w:r>
        <w:rPr>
          <w:rFonts w:ascii="Times New Roman" w:hAnsi="Times New Roman" w:cs="Times New Roman"/>
          <w:sz w:val="32"/>
          <w:szCs w:val="32"/>
        </w:rPr>
        <w:t xml:space="preserve">UC1 </w:t>
      </w:r>
      <w:r>
        <w:rPr>
          <w:rFonts w:ascii="Times New Roman" w:hAnsi="Times New Roman" w:cs="Times New Roman"/>
          <w:sz w:val="32"/>
          <w:szCs w:val="32"/>
        </w:rPr>
        <w:t>维护个人基本信息</w:t>
      </w:r>
      <w:bookmarkEnd w:id="7"/>
      <w:bookmarkEnd w:id="8"/>
    </w:p>
    <w:tbl>
      <w:tblPr>
        <w:tblStyle w:val="a5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2410"/>
        <w:gridCol w:w="2268"/>
        <w:gridCol w:w="2234"/>
      </w:tblGrid>
      <w:tr w:rsidR="00067147" w14:paraId="212BB8CF" w14:textId="77777777"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5E57B78C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6295817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UC1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5B254937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40769B2C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维护个人基本信息</w:t>
            </w:r>
          </w:p>
        </w:tc>
      </w:tr>
      <w:tr w:rsidR="00067147" w14:paraId="1424755C" w14:textId="77777777"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55D9E2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389773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BB0520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6479B7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067147" w14:paraId="6F6F76B8" w14:textId="77777777">
        <w:trPr>
          <w:trHeight w:val="354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5B6FC53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7FAD4F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CC804C2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06B4CD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</w:tr>
      <w:tr w:rsidR="00067147" w14:paraId="7B06ABC1" w14:textId="77777777">
        <w:trPr>
          <w:trHeight w:val="270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22A6DE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0C6F08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低</w:t>
            </w:r>
          </w:p>
        </w:tc>
      </w:tr>
      <w:tr w:rsidR="00067147" w14:paraId="31B02A49" w14:textId="77777777">
        <w:trPr>
          <w:trHeight w:val="90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9F81235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CDF684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客户，目标是修改自己的个人基本信息</w:t>
            </w:r>
          </w:p>
        </w:tc>
      </w:tr>
      <w:tr w:rsidR="00067147" w14:paraId="4DBCCDC1" w14:textId="77777777">
        <w:trPr>
          <w:trHeight w:val="340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E52F8B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01CD8F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客户请求修改自己的个人基本信息</w:t>
            </w:r>
          </w:p>
        </w:tc>
      </w:tr>
      <w:tr w:rsidR="00067147" w14:paraId="07317CB1" w14:textId="77777777">
        <w:trPr>
          <w:trHeight w:val="339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F2E4445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CFDFF2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客户必须已被识别</w:t>
            </w:r>
          </w:p>
        </w:tc>
      </w:tr>
      <w:tr w:rsidR="00067147" w14:paraId="439BFB41" w14:textId="77777777">
        <w:trPr>
          <w:trHeight w:val="353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08954C4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F859B1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存储并更新客户的个人基本信息</w:t>
            </w:r>
          </w:p>
        </w:tc>
      </w:tr>
      <w:tr w:rsidR="00067147" w14:paraId="132064C2" w14:textId="77777777">
        <w:trPr>
          <w:trHeight w:val="2212"/>
        </w:trPr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202B91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D8478D5" w14:textId="77777777" w:rsidR="00067147" w:rsidRDefault="007862D7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客户请求查看自己的个人基本信息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名称、联系方式、信用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</w:p>
          <w:p w14:paraId="6E1C6169" w14:textId="77777777" w:rsidR="00067147" w:rsidRDefault="007862D7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系统显示客户的个人基本信息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名称、联系方式、信用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</w:p>
          <w:p w14:paraId="51D1F7C6" w14:textId="77777777" w:rsidR="00067147" w:rsidRDefault="007862D7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客户请求修改自己的个人基本信息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名称、联系方式，信用无法被用户直接修改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) </w:t>
            </w:r>
          </w:p>
          <w:p w14:paraId="7F1B3FDE" w14:textId="77777777" w:rsidR="00067147" w:rsidRDefault="007862D7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系统将客户请求修改的个人信息置为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“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可编辑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”</w:t>
            </w:r>
          </w:p>
          <w:p w14:paraId="536E18CA" w14:textId="77777777" w:rsidR="00067147" w:rsidRDefault="007862D7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用户编辑个人信息并确认修改</w:t>
            </w:r>
          </w:p>
          <w:p w14:paraId="41B9E203" w14:textId="77777777" w:rsidR="00067147" w:rsidRDefault="007862D7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系统提示修改成功，重新显示修改后的客户个人基本信息</w:t>
            </w:r>
          </w:p>
        </w:tc>
      </w:tr>
      <w:tr w:rsidR="00067147" w14:paraId="0DEAB103" w14:textId="77777777"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CC62DE2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9DB14E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5a. </w:t>
            </w:r>
            <w:r>
              <w:rPr>
                <w:color w:val="000000"/>
                <w:kern w:val="0"/>
                <w:szCs w:val="21"/>
              </w:rPr>
              <w:t>名称已被占用</w:t>
            </w:r>
          </w:p>
          <w:p w14:paraId="24BE185F" w14:textId="77777777" w:rsidR="00067147" w:rsidRDefault="007862D7">
            <w:pPr>
              <w:pStyle w:val="20"/>
              <w:numPr>
                <w:ilvl w:val="0"/>
                <w:numId w:val="3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系统提示名称已被占用，请更换名称</w:t>
            </w:r>
          </w:p>
          <w:p w14:paraId="2BB9B34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5b. </w:t>
            </w:r>
            <w:r>
              <w:rPr>
                <w:color w:val="000000"/>
                <w:kern w:val="0"/>
                <w:szCs w:val="21"/>
              </w:rPr>
              <w:t>名称非法</w:t>
            </w:r>
          </w:p>
          <w:p w14:paraId="0E20730F" w14:textId="77777777" w:rsidR="00067147" w:rsidRDefault="007862D7">
            <w:pPr>
              <w:pStyle w:val="20"/>
              <w:numPr>
                <w:ilvl w:val="0"/>
                <w:numId w:val="4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系统提示名称非法，请更换名称</w:t>
            </w:r>
          </w:p>
        </w:tc>
      </w:tr>
      <w:tr w:rsidR="00067147" w14:paraId="614DDB54" w14:textId="77777777">
        <w:tc>
          <w:tcPr>
            <w:tcW w:w="13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F957A28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47C47F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系统需要联网</w:t>
            </w:r>
          </w:p>
          <w:p w14:paraId="4EE1BD4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系统将名称、联系方式、信用，按顺序显示</w:t>
            </w:r>
          </w:p>
          <w:p w14:paraId="4526170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不允许同一用户多地登陆</w:t>
            </w:r>
          </w:p>
        </w:tc>
      </w:tr>
    </w:tbl>
    <w:p w14:paraId="02E40E6B" w14:textId="77777777" w:rsidR="00067147" w:rsidRDefault="00067147">
      <w:pPr>
        <w:rPr>
          <w:rFonts w:ascii="Times New Roman" w:hAnsi="Times New Roman" w:cs="Times New Roman"/>
        </w:rPr>
      </w:pPr>
    </w:p>
    <w:p w14:paraId="0209DDBD" w14:textId="77777777" w:rsidR="00067147" w:rsidRDefault="00067147">
      <w:pPr>
        <w:rPr>
          <w:rFonts w:ascii="Times New Roman" w:hAnsi="Times New Roman" w:cs="Times New Roman"/>
        </w:rPr>
      </w:pPr>
    </w:p>
    <w:p w14:paraId="4F8C5E59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9" w:name="_Toc27270"/>
      <w:bookmarkStart w:id="10" w:name="_Toc15517"/>
      <w:r>
        <w:rPr>
          <w:rFonts w:ascii="Times New Roman" w:hAnsi="Times New Roman" w:cs="Times New Roman"/>
          <w:sz w:val="32"/>
          <w:szCs w:val="32"/>
        </w:rPr>
        <w:t xml:space="preserve">UC2 </w:t>
      </w:r>
      <w:r>
        <w:rPr>
          <w:rFonts w:ascii="Times New Roman" w:hAnsi="Times New Roman" w:cs="Times New Roman"/>
          <w:sz w:val="32"/>
          <w:szCs w:val="32"/>
        </w:rPr>
        <w:t>浏览自己的订单</w:t>
      </w:r>
      <w:bookmarkEnd w:id="9"/>
      <w:bookmarkEnd w:id="10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 w14:paraId="2C19E433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570C6021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10D0C874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UC2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34A6C449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CC4FC8F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浏览自己的订单</w:t>
            </w:r>
          </w:p>
        </w:tc>
      </w:tr>
      <w:tr w:rsidR="00067147" w14:paraId="3F631E0B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85441E1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3704E4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6779EE3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6171A9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067147" w14:paraId="03F7FDD6" w14:textId="77777777">
        <w:trPr>
          <w:trHeight w:val="354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8845F04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93E002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A99DBD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B93E65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</w:tr>
      <w:tr w:rsidR="00067147" w14:paraId="7AA719F4" w14:textId="77777777">
        <w:trPr>
          <w:trHeight w:val="354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BD19BA2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34C8C1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067147" w14:paraId="596A8E20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79BB068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ACB6EE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客户，目标是浏览自己的所有订单</w:t>
            </w:r>
          </w:p>
        </w:tc>
      </w:tr>
      <w:tr w:rsidR="00067147" w14:paraId="5AAE47F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7DB454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1FDA4F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客户进行浏览订单操作</w:t>
            </w:r>
          </w:p>
        </w:tc>
      </w:tr>
      <w:tr w:rsidR="00067147" w14:paraId="3133A311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B0C677C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5EAF13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客户必须已经被识别</w:t>
            </w:r>
          </w:p>
        </w:tc>
      </w:tr>
      <w:tr w:rsidR="00067147" w14:paraId="4C98CA2F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5039AD8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65817E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无</w:t>
            </w:r>
          </w:p>
        </w:tc>
      </w:tr>
      <w:tr w:rsidR="00067147" w14:paraId="6ABC39B8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C9156C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EBBB544" w14:textId="77777777" w:rsidR="00067147" w:rsidRDefault="007862D7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进行浏览订单操作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</w:t>
            </w:r>
          </w:p>
          <w:p w14:paraId="5225AD6C" w14:textId="77777777" w:rsidR="00067147" w:rsidRDefault="007862D7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系统默认显示全部订单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按订单生成的时间顺序，标明正常与否、异常与否、撤销与否、执行与否，预定入住时间，价格，酒店名称，酒店地址，星级，评分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</w:p>
          <w:p w14:paraId="0A7AD929" w14:textId="77777777" w:rsidR="00067147" w:rsidRDefault="007862D7"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客户可以选择：</w:t>
            </w:r>
          </w:p>
          <w:p w14:paraId="25E9B3F7" w14:textId="77777777" w:rsidR="00067147" w:rsidRDefault="007862D7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lastRenderedPageBreak/>
              <w:t>浏览自己未执行的正常订单</w:t>
            </w:r>
          </w:p>
          <w:p w14:paraId="11A9DBCE" w14:textId="77777777" w:rsidR="00067147" w:rsidRDefault="007862D7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浏览自己已执行的正常订单</w:t>
            </w:r>
          </w:p>
          <w:p w14:paraId="3C6235D8" w14:textId="77777777" w:rsidR="00067147" w:rsidRDefault="007862D7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浏览自己的异常订单和已撤销订单</w:t>
            </w:r>
          </w:p>
          <w:p w14:paraId="1EB8684D" w14:textId="77777777" w:rsidR="00067147" w:rsidRDefault="007862D7">
            <w:pPr>
              <w:pStyle w:val="11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浏览自己预定过的酒店订单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正常订单、异常订单和撤销订单要分别标记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</w:p>
          <w:p w14:paraId="23861ABB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系统按客户要求显示客户的订单，要求与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中一致</w:t>
            </w:r>
          </w:p>
        </w:tc>
      </w:tr>
      <w:tr w:rsidR="00067147" w14:paraId="650BADE6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1FF341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67F286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2a. </w:t>
            </w:r>
            <w:r>
              <w:rPr>
                <w:color w:val="000000"/>
                <w:kern w:val="0"/>
                <w:szCs w:val="21"/>
              </w:rPr>
              <w:t>客户没有任何订单</w:t>
            </w:r>
          </w:p>
          <w:p w14:paraId="173EF362" w14:textId="77777777" w:rsidR="00067147" w:rsidRDefault="007862D7">
            <w:pPr>
              <w:pStyle w:val="20"/>
              <w:numPr>
                <w:ilvl w:val="0"/>
                <w:numId w:val="7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系统显示没有任何订单</w:t>
            </w:r>
          </w:p>
        </w:tc>
      </w:tr>
      <w:tr w:rsidR="00067147" w14:paraId="32F72855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C1B2C58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980F30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系统需要联网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</w:tr>
    </w:tbl>
    <w:p w14:paraId="4ED31CD8" w14:textId="77777777" w:rsidR="00067147" w:rsidRDefault="00067147">
      <w:pPr>
        <w:rPr>
          <w:rFonts w:ascii="Times New Roman" w:hAnsi="Times New Roman" w:cs="Times New Roman"/>
        </w:rPr>
      </w:pPr>
    </w:p>
    <w:p w14:paraId="14066DC0" w14:textId="77777777" w:rsidR="00067147" w:rsidRDefault="00067147">
      <w:pPr>
        <w:rPr>
          <w:rFonts w:ascii="Times New Roman" w:hAnsi="Times New Roman" w:cs="Times New Roman"/>
        </w:rPr>
      </w:pPr>
    </w:p>
    <w:p w14:paraId="55AD2C13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1" w:name="_Toc25798"/>
      <w:bookmarkStart w:id="12" w:name="_Toc21178"/>
      <w:r>
        <w:rPr>
          <w:rFonts w:ascii="Times New Roman" w:hAnsi="Times New Roman" w:cs="Times New Roman"/>
          <w:sz w:val="32"/>
          <w:szCs w:val="32"/>
        </w:rPr>
        <w:t xml:space="preserve">UC3 </w:t>
      </w:r>
      <w:r>
        <w:rPr>
          <w:rFonts w:ascii="Times New Roman" w:hAnsi="Times New Roman" w:cs="Times New Roman"/>
          <w:sz w:val="32"/>
          <w:szCs w:val="32"/>
        </w:rPr>
        <w:t>生成订单</w:t>
      </w:r>
      <w:bookmarkEnd w:id="11"/>
      <w:bookmarkEnd w:id="12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 w14:paraId="53C16B34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F80C01F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395762B1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UC3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871FCD6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7FD8417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生成订单</w:t>
            </w:r>
          </w:p>
        </w:tc>
      </w:tr>
      <w:tr w:rsidR="00067147" w14:paraId="024FF6F7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E3A85AE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6272B3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7B2CADC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11D0B8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067147" w14:paraId="50954726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0C208C4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ED7396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1C1C1A3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12E844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</w:tr>
      <w:tr w:rsidR="00067147" w14:paraId="1C5F60C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9D74EDB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3F8D71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067147" w14:paraId="7CF3297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2113FB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AC6F00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客户，目标是生成自己的订单</w:t>
            </w:r>
          </w:p>
        </w:tc>
      </w:tr>
      <w:tr w:rsidR="00067147" w14:paraId="0435FF18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78B7E4C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D78F40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客户想要预订酒店、生成订单</w:t>
            </w:r>
          </w:p>
        </w:tc>
      </w:tr>
      <w:tr w:rsidR="00067147" w14:paraId="037E2EA9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687F3B1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89C9B1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客户必须已经被识别</w:t>
            </w:r>
          </w:p>
          <w:p w14:paraId="3AF6169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客户必须已经明确所要预订的酒店</w:t>
            </w:r>
          </w:p>
          <w:p w14:paraId="0DCCC3B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信用值</w:t>
            </w:r>
            <w:r>
              <w:rPr>
                <w:color w:val="000000"/>
                <w:kern w:val="0"/>
                <w:szCs w:val="21"/>
              </w:rPr>
              <w:t xml:space="preserve"> &gt; 0</w:t>
            </w:r>
          </w:p>
        </w:tc>
      </w:tr>
      <w:tr w:rsidR="00067147" w14:paraId="2893C1E5" w14:textId="77777777">
        <w:trPr>
          <w:trHeight w:val="325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AD0CCAF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7490D6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存储并更新客户订单信息</w:t>
            </w:r>
          </w:p>
        </w:tc>
      </w:tr>
      <w:tr w:rsidR="00067147" w14:paraId="5C488B56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7823EB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AADBC9D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客户在对某酒店浏览时（或者搜索时）选择生成订单</w:t>
            </w:r>
          </w:p>
          <w:p w14:paraId="2629B8B7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系统显示所选酒店简要信息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酒店名称、地址、星级、评分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，并要求用户确认</w:t>
            </w:r>
          </w:p>
          <w:p w14:paraId="29A00A9D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用户选择确认</w:t>
            </w:r>
          </w:p>
          <w:p w14:paraId="7BC40378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系统显示订单初始化页面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自动计算价格最低的方案所需金额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)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，并要求客户确认：</w:t>
            </w:r>
            <w:r>
              <w:rPr>
                <w:rFonts w:ascii="Times New Roman" w:eastAsiaTheme="minorEastAsia" w:hAnsi="Times New Roman"/>
                <w:b/>
                <w:color w:val="000000"/>
                <w:kern w:val="0"/>
                <w:szCs w:val="21"/>
              </w:rPr>
              <w:t>房型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、房间数量、开始时间、退房时间、最晚订单执行时间、预计入住人数、有无儿童</w:t>
            </w:r>
          </w:p>
          <w:p w14:paraId="29C61C04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5.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客户确认订单</w:t>
            </w:r>
          </w:p>
          <w:p w14:paraId="302D7E06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6.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系统生成订单，自动修改空房列表，并显示订单信息</w:t>
            </w:r>
          </w:p>
        </w:tc>
      </w:tr>
      <w:tr w:rsidR="00067147" w14:paraId="11C30F56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616564E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1F9D60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1a.</w:t>
            </w:r>
            <w:r>
              <w:rPr>
                <w:color w:val="000000"/>
                <w:kern w:val="0"/>
                <w:szCs w:val="21"/>
              </w:rPr>
              <w:t>所有</w:t>
            </w:r>
            <w:r>
              <w:rPr>
                <w:color w:val="000000"/>
                <w:kern w:val="0"/>
                <w:szCs w:val="21"/>
              </w:rPr>
              <w:t>“XX</w:t>
            </w:r>
            <w:r>
              <w:rPr>
                <w:color w:val="000000"/>
                <w:kern w:val="0"/>
                <w:szCs w:val="21"/>
              </w:rPr>
              <w:t>房型</w:t>
            </w:r>
            <w:r>
              <w:rPr>
                <w:color w:val="000000"/>
                <w:kern w:val="0"/>
                <w:szCs w:val="21"/>
              </w:rPr>
              <w:t>”</w:t>
            </w:r>
            <w:r>
              <w:rPr>
                <w:color w:val="000000"/>
                <w:kern w:val="0"/>
                <w:szCs w:val="21"/>
              </w:rPr>
              <w:t>已被预订</w:t>
            </w:r>
          </w:p>
          <w:p w14:paraId="68950018" w14:textId="77777777" w:rsidR="00067147" w:rsidRDefault="007862D7">
            <w:pPr>
              <w:pStyle w:val="20"/>
              <w:numPr>
                <w:ilvl w:val="0"/>
                <w:numId w:val="8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</w:t>
            </w:r>
            <w:r>
              <w:rPr>
                <w:color w:val="000000"/>
                <w:kern w:val="0"/>
                <w:szCs w:val="21"/>
              </w:rPr>
              <w:t>“</w:t>
            </w:r>
            <w:r>
              <w:rPr>
                <w:color w:val="000000"/>
                <w:kern w:val="0"/>
                <w:szCs w:val="21"/>
              </w:rPr>
              <w:t>无剩余</w:t>
            </w:r>
            <w:r>
              <w:rPr>
                <w:color w:val="000000"/>
                <w:kern w:val="0"/>
                <w:szCs w:val="21"/>
              </w:rPr>
              <w:t>”</w:t>
            </w:r>
            <w:r>
              <w:rPr>
                <w:color w:val="000000"/>
                <w:kern w:val="0"/>
                <w:szCs w:val="21"/>
              </w:rPr>
              <w:t>，无法进行生成订单操作</w:t>
            </w:r>
          </w:p>
          <w:p w14:paraId="373176F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3a.</w:t>
            </w:r>
            <w:r>
              <w:rPr>
                <w:color w:val="000000"/>
                <w:kern w:val="0"/>
                <w:szCs w:val="21"/>
              </w:rPr>
              <w:t>用户选择取消</w:t>
            </w:r>
          </w:p>
          <w:p w14:paraId="7FAE58FE" w14:textId="77777777" w:rsidR="00067147" w:rsidRDefault="007862D7">
            <w:pPr>
              <w:pStyle w:val="20"/>
              <w:numPr>
                <w:ilvl w:val="0"/>
                <w:numId w:val="9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回到酒店浏览（或搜索）页面</w:t>
            </w:r>
          </w:p>
          <w:p w14:paraId="5E98F1F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5a.</w:t>
            </w:r>
            <w:r>
              <w:rPr>
                <w:color w:val="000000"/>
                <w:kern w:val="0"/>
                <w:szCs w:val="21"/>
              </w:rPr>
              <w:t>用户选择取消</w:t>
            </w:r>
          </w:p>
          <w:p w14:paraId="2C88A8DE" w14:textId="77777777" w:rsidR="00067147" w:rsidRDefault="007862D7">
            <w:pPr>
              <w:pStyle w:val="20"/>
              <w:numPr>
                <w:ilvl w:val="0"/>
                <w:numId w:val="10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回到酒店浏览（或搜索）页面</w:t>
            </w:r>
          </w:p>
        </w:tc>
      </w:tr>
      <w:tr w:rsidR="00067147" w14:paraId="254418F0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330230C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8BD3DCD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1. </w:t>
            </w:r>
            <w:r>
              <w:rPr>
                <w:color w:val="000000"/>
                <w:kern w:val="0"/>
                <w:szCs w:val="21"/>
              </w:rPr>
              <w:t>系统需要联网</w:t>
            </w:r>
          </w:p>
          <w:p w14:paraId="3EF8D56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2. </w:t>
            </w:r>
            <w:r>
              <w:rPr>
                <w:color w:val="000000"/>
                <w:kern w:val="0"/>
                <w:szCs w:val="21"/>
              </w:rPr>
              <w:t>在</w:t>
            </w:r>
            <w:r>
              <w:rPr>
                <w:color w:val="000000"/>
                <w:kern w:val="0"/>
                <w:szCs w:val="21"/>
              </w:rPr>
              <w:t>4</w:t>
            </w:r>
            <w:r>
              <w:rPr>
                <w:color w:val="000000"/>
                <w:kern w:val="0"/>
                <w:szCs w:val="21"/>
              </w:rPr>
              <w:t>中系统提供所有可用选择项，不可自由编辑</w:t>
            </w:r>
          </w:p>
          <w:p w14:paraId="6B1F27B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3. </w:t>
            </w:r>
            <w:r>
              <w:rPr>
                <w:color w:val="000000"/>
                <w:kern w:val="0"/>
                <w:szCs w:val="21"/>
              </w:rPr>
              <w:t>在</w:t>
            </w:r>
            <w:r>
              <w:rPr>
                <w:color w:val="000000"/>
                <w:kern w:val="0"/>
                <w:szCs w:val="21"/>
              </w:rPr>
              <w:t>4</w:t>
            </w:r>
            <w:r>
              <w:rPr>
                <w:color w:val="000000"/>
                <w:kern w:val="0"/>
                <w:szCs w:val="21"/>
              </w:rPr>
              <w:t>中的订单初始化页面包含的基本信息有：酒店名称、地址、价格、所选房型</w:t>
            </w:r>
          </w:p>
        </w:tc>
      </w:tr>
    </w:tbl>
    <w:p w14:paraId="407D6729" w14:textId="77777777" w:rsidR="00067147" w:rsidRDefault="00067147">
      <w:pPr>
        <w:rPr>
          <w:rFonts w:ascii="Times New Roman" w:hAnsi="Times New Roman" w:cs="Times New Roman"/>
        </w:rPr>
      </w:pPr>
    </w:p>
    <w:p w14:paraId="25EB5DAC" w14:textId="77777777" w:rsidR="00067147" w:rsidRDefault="00067147">
      <w:pPr>
        <w:rPr>
          <w:rFonts w:ascii="Times New Roman" w:hAnsi="Times New Roman" w:cs="Times New Roman"/>
        </w:rPr>
      </w:pPr>
    </w:p>
    <w:p w14:paraId="517557CA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3" w:name="_Toc5611"/>
      <w:bookmarkStart w:id="14" w:name="_Toc14047"/>
      <w:r>
        <w:rPr>
          <w:rFonts w:ascii="Times New Roman" w:hAnsi="Times New Roman" w:cs="Times New Roman"/>
          <w:sz w:val="32"/>
          <w:szCs w:val="32"/>
        </w:rPr>
        <w:lastRenderedPageBreak/>
        <w:t xml:space="preserve">UC4 </w:t>
      </w:r>
      <w:r>
        <w:rPr>
          <w:rFonts w:ascii="Times New Roman" w:hAnsi="Times New Roman" w:cs="Times New Roman"/>
          <w:sz w:val="32"/>
          <w:szCs w:val="32"/>
        </w:rPr>
        <w:t>撤销订单</w:t>
      </w:r>
      <w:bookmarkEnd w:id="13"/>
      <w:bookmarkEnd w:id="14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 w14:paraId="7C5842B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1DB5C517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156BBA0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UC4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5768D2C6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B6AD41D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撤销订单</w:t>
            </w:r>
          </w:p>
        </w:tc>
      </w:tr>
      <w:tr w:rsidR="00067147" w14:paraId="456A3BA5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1051D35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C3E5E4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FB3DCCE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22A8CD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067147" w14:paraId="5DE6DBE4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77F087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F74FA7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5BAD398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B5458F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2016.9.21</w:t>
            </w:r>
          </w:p>
        </w:tc>
      </w:tr>
      <w:tr w:rsidR="00067147" w14:paraId="347F4D7D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C8EAEF0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8DA29B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067147" w14:paraId="230600AA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2CC7F7E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A43B86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客户，目标是撤销自己的订单</w:t>
            </w:r>
          </w:p>
        </w:tc>
      </w:tr>
      <w:tr w:rsidR="00067147" w14:paraId="360129B0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8544AE8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4CA754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客户想要撤销自己的订单</w:t>
            </w:r>
          </w:p>
        </w:tc>
      </w:tr>
      <w:tr w:rsidR="00067147" w14:paraId="45117045" w14:textId="77777777">
        <w:trPr>
          <w:trHeight w:val="660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5A90E11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18D86C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1. </w:t>
            </w:r>
            <w:r>
              <w:rPr>
                <w:color w:val="000000"/>
                <w:kern w:val="0"/>
                <w:szCs w:val="21"/>
              </w:rPr>
              <w:t>客户已经被识别</w:t>
            </w:r>
          </w:p>
          <w:p w14:paraId="4D79648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2. </w:t>
            </w:r>
            <w:r>
              <w:rPr>
                <w:color w:val="000000"/>
                <w:kern w:val="0"/>
                <w:szCs w:val="21"/>
              </w:rPr>
              <w:t>将要执行撤销操作的订单必须是未执行的正常订单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</w:p>
        </w:tc>
      </w:tr>
      <w:tr w:rsidR="00067147" w14:paraId="41277AE1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90CE4E0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EB54F1A" w14:textId="77777777" w:rsidR="00067147" w:rsidRDefault="007862D7">
            <w:pPr>
              <w:pStyle w:val="20"/>
              <w:numPr>
                <w:ilvl w:val="0"/>
                <w:numId w:val="11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更改订单信息，置为已撤销状态，记录撤销时间</w:t>
            </w:r>
          </w:p>
          <w:p w14:paraId="5CA8573C" w14:textId="77777777" w:rsidR="00067147" w:rsidRDefault="007862D7">
            <w:pPr>
              <w:pStyle w:val="20"/>
              <w:numPr>
                <w:ilvl w:val="0"/>
                <w:numId w:val="11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如果撤销的订单距离最晚订单执行时间不足</w:t>
            </w:r>
            <w:r>
              <w:rPr>
                <w:color w:val="000000"/>
                <w:kern w:val="0"/>
                <w:szCs w:val="21"/>
              </w:rPr>
              <w:t>6</w:t>
            </w:r>
            <w:r>
              <w:rPr>
                <w:color w:val="000000"/>
                <w:kern w:val="0"/>
                <w:szCs w:val="21"/>
              </w:rPr>
              <w:t>个小时，撤销的同时扣除信用值，扣除的信用值为订单总价值的</w:t>
            </w:r>
            <w:r>
              <w:rPr>
                <w:color w:val="000000"/>
                <w:kern w:val="0"/>
                <w:szCs w:val="21"/>
              </w:rPr>
              <w:t>1/2</w:t>
            </w:r>
          </w:p>
        </w:tc>
      </w:tr>
      <w:tr w:rsidR="00067147" w14:paraId="6B6E1B19" w14:textId="77777777">
        <w:trPr>
          <w:trHeight w:val="1261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2A1DAA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64E65D4" w14:textId="77777777" w:rsidR="00067147" w:rsidRDefault="007862D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客户请求撤销订单</w:t>
            </w:r>
          </w:p>
          <w:p w14:paraId="78A54716" w14:textId="77777777" w:rsidR="00067147" w:rsidRDefault="007862D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系统列出订单信息，询问客户是否确认撤销订单</w:t>
            </w:r>
          </w:p>
          <w:p w14:paraId="77A5055C" w14:textId="77777777" w:rsidR="00067147" w:rsidRDefault="007862D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客户确认</w:t>
            </w:r>
          </w:p>
          <w:p w14:paraId="10CB89B2" w14:textId="77777777" w:rsidR="00067147" w:rsidRDefault="007862D7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计算得不需要扣除信用值，系统将订单置为撤销状态，自动更新空房列表，记录撤销时间</w:t>
            </w:r>
          </w:p>
        </w:tc>
      </w:tr>
      <w:tr w:rsidR="00067147" w14:paraId="09A0C8B5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A127914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1BBDCC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2a. </w:t>
            </w:r>
            <w:r>
              <w:rPr>
                <w:color w:val="000000"/>
                <w:kern w:val="0"/>
                <w:szCs w:val="21"/>
              </w:rPr>
              <w:t>客户取消</w:t>
            </w:r>
          </w:p>
          <w:p w14:paraId="0F121A36" w14:textId="77777777" w:rsidR="00067147" w:rsidRDefault="007862D7">
            <w:pPr>
              <w:pStyle w:val="20"/>
              <w:numPr>
                <w:ilvl w:val="0"/>
                <w:numId w:val="13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回到客户选择撤销操作前的订单页面</w:t>
            </w:r>
          </w:p>
          <w:p w14:paraId="4484418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4a. </w:t>
            </w:r>
            <w:r>
              <w:rPr>
                <w:color w:val="000000"/>
                <w:kern w:val="0"/>
                <w:szCs w:val="21"/>
              </w:rPr>
              <w:t>需要扣除信用值</w:t>
            </w:r>
          </w:p>
          <w:p w14:paraId="20D22BC3" w14:textId="77777777" w:rsidR="00067147" w:rsidRDefault="007862D7">
            <w:pPr>
              <w:pStyle w:val="20"/>
              <w:numPr>
                <w:ilvl w:val="0"/>
                <w:numId w:val="14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系统显示：若撤销需要扣除信用值，是否还要撤销？</w:t>
            </w:r>
          </w:p>
          <w:p w14:paraId="39E5A444" w14:textId="77777777" w:rsidR="00067147" w:rsidRDefault="007862D7">
            <w:pPr>
              <w:pStyle w:val="20"/>
              <w:numPr>
                <w:ilvl w:val="0"/>
                <w:numId w:val="14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客户选择</w:t>
            </w:r>
            <w:r>
              <w:rPr>
                <w:color w:val="000000"/>
                <w:kern w:val="0"/>
                <w:szCs w:val="21"/>
              </w:rPr>
              <w:t>“</w:t>
            </w:r>
            <w:r>
              <w:rPr>
                <w:color w:val="000000"/>
                <w:kern w:val="0"/>
                <w:szCs w:val="21"/>
              </w:rPr>
              <w:t>是</w:t>
            </w:r>
            <w:r>
              <w:rPr>
                <w:color w:val="000000"/>
                <w:kern w:val="0"/>
                <w:szCs w:val="21"/>
              </w:rPr>
              <w:t>”</w:t>
            </w:r>
          </w:p>
          <w:p w14:paraId="39DBA908" w14:textId="77777777" w:rsidR="00067147" w:rsidRDefault="007862D7">
            <w:pPr>
              <w:pStyle w:val="20"/>
              <w:ind w:left="680" w:firstLineChars="0" w:firstLine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2a.  </w:t>
            </w:r>
            <w:r>
              <w:rPr>
                <w:color w:val="000000"/>
                <w:kern w:val="0"/>
                <w:szCs w:val="21"/>
              </w:rPr>
              <w:t>客户选择</w:t>
            </w:r>
            <w:r>
              <w:rPr>
                <w:color w:val="000000"/>
                <w:kern w:val="0"/>
                <w:szCs w:val="21"/>
              </w:rPr>
              <w:t>“</w:t>
            </w:r>
            <w:r>
              <w:rPr>
                <w:color w:val="000000"/>
                <w:kern w:val="0"/>
                <w:szCs w:val="21"/>
              </w:rPr>
              <w:t>否</w:t>
            </w:r>
            <w:r>
              <w:rPr>
                <w:color w:val="000000"/>
                <w:kern w:val="0"/>
                <w:szCs w:val="21"/>
              </w:rPr>
              <w:t>”</w:t>
            </w:r>
          </w:p>
          <w:p w14:paraId="3AF07A10" w14:textId="77777777" w:rsidR="00067147" w:rsidRDefault="007862D7">
            <w:pPr>
              <w:pStyle w:val="20"/>
              <w:numPr>
                <w:ilvl w:val="0"/>
                <w:numId w:val="15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系统回到客户撤销订单操作前的页面</w:t>
            </w:r>
          </w:p>
          <w:p w14:paraId="36878FB4" w14:textId="77777777" w:rsidR="00067147" w:rsidRDefault="007862D7">
            <w:pPr>
              <w:pStyle w:val="20"/>
              <w:numPr>
                <w:ilvl w:val="0"/>
                <w:numId w:val="14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系统将订单置为撤销状态，记录撤销时间，并扣除信用值（订单总价值的</w:t>
            </w:r>
            <w:r>
              <w:rPr>
                <w:color w:val="000000"/>
                <w:kern w:val="0"/>
                <w:szCs w:val="21"/>
              </w:rPr>
              <w:t>1/2</w:t>
            </w:r>
            <w:r>
              <w:rPr>
                <w:color w:val="000000"/>
                <w:kern w:val="0"/>
                <w:szCs w:val="21"/>
              </w:rPr>
              <w:t>）</w:t>
            </w:r>
          </w:p>
        </w:tc>
      </w:tr>
      <w:tr w:rsidR="00067147" w14:paraId="73F964C8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84072D6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B826697" w14:textId="77777777" w:rsidR="00067147" w:rsidRDefault="007862D7">
            <w:pPr>
              <w:pStyle w:val="20"/>
              <w:numPr>
                <w:ilvl w:val="0"/>
                <w:numId w:val="16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系统必须联网</w:t>
            </w:r>
          </w:p>
          <w:p w14:paraId="34A68998" w14:textId="77777777" w:rsidR="00067147" w:rsidRDefault="007862D7">
            <w:pPr>
              <w:pStyle w:val="20"/>
              <w:numPr>
                <w:ilvl w:val="0"/>
                <w:numId w:val="16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只有未执行的正常订单才会有</w:t>
            </w:r>
            <w:r>
              <w:rPr>
                <w:color w:val="000000"/>
                <w:kern w:val="0"/>
                <w:szCs w:val="21"/>
              </w:rPr>
              <w:t>“</w:t>
            </w:r>
            <w:r>
              <w:rPr>
                <w:color w:val="000000"/>
                <w:kern w:val="0"/>
                <w:szCs w:val="21"/>
              </w:rPr>
              <w:t>撤销</w:t>
            </w:r>
            <w:r>
              <w:rPr>
                <w:color w:val="000000"/>
                <w:kern w:val="0"/>
                <w:szCs w:val="21"/>
              </w:rPr>
              <w:t>”</w:t>
            </w:r>
            <w:r>
              <w:rPr>
                <w:color w:val="000000"/>
                <w:kern w:val="0"/>
                <w:szCs w:val="21"/>
              </w:rPr>
              <w:t>操作，其余订单显示不可撤销，并标明理由</w:t>
            </w:r>
          </w:p>
        </w:tc>
      </w:tr>
    </w:tbl>
    <w:p w14:paraId="419C4152" w14:textId="77777777" w:rsidR="00067147" w:rsidRDefault="00067147">
      <w:pPr>
        <w:rPr>
          <w:rFonts w:ascii="Times New Roman" w:hAnsi="Times New Roman" w:cs="Times New Roman"/>
        </w:rPr>
      </w:pPr>
    </w:p>
    <w:p w14:paraId="2282B996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5" w:name="_Toc750"/>
      <w:bookmarkStart w:id="16" w:name="_Toc23417"/>
      <w:r>
        <w:rPr>
          <w:rFonts w:ascii="Times New Roman" w:hAnsi="Times New Roman" w:cs="Times New Roman"/>
          <w:sz w:val="32"/>
          <w:szCs w:val="32"/>
        </w:rPr>
        <w:t xml:space="preserve">UC5 </w:t>
      </w:r>
      <w:r>
        <w:rPr>
          <w:rFonts w:ascii="Times New Roman" w:hAnsi="Times New Roman" w:cs="Times New Roman"/>
          <w:sz w:val="32"/>
          <w:szCs w:val="32"/>
        </w:rPr>
        <w:t>浏览预定过的酒店</w:t>
      </w:r>
      <w:bookmarkEnd w:id="15"/>
      <w:bookmarkEnd w:id="16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 w14:paraId="0EBFF4DA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0C167E52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55F8C690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UC5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43E653AF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6254473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查看预定过的酒店</w:t>
            </w:r>
          </w:p>
        </w:tc>
      </w:tr>
      <w:tr w:rsidR="00067147" w14:paraId="0F67453B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5211972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1DA2AD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9AA60D4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851A65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067147" w14:paraId="1F2572D9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7D791F3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406BC8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17AF85B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596A42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</w:tr>
      <w:tr w:rsidR="00067147" w14:paraId="4E1807BF" w14:textId="77777777">
        <w:trPr>
          <w:trHeight w:val="311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AB3A52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8D3BD7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067147" w14:paraId="00BB2A97" w14:textId="77777777">
        <w:trPr>
          <w:trHeight w:val="367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AEE06D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889923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客户，目的是查看预定过的酒店</w:t>
            </w:r>
          </w:p>
        </w:tc>
      </w:tr>
      <w:tr w:rsidR="00067147" w14:paraId="4637A7ED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75D97D5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C9689F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客户想查看自己预定过的酒店</w:t>
            </w:r>
          </w:p>
        </w:tc>
      </w:tr>
      <w:tr w:rsidR="00067147" w14:paraId="658F13E5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0321380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C22FE9F" w14:textId="77777777" w:rsidR="00067147" w:rsidRDefault="007862D7">
            <w:pPr>
              <w:pStyle w:val="20"/>
              <w:numPr>
                <w:ilvl w:val="0"/>
                <w:numId w:val="17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客户已经被识别</w:t>
            </w:r>
          </w:p>
        </w:tc>
      </w:tr>
      <w:tr w:rsidR="00067147" w14:paraId="6A3E28C8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CFB150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762896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无</w:t>
            </w:r>
          </w:p>
        </w:tc>
      </w:tr>
      <w:tr w:rsidR="00067147" w14:paraId="18673127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DAF5DD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BB0E5FC" w14:textId="77777777" w:rsidR="00067147" w:rsidRDefault="007862D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客户向系统请求查看预定过的酒店</w:t>
            </w:r>
          </w:p>
          <w:p w14:paraId="4C73FABE" w14:textId="77777777" w:rsidR="00067147" w:rsidRDefault="007862D7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系统显示客户预订过的酒店信息（正常订单、异常订单和撤销订单要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lastRenderedPageBreak/>
              <w:t>分别标记）</w:t>
            </w:r>
          </w:p>
        </w:tc>
      </w:tr>
      <w:tr w:rsidR="00067147" w14:paraId="0D884AA4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9D56EBF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C067D7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2a. </w:t>
            </w:r>
            <w:r>
              <w:rPr>
                <w:color w:val="000000"/>
                <w:kern w:val="0"/>
                <w:szCs w:val="21"/>
              </w:rPr>
              <w:t>客户无预定记录</w:t>
            </w:r>
          </w:p>
          <w:p w14:paraId="4007FD2C" w14:textId="77777777" w:rsidR="00067147" w:rsidRDefault="007862D7">
            <w:pPr>
              <w:pStyle w:val="20"/>
              <w:numPr>
                <w:ilvl w:val="0"/>
                <w:numId w:val="19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系统提示用户从未预订过酒店</w:t>
            </w:r>
          </w:p>
        </w:tc>
      </w:tr>
      <w:tr w:rsidR="00067147" w14:paraId="7D5BA241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0A43E42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7F54B28" w14:textId="77777777" w:rsidR="00067147" w:rsidRDefault="007862D7">
            <w:pPr>
              <w:pStyle w:val="20"/>
              <w:numPr>
                <w:ilvl w:val="0"/>
                <w:numId w:val="20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系统必须联网</w:t>
            </w:r>
          </w:p>
          <w:p w14:paraId="18512DED" w14:textId="77777777" w:rsidR="00067147" w:rsidRDefault="007862D7">
            <w:pPr>
              <w:pStyle w:val="20"/>
              <w:numPr>
                <w:ilvl w:val="0"/>
                <w:numId w:val="20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酒店基本信息包括：地址、所属商圈、简介、设施服务、星级</w:t>
            </w:r>
          </w:p>
        </w:tc>
      </w:tr>
    </w:tbl>
    <w:p w14:paraId="3F6C8A8E" w14:textId="77777777" w:rsidR="00067147" w:rsidRDefault="00067147">
      <w:pPr>
        <w:rPr>
          <w:rFonts w:ascii="Times New Roman" w:hAnsi="Times New Roman" w:cs="Times New Roman"/>
        </w:rPr>
      </w:pPr>
    </w:p>
    <w:p w14:paraId="420C35A3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7" w:name="_Toc17576"/>
      <w:bookmarkStart w:id="18" w:name="_Toc654"/>
      <w:r>
        <w:rPr>
          <w:rFonts w:ascii="Times New Roman" w:hAnsi="Times New Roman" w:cs="Times New Roman"/>
          <w:sz w:val="32"/>
          <w:szCs w:val="32"/>
        </w:rPr>
        <w:t xml:space="preserve">UC6 </w:t>
      </w:r>
      <w:r>
        <w:rPr>
          <w:rFonts w:ascii="Times New Roman" w:hAnsi="Times New Roman" w:cs="Times New Roman"/>
          <w:sz w:val="32"/>
          <w:szCs w:val="32"/>
        </w:rPr>
        <w:t>注册会员</w:t>
      </w:r>
      <w:bookmarkEnd w:id="17"/>
      <w:bookmarkEnd w:id="18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 w14:paraId="7BD05620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9729610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BF3DA92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UC6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05150F6D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13FD69CB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注册会员</w:t>
            </w:r>
          </w:p>
        </w:tc>
      </w:tr>
      <w:tr w:rsidR="00067147" w14:paraId="653A3910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2851179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5FC0E9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1C7D90B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ADE825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万年杰</w:t>
            </w:r>
          </w:p>
        </w:tc>
      </w:tr>
      <w:tr w:rsidR="00067147" w14:paraId="72A554B6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5ABFA46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1AD12A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7B0F4CB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AABFA1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2016.9.19</w:t>
            </w:r>
          </w:p>
        </w:tc>
      </w:tr>
      <w:tr w:rsidR="00067147" w14:paraId="71A55135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BAFB198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E3CE83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067147" w14:paraId="103BF31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E29462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0762A2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客户，客户想注册会员</w:t>
            </w:r>
          </w:p>
        </w:tc>
      </w:tr>
      <w:tr w:rsidR="00067147" w14:paraId="0C0CCD36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6EA43F3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43DA5C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客户想注册会员</w:t>
            </w:r>
          </w:p>
        </w:tc>
      </w:tr>
      <w:tr w:rsidR="00067147" w14:paraId="10007A97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22939E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29F2FF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客户已经被识别，且未注册过会员</w:t>
            </w:r>
          </w:p>
        </w:tc>
      </w:tr>
      <w:tr w:rsidR="00067147" w14:paraId="758E1405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D6BB47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7F8241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保存并更新会员信息</w:t>
            </w:r>
          </w:p>
        </w:tc>
      </w:tr>
      <w:tr w:rsidR="00067147" w14:paraId="53BE4F8D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6A2F974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548B7E0" w14:textId="77777777" w:rsidR="00067147" w:rsidRDefault="007862D7">
            <w:pPr>
              <w:pStyle w:val="11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客户向系统请求注册会员</w:t>
            </w:r>
          </w:p>
          <w:p w14:paraId="21C2D2F6" w14:textId="77777777" w:rsidR="00067147" w:rsidRDefault="007862D7">
            <w:pPr>
              <w:pStyle w:val="11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系统向客户询问注册会员类型</w:t>
            </w:r>
          </w:p>
          <w:p w14:paraId="4A23DEE4" w14:textId="77777777" w:rsidR="00067147" w:rsidRDefault="007862D7">
            <w:pPr>
              <w:pStyle w:val="11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客户选择会员类型</w:t>
            </w:r>
          </w:p>
          <w:p w14:paraId="5D2A9B28" w14:textId="77777777" w:rsidR="00067147" w:rsidRDefault="007862D7">
            <w:pPr>
              <w:pStyle w:val="11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系统向客户询问登记信息</w:t>
            </w:r>
          </w:p>
          <w:p w14:paraId="468F2E90" w14:textId="77777777" w:rsidR="00067147" w:rsidRDefault="007862D7">
            <w:pPr>
              <w:pStyle w:val="11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客户登记信息</w:t>
            </w:r>
          </w:p>
          <w:p w14:paraId="7DFA2CC4" w14:textId="77777777" w:rsidR="00067147" w:rsidRDefault="007862D7">
            <w:pPr>
              <w:pStyle w:val="11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系统列出会员信息并向客户请求确认</w:t>
            </w:r>
          </w:p>
          <w:p w14:paraId="01944EF9" w14:textId="77777777" w:rsidR="00067147" w:rsidRDefault="007862D7">
            <w:pPr>
              <w:pStyle w:val="11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客户确认</w:t>
            </w:r>
          </w:p>
          <w:p w14:paraId="31A64BFF" w14:textId="77777777" w:rsidR="00067147" w:rsidRDefault="007862D7">
            <w:pPr>
              <w:pStyle w:val="11"/>
              <w:numPr>
                <w:ilvl w:val="0"/>
                <w:numId w:val="21"/>
              </w:numPr>
              <w:ind w:firstLineChars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系统存储并更新会员信息</w:t>
            </w:r>
          </w:p>
        </w:tc>
      </w:tr>
      <w:tr w:rsidR="00067147" w14:paraId="31BD777E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6FEB85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4F3ABB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3a. </w:t>
            </w:r>
            <w:r>
              <w:rPr>
                <w:color w:val="000000"/>
                <w:kern w:val="0"/>
                <w:szCs w:val="21"/>
              </w:rPr>
              <w:t>客户选择取消</w:t>
            </w:r>
          </w:p>
          <w:p w14:paraId="03105758" w14:textId="77777777" w:rsidR="00067147" w:rsidRDefault="007862D7">
            <w:pPr>
              <w:pStyle w:val="20"/>
              <w:numPr>
                <w:ilvl w:val="0"/>
                <w:numId w:val="22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系统返回请求注册会员前的页面</w:t>
            </w:r>
          </w:p>
          <w:p w14:paraId="24F36AB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3b. </w:t>
            </w:r>
            <w:r>
              <w:rPr>
                <w:color w:val="000000"/>
                <w:kern w:val="0"/>
                <w:szCs w:val="21"/>
              </w:rPr>
              <w:t>客户选择注册普通会员</w:t>
            </w:r>
          </w:p>
          <w:p w14:paraId="2952AF1A" w14:textId="77777777" w:rsidR="00067147" w:rsidRDefault="007862D7">
            <w:pPr>
              <w:pStyle w:val="20"/>
              <w:numPr>
                <w:ilvl w:val="0"/>
                <w:numId w:val="23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系统在</w:t>
            </w:r>
            <w:r>
              <w:rPr>
                <w:color w:val="000000"/>
                <w:kern w:val="0"/>
                <w:szCs w:val="21"/>
              </w:rPr>
              <w:t>4</w:t>
            </w:r>
            <w:r>
              <w:rPr>
                <w:color w:val="000000"/>
                <w:kern w:val="0"/>
                <w:szCs w:val="21"/>
              </w:rPr>
              <w:t>处登记信息时提示输入生日</w:t>
            </w:r>
          </w:p>
          <w:p w14:paraId="64144C23" w14:textId="77777777" w:rsidR="00067147" w:rsidRDefault="007862D7">
            <w:pPr>
              <w:pStyle w:val="20"/>
              <w:numPr>
                <w:ilvl w:val="0"/>
                <w:numId w:val="24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生日日期不合法</w:t>
            </w:r>
          </w:p>
          <w:p w14:paraId="79B9D6CB" w14:textId="77777777" w:rsidR="00067147" w:rsidRDefault="007862D7">
            <w:pPr>
              <w:pStyle w:val="20"/>
              <w:ind w:left="1040" w:firstLineChars="0" w:firstLine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1. </w:t>
            </w:r>
            <w:r>
              <w:rPr>
                <w:color w:val="000000"/>
                <w:kern w:val="0"/>
                <w:szCs w:val="21"/>
              </w:rPr>
              <w:t>系统提示生日日期不合法，并要求客户重新输入</w:t>
            </w:r>
          </w:p>
          <w:p w14:paraId="6972222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 </w:t>
            </w:r>
            <w:r>
              <w:rPr>
                <w:color w:val="000000"/>
                <w:kern w:val="0"/>
                <w:szCs w:val="21"/>
              </w:rPr>
              <w:t>到</w:t>
            </w:r>
            <w:r>
              <w:rPr>
                <w:color w:val="000000"/>
                <w:kern w:val="0"/>
                <w:szCs w:val="21"/>
              </w:rPr>
              <w:t>5</w:t>
            </w:r>
          </w:p>
          <w:p w14:paraId="5A952E7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3c. </w:t>
            </w:r>
            <w:r>
              <w:rPr>
                <w:color w:val="000000"/>
                <w:kern w:val="0"/>
                <w:szCs w:val="21"/>
              </w:rPr>
              <w:t>客户选择注册企业会员</w:t>
            </w:r>
          </w:p>
          <w:p w14:paraId="2824BEE9" w14:textId="77777777" w:rsidR="00067147" w:rsidRDefault="007862D7">
            <w:pPr>
              <w:pStyle w:val="20"/>
              <w:numPr>
                <w:ilvl w:val="0"/>
                <w:numId w:val="25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系统在</w:t>
            </w:r>
            <w:r>
              <w:rPr>
                <w:color w:val="000000"/>
                <w:kern w:val="0"/>
                <w:szCs w:val="21"/>
              </w:rPr>
              <w:t>4</w:t>
            </w:r>
            <w:r>
              <w:rPr>
                <w:color w:val="000000"/>
                <w:kern w:val="0"/>
                <w:szCs w:val="21"/>
              </w:rPr>
              <w:t>处登记信息时提示输入企业名称</w:t>
            </w:r>
          </w:p>
          <w:p w14:paraId="24BCBA27" w14:textId="77777777" w:rsidR="00067147" w:rsidRDefault="007862D7">
            <w:pPr>
              <w:pStyle w:val="20"/>
              <w:numPr>
                <w:ilvl w:val="0"/>
                <w:numId w:val="26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企业名称不合法</w:t>
            </w:r>
          </w:p>
          <w:p w14:paraId="773E24E9" w14:textId="77777777" w:rsidR="00067147" w:rsidRDefault="007862D7">
            <w:pPr>
              <w:pStyle w:val="20"/>
              <w:ind w:left="1040" w:firstLineChars="0" w:firstLine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系统提示企业名称不合法，并要求客户重新输入</w:t>
            </w:r>
          </w:p>
          <w:p w14:paraId="261AE812" w14:textId="77777777" w:rsidR="00067147" w:rsidRDefault="007862D7">
            <w:pPr>
              <w:pStyle w:val="20"/>
              <w:numPr>
                <w:ilvl w:val="0"/>
                <w:numId w:val="25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到</w:t>
            </w:r>
            <w:r>
              <w:rPr>
                <w:color w:val="000000"/>
                <w:kern w:val="0"/>
                <w:szCs w:val="21"/>
              </w:rPr>
              <w:t>5</w:t>
            </w:r>
          </w:p>
          <w:p w14:paraId="7145C3E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5a. </w:t>
            </w:r>
            <w:r>
              <w:rPr>
                <w:color w:val="000000"/>
                <w:kern w:val="0"/>
                <w:szCs w:val="21"/>
              </w:rPr>
              <w:t>客户选择上一步</w:t>
            </w:r>
          </w:p>
          <w:p w14:paraId="1C78FB5D" w14:textId="77777777" w:rsidR="00067147" w:rsidRDefault="007862D7">
            <w:pPr>
              <w:pStyle w:val="20"/>
              <w:numPr>
                <w:ilvl w:val="0"/>
                <w:numId w:val="27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系统返回</w:t>
            </w:r>
            <w:r>
              <w:rPr>
                <w:color w:val="000000"/>
                <w:kern w:val="0"/>
                <w:szCs w:val="21"/>
              </w:rPr>
              <w:t>3</w:t>
            </w:r>
          </w:p>
          <w:p w14:paraId="684FEA3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7a. </w:t>
            </w:r>
            <w:r>
              <w:rPr>
                <w:color w:val="000000"/>
                <w:kern w:val="0"/>
                <w:szCs w:val="21"/>
              </w:rPr>
              <w:t>客户选择上一步</w:t>
            </w:r>
          </w:p>
          <w:p w14:paraId="5CD9FCA0" w14:textId="77777777" w:rsidR="00067147" w:rsidRDefault="007862D7">
            <w:pPr>
              <w:pStyle w:val="20"/>
              <w:numPr>
                <w:ilvl w:val="0"/>
                <w:numId w:val="28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系统返回</w:t>
            </w:r>
            <w:r>
              <w:rPr>
                <w:color w:val="000000"/>
                <w:kern w:val="0"/>
                <w:szCs w:val="21"/>
              </w:rPr>
              <w:t>5</w:t>
            </w:r>
          </w:p>
        </w:tc>
      </w:tr>
      <w:tr w:rsidR="00067147" w14:paraId="3A77415F" w14:textId="77777777">
        <w:trPr>
          <w:trHeight w:val="898"/>
        </w:trPr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C9DEFCB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2052279" w14:textId="77777777" w:rsidR="00067147" w:rsidRDefault="007862D7">
            <w:pPr>
              <w:pStyle w:val="20"/>
              <w:numPr>
                <w:ilvl w:val="0"/>
                <w:numId w:val="29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系统必须联网</w:t>
            </w:r>
          </w:p>
          <w:p w14:paraId="7A087317" w14:textId="77777777" w:rsidR="00067147" w:rsidRDefault="007862D7">
            <w:pPr>
              <w:pStyle w:val="20"/>
              <w:numPr>
                <w:ilvl w:val="0"/>
                <w:numId w:val="29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生日日期一经设置，不可修改</w:t>
            </w:r>
          </w:p>
          <w:p w14:paraId="31343237" w14:textId="77777777" w:rsidR="00067147" w:rsidRDefault="007862D7">
            <w:pPr>
              <w:pStyle w:val="20"/>
              <w:numPr>
                <w:ilvl w:val="0"/>
                <w:numId w:val="29"/>
              </w:numPr>
              <w:ind w:firstLineChars="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生日格式</w:t>
            </w:r>
            <w:r>
              <w:rPr>
                <w:color w:val="000000"/>
                <w:kern w:val="0"/>
                <w:szCs w:val="21"/>
              </w:rPr>
              <w:t>“YYYY-MM-DD”</w:t>
            </w:r>
          </w:p>
        </w:tc>
      </w:tr>
    </w:tbl>
    <w:p w14:paraId="0C13A7BE" w14:textId="77777777" w:rsidR="00067147" w:rsidRDefault="00067147">
      <w:pPr>
        <w:rPr>
          <w:rFonts w:ascii="Times New Roman" w:hAnsi="Times New Roman" w:cs="Times New Roman"/>
        </w:rPr>
      </w:pPr>
    </w:p>
    <w:p w14:paraId="6916C969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19" w:name="_Toc19732"/>
      <w:bookmarkStart w:id="20" w:name="_Toc12389"/>
      <w:r>
        <w:rPr>
          <w:rFonts w:ascii="Times New Roman" w:hAnsi="Times New Roman" w:cs="Times New Roman"/>
          <w:sz w:val="32"/>
          <w:szCs w:val="32"/>
        </w:rPr>
        <w:lastRenderedPageBreak/>
        <w:t xml:space="preserve">UC7 </w:t>
      </w:r>
      <w:r>
        <w:rPr>
          <w:rFonts w:ascii="Times New Roman" w:hAnsi="Times New Roman" w:cs="Times New Roman"/>
          <w:sz w:val="32"/>
          <w:szCs w:val="32"/>
        </w:rPr>
        <w:t>查看信用记录</w:t>
      </w:r>
      <w:bookmarkEnd w:id="19"/>
      <w:bookmarkEnd w:id="20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 w14:paraId="3BAA6B19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2A39B37D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02A77CEF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UC7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E708AFA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E9094D4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查看信用记录</w:t>
            </w:r>
          </w:p>
        </w:tc>
      </w:tr>
      <w:tr w:rsidR="00067147" w14:paraId="291DE4D4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3DB6F15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44139A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54E2213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17DFB4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067147" w14:paraId="3A962CB4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AE0738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FBCEC1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2016.9.17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DB922E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27D439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067147" w14:paraId="1E3E8596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E3DC81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332C86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客户，目标是查看自己每一次的信用变化情况</w:t>
            </w:r>
          </w:p>
        </w:tc>
      </w:tr>
      <w:tr w:rsidR="00067147" w14:paraId="07EB4E85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F979C7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65B4EC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客户请求查询信用记录</w:t>
            </w:r>
          </w:p>
        </w:tc>
      </w:tr>
      <w:tr w:rsidR="00067147" w14:paraId="4FCD99B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92FE655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DA4368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客户必须已被识别</w:t>
            </w:r>
          </w:p>
        </w:tc>
      </w:tr>
      <w:tr w:rsidR="00067147" w14:paraId="0AA48ABE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D8FAB53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BAC437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无</w:t>
            </w:r>
          </w:p>
        </w:tc>
      </w:tr>
      <w:tr w:rsidR="00067147" w14:paraId="1C4EBC33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56B4714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F92C2F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低</w:t>
            </w:r>
          </w:p>
        </w:tc>
      </w:tr>
      <w:tr w:rsidR="00067147" w14:paraId="728F6374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396C008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9519BAC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客户请求查看自己的信用记录</w:t>
            </w:r>
          </w:p>
          <w:p w14:paraId="6ACDC1C4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系统显示客户每一次的信用变化情况，信用记录包括时间、订单号、动作（订单执行、订单异常、订单撤销、充值）、信用度变化、信用度结果</w:t>
            </w:r>
          </w:p>
        </w:tc>
      </w:tr>
      <w:tr w:rsidR="00067147" w14:paraId="392DB307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1E73EAC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F5C04C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2a.</w:t>
            </w:r>
            <w:r>
              <w:rPr>
                <w:color w:val="000000"/>
                <w:kern w:val="0"/>
                <w:szCs w:val="21"/>
              </w:rPr>
              <w:t>客户无信用变化：</w:t>
            </w:r>
          </w:p>
          <w:p w14:paraId="282F49C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系统提示无信用变化并直接显示初始信用度</w:t>
            </w:r>
          </w:p>
        </w:tc>
      </w:tr>
      <w:tr w:rsidR="00067147" w14:paraId="36A73770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939F0AE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ED3149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系统需要联网</w:t>
            </w:r>
          </w:p>
          <w:p w14:paraId="72C97C0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系统将信用变化情况显示在一张列表中，并按订单生成时间降序排列</w:t>
            </w:r>
          </w:p>
        </w:tc>
      </w:tr>
    </w:tbl>
    <w:p w14:paraId="48068DF1" w14:textId="77777777" w:rsidR="00067147" w:rsidRDefault="00067147">
      <w:pPr>
        <w:rPr>
          <w:rFonts w:ascii="Times New Roman" w:hAnsi="Times New Roman" w:cs="Times New Roman"/>
        </w:rPr>
      </w:pPr>
    </w:p>
    <w:p w14:paraId="3E80309D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1" w:name="_Toc19738"/>
      <w:bookmarkStart w:id="22" w:name="_Toc24236"/>
      <w:r>
        <w:rPr>
          <w:rFonts w:ascii="Times New Roman" w:hAnsi="Times New Roman" w:cs="Times New Roman"/>
          <w:sz w:val="32"/>
          <w:szCs w:val="32"/>
        </w:rPr>
        <w:t xml:space="preserve">UC8 </w:t>
      </w:r>
      <w:r>
        <w:rPr>
          <w:rFonts w:ascii="Times New Roman" w:hAnsi="Times New Roman" w:cs="Times New Roman"/>
          <w:sz w:val="32"/>
          <w:szCs w:val="32"/>
        </w:rPr>
        <w:t>搜索酒店</w:t>
      </w:r>
      <w:bookmarkEnd w:id="21"/>
      <w:bookmarkEnd w:id="22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 w14:paraId="7EBCFA4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56D5DD9C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5A39D0F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50CD3E29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CD69271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搜索酒店</w:t>
            </w:r>
          </w:p>
        </w:tc>
      </w:tr>
      <w:tr w:rsidR="00067147" w14:paraId="640D4271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2DB428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094E85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BA18E79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FE3750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067147" w14:paraId="0F60A9BB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BBACC0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83226B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7045C8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D5F62D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067147" w14:paraId="147FC619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A5C1E90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B0D339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客户，目标是快速、准确、全面地知道某一区域内符合自己要求的酒店</w:t>
            </w:r>
          </w:p>
        </w:tc>
      </w:tr>
      <w:tr w:rsidR="00067147" w14:paraId="0023BE07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4DF7C0F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CA7102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客户想要搜索酒店</w:t>
            </w:r>
          </w:p>
        </w:tc>
      </w:tr>
      <w:tr w:rsidR="00067147" w14:paraId="374A0611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63DD0CE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C806CD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客户必须已经被识别</w:t>
            </w:r>
          </w:p>
          <w:p w14:paraId="25DD567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客户必须已经明确地址和商圈</w:t>
            </w:r>
          </w:p>
        </w:tc>
      </w:tr>
      <w:tr w:rsidR="00067147" w14:paraId="79A60BD2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DD78BE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11FBD1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无</w:t>
            </w:r>
          </w:p>
        </w:tc>
      </w:tr>
      <w:tr w:rsidR="00067147" w14:paraId="3236B2E3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22069C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086E61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067147" w14:paraId="39596E86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7798BD3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CF603EF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14:paraId="5501990D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系统显示满足客户条件的所有酒店简要信息，酒店简要信息包括酒店名称、所属商圈、酒店地址、酒店星级、酒店评分</w:t>
            </w:r>
          </w:p>
        </w:tc>
      </w:tr>
      <w:tr w:rsidR="00067147" w14:paraId="6CBCB8E5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6F1EC9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A0F060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1a.</w:t>
            </w:r>
            <w:r>
              <w:rPr>
                <w:color w:val="000000"/>
                <w:kern w:val="0"/>
                <w:szCs w:val="21"/>
              </w:rPr>
              <w:t>非法酒店名称</w:t>
            </w:r>
          </w:p>
          <w:p w14:paraId="2D66D67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系统提示无此酒店并要求客户检查搜索条件、重新搜索</w:t>
            </w:r>
          </w:p>
          <w:p w14:paraId="5D3F702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1b.</w:t>
            </w:r>
            <w:r>
              <w:rPr>
                <w:color w:val="000000"/>
                <w:kern w:val="0"/>
                <w:szCs w:val="21"/>
              </w:rPr>
              <w:t>房间数量为负</w:t>
            </w:r>
          </w:p>
          <w:p w14:paraId="65BF1E0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系统提示房间数量不能为负并要求客户重新搜索</w:t>
            </w:r>
          </w:p>
          <w:p w14:paraId="6FEED3E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1c.</w:t>
            </w:r>
            <w:r>
              <w:rPr>
                <w:color w:val="000000"/>
                <w:kern w:val="0"/>
                <w:szCs w:val="21"/>
              </w:rPr>
              <w:t>退房日期在入住日期之前</w:t>
            </w:r>
          </w:p>
          <w:p w14:paraId="3844CA1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系统提示住房日期错误并要求客户重新搜索</w:t>
            </w:r>
          </w:p>
          <w:p w14:paraId="420AC28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2a.</w:t>
            </w:r>
            <w:r>
              <w:rPr>
                <w:color w:val="000000"/>
                <w:kern w:val="0"/>
                <w:szCs w:val="21"/>
              </w:rPr>
              <w:t>无符合用户索搜条件的酒店</w:t>
            </w:r>
          </w:p>
          <w:p w14:paraId="31D5A8E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系统提示无满足条件的酒店</w:t>
            </w:r>
          </w:p>
        </w:tc>
      </w:tr>
      <w:tr w:rsidR="00067147" w14:paraId="1558DC32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F0E1E62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BB04C5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系统需要联网</w:t>
            </w:r>
          </w:p>
          <w:p w14:paraId="356ED04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>2.</w:t>
            </w:r>
            <w:r>
              <w:rPr>
                <w:color w:val="000000"/>
                <w:kern w:val="0"/>
                <w:szCs w:val="21"/>
              </w:rPr>
              <w:t>所有的搜索条件既可以独立起作用，也可以联合起作用，客户不关心此条件时，可以设置为不限</w:t>
            </w:r>
          </w:p>
          <w:p w14:paraId="7737E4E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系统按酒店的评价降序排列在一张列表中</w:t>
            </w:r>
          </w:p>
          <w:p w14:paraId="3655D1A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4.</w:t>
            </w:r>
            <w:r>
              <w:rPr>
                <w:color w:val="000000"/>
                <w:kern w:val="0"/>
                <w:szCs w:val="21"/>
              </w:rPr>
              <w:t>部分搜索条件应该提供选项供客户选择，如房间类型、星级、评分区间</w:t>
            </w:r>
          </w:p>
        </w:tc>
      </w:tr>
    </w:tbl>
    <w:p w14:paraId="0D042C8E" w14:textId="77777777" w:rsidR="00067147" w:rsidRDefault="00067147">
      <w:pPr>
        <w:rPr>
          <w:rFonts w:ascii="Times New Roman" w:hAnsi="Times New Roman" w:cs="Times New Roman"/>
        </w:rPr>
      </w:pPr>
    </w:p>
    <w:p w14:paraId="742DF483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3" w:name="_Toc12964"/>
      <w:bookmarkStart w:id="24" w:name="_Toc4507"/>
      <w:r>
        <w:rPr>
          <w:rFonts w:ascii="Times New Roman" w:hAnsi="Times New Roman" w:cs="Times New Roman"/>
          <w:sz w:val="32"/>
          <w:szCs w:val="32"/>
        </w:rPr>
        <w:t xml:space="preserve">UC9 </w:t>
      </w:r>
      <w:r>
        <w:rPr>
          <w:rFonts w:ascii="Times New Roman" w:hAnsi="Times New Roman" w:cs="Times New Roman"/>
          <w:sz w:val="32"/>
          <w:szCs w:val="32"/>
        </w:rPr>
        <w:t>查看酒店信息</w:t>
      </w:r>
      <w:bookmarkEnd w:id="23"/>
      <w:bookmarkEnd w:id="24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 w14:paraId="0CAA4BD1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220A36E2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CE84826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UC9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624E804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00E5D85E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查看酒店信息</w:t>
            </w:r>
          </w:p>
        </w:tc>
      </w:tr>
      <w:tr w:rsidR="00067147" w14:paraId="2FEB775E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C2B5735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5BD802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1E95B8F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06A7A8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067147" w14:paraId="0F9C158B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74F2152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1BE2E4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801BAB2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564304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067147" w14:paraId="0AB2E710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1F3267F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818CE6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客户，目标是了解某一区域内酒店的详细信息</w:t>
            </w:r>
          </w:p>
        </w:tc>
      </w:tr>
      <w:tr w:rsidR="00067147" w14:paraId="2DEB6FD1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C5719A5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47F97B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客户想要浏览酒店的详细信息</w:t>
            </w:r>
          </w:p>
        </w:tc>
      </w:tr>
      <w:tr w:rsidR="00067147" w14:paraId="4C5A7F7E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C2D6AD6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568594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客户必须已经被识别</w:t>
            </w:r>
          </w:p>
          <w:p w14:paraId="7F35C1D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客户必须已经明确地址和商圈</w:t>
            </w:r>
          </w:p>
        </w:tc>
      </w:tr>
      <w:tr w:rsidR="00067147" w14:paraId="0814D416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6D9E0B6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F8E7B1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无</w:t>
            </w:r>
          </w:p>
        </w:tc>
      </w:tr>
      <w:tr w:rsidR="00067147" w14:paraId="0B6FA9B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2190259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47BC63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067147" w14:paraId="49F9BBED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5CF59E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EB8CD23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客户请求按照一定条件，查看酒店信息</w:t>
            </w:r>
          </w:p>
          <w:p w14:paraId="62A25F80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系统显示所有酒店简要信息，酒店简要信息包括酒店名称、所属商圈、酒店地址、酒店星级、酒店评分，并标记该酒店客户是否曾经预定过（正常订单、异常订单和撤销订单要分别标记）</w:t>
            </w:r>
          </w:p>
          <w:p w14:paraId="0A369CA7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客户可以请求单独查看某一酒店详情，酒店详情包括酒店简介简介、设施服务、客房类型、原始价格、空房的类型及数量、评论</w:t>
            </w:r>
          </w:p>
          <w:p w14:paraId="6C245C67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系统显示该酒店详情，并列出客户在该酒店的订单（正常订单、异常订单和撤销订单要分别标记）</w:t>
            </w:r>
          </w:p>
        </w:tc>
      </w:tr>
      <w:tr w:rsidR="00067147" w14:paraId="4449B76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CAB4B24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26E67F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4a.</w:t>
            </w:r>
            <w:r>
              <w:rPr>
                <w:color w:val="000000"/>
                <w:kern w:val="0"/>
                <w:szCs w:val="21"/>
              </w:rPr>
              <w:t>客户之前并未预定过该酒店</w:t>
            </w:r>
          </w:p>
          <w:p w14:paraId="009737F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系统提示无订单记录</w:t>
            </w:r>
          </w:p>
        </w:tc>
      </w:tr>
      <w:tr w:rsidR="00067147" w14:paraId="6E070B3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B0E7DC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5FC34E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系统以列表方式显示酒店信息</w:t>
            </w:r>
          </w:p>
          <w:p w14:paraId="4786543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一定条件包括</w:t>
            </w:r>
            <w:r>
              <w:rPr>
                <w:color w:val="000000"/>
                <w:kern w:val="0"/>
                <w:szCs w:val="21"/>
              </w:rPr>
              <w:t xml:space="preserve">: </w:t>
            </w:r>
            <w:r>
              <w:rPr>
                <w:color w:val="000000"/>
                <w:kern w:val="0"/>
                <w:szCs w:val="21"/>
              </w:rPr>
              <w:t>进行价格从低到高、星级、评分的排序，只看自己预定过的酒店（正常订单、异常订单和撤销订单分别标记）</w:t>
            </w:r>
          </w:p>
          <w:p w14:paraId="0758A03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系统需要联网</w:t>
            </w:r>
          </w:p>
        </w:tc>
      </w:tr>
    </w:tbl>
    <w:p w14:paraId="1F46F1EA" w14:textId="77777777" w:rsidR="00067147" w:rsidRDefault="00067147">
      <w:pPr>
        <w:rPr>
          <w:rFonts w:ascii="Times New Roman" w:hAnsi="Times New Roman" w:cs="Times New Roman"/>
        </w:rPr>
      </w:pPr>
    </w:p>
    <w:p w14:paraId="7FBB4DE2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5" w:name="_Toc18373"/>
      <w:bookmarkStart w:id="26" w:name="_Toc1293"/>
      <w:r>
        <w:rPr>
          <w:rFonts w:ascii="Times New Roman" w:hAnsi="Times New Roman" w:cs="Times New Roman"/>
          <w:sz w:val="32"/>
          <w:szCs w:val="32"/>
        </w:rPr>
        <w:t xml:space="preserve">UC10 </w:t>
      </w:r>
      <w:r>
        <w:rPr>
          <w:rFonts w:ascii="Times New Roman" w:hAnsi="Times New Roman" w:cs="Times New Roman"/>
          <w:sz w:val="32"/>
          <w:szCs w:val="32"/>
        </w:rPr>
        <w:t>评价酒店</w:t>
      </w:r>
      <w:bookmarkEnd w:id="25"/>
      <w:bookmarkEnd w:id="26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 w14:paraId="7F574970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4FA7D9ED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56038A1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UC10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07696909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1EF2B26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评价酒店</w:t>
            </w:r>
          </w:p>
        </w:tc>
      </w:tr>
      <w:tr w:rsidR="00067147" w14:paraId="72410552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2A9389C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0ED9A4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6456FCF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0DF515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067147" w14:paraId="31C10EB1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375FEE5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0C0647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FDA274F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F22B68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067147" w14:paraId="0DFE7815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65D783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ADA912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客户，目标是评价自己住过的酒店</w:t>
            </w:r>
          </w:p>
        </w:tc>
      </w:tr>
      <w:tr w:rsidR="00067147" w14:paraId="504C15CA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6516FF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D41CC6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客户想要评价自己住过的酒店</w:t>
            </w:r>
          </w:p>
        </w:tc>
      </w:tr>
      <w:tr w:rsidR="00067147" w14:paraId="7380EAAE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1ECB5F6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10D4E1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客户已经被识别</w:t>
            </w:r>
          </w:p>
          <w:p w14:paraId="3679E39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该酒店在客户的已执行订单中</w:t>
            </w:r>
          </w:p>
          <w:p w14:paraId="7D1D98E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该已执行订单未曾被评价过</w:t>
            </w:r>
          </w:p>
        </w:tc>
      </w:tr>
      <w:tr w:rsidR="00067147" w14:paraId="5059B245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3B7F7BE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3A8087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存储客户的评价，包括评分和评论；更新对应酒店的评分和客户已执行订单的评价状态</w:t>
            </w:r>
          </w:p>
        </w:tc>
      </w:tr>
      <w:tr w:rsidR="00067147" w14:paraId="6EFEF88E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C18D045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EFA9A5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067147" w14:paraId="614A08EF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692456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lastRenderedPageBreak/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47DC7A6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客户请求评价酒店</w:t>
            </w:r>
          </w:p>
          <w:p w14:paraId="18612AD6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系统显示能够评价的酒店对应的已执行订单列表，列表中包含所有能够评价的酒店对应的已执行订单</w:t>
            </w:r>
          </w:p>
          <w:p w14:paraId="62B50D36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客户选择需要评价的酒店</w:t>
            </w:r>
          </w:p>
          <w:p w14:paraId="56C8B6AB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系统提示客户需要评价的内容，内容包括评分与评价</w:t>
            </w:r>
          </w:p>
          <w:p w14:paraId="6D14A718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5.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客户填写并提交评价内容</w:t>
            </w:r>
          </w:p>
          <w:p w14:paraId="4C5B2FEA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6.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系统显示评价成功，并存储客户评价内容，更新对应酒店的评分和客户已执行订单的评价状态</w:t>
            </w:r>
          </w:p>
        </w:tc>
      </w:tr>
      <w:tr w:rsidR="00067147" w14:paraId="70321625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045AC5C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BF2491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2a.</w:t>
            </w:r>
            <w:r>
              <w:rPr>
                <w:color w:val="000000"/>
                <w:kern w:val="0"/>
                <w:szCs w:val="21"/>
              </w:rPr>
              <w:t>客户没有可以评价的酒店</w:t>
            </w:r>
          </w:p>
          <w:p w14:paraId="58EA16E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系统提示并无可评价酒店</w:t>
            </w:r>
          </w:p>
          <w:p w14:paraId="277E3E5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5a.</w:t>
            </w:r>
            <w:r>
              <w:rPr>
                <w:color w:val="000000"/>
                <w:kern w:val="0"/>
                <w:szCs w:val="21"/>
              </w:rPr>
              <w:t>评价内容未填写完整</w:t>
            </w:r>
          </w:p>
          <w:p w14:paraId="312A6AF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系统提示评价内容不完整，要求客户完善</w:t>
            </w:r>
          </w:p>
          <w:p w14:paraId="4355898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返回正常流程第</w:t>
            </w:r>
            <w:r>
              <w:rPr>
                <w:color w:val="000000"/>
                <w:kern w:val="0"/>
                <w:szCs w:val="21"/>
              </w:rPr>
              <w:t>5</w:t>
            </w:r>
            <w:r>
              <w:rPr>
                <w:color w:val="000000"/>
                <w:kern w:val="0"/>
                <w:szCs w:val="21"/>
              </w:rPr>
              <w:t>步</w:t>
            </w:r>
          </w:p>
          <w:p w14:paraId="4388C73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3-5a.</w:t>
            </w:r>
            <w:r>
              <w:rPr>
                <w:color w:val="000000"/>
                <w:kern w:val="0"/>
                <w:szCs w:val="21"/>
              </w:rPr>
              <w:t>客户要求取消评价</w:t>
            </w:r>
          </w:p>
          <w:p w14:paraId="714E9EE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1.</w:t>
            </w:r>
            <w:r>
              <w:rPr>
                <w:color w:val="000000"/>
                <w:kern w:val="0"/>
                <w:szCs w:val="21"/>
              </w:rPr>
              <w:t>系统取消此次评价</w:t>
            </w:r>
          </w:p>
        </w:tc>
      </w:tr>
      <w:tr w:rsidR="00067147" w14:paraId="34EEA26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C8885BF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C7FD76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客户的评分要求是在</w:t>
            </w:r>
            <w:r>
              <w:rPr>
                <w:color w:val="000000"/>
                <w:kern w:val="0"/>
                <w:szCs w:val="21"/>
              </w:rPr>
              <w:t>1</w:t>
            </w:r>
            <w:r>
              <w:rPr>
                <w:color w:val="000000"/>
                <w:kern w:val="0"/>
                <w:szCs w:val="21"/>
              </w:rPr>
              <w:t>和</w:t>
            </w:r>
            <w:r>
              <w:rPr>
                <w:color w:val="000000"/>
                <w:kern w:val="0"/>
                <w:szCs w:val="21"/>
              </w:rPr>
              <w:t>5</w:t>
            </w:r>
            <w:r>
              <w:rPr>
                <w:color w:val="000000"/>
                <w:kern w:val="0"/>
                <w:szCs w:val="21"/>
              </w:rPr>
              <w:t>之间的整数</w:t>
            </w:r>
          </w:p>
          <w:p w14:paraId="3F77CDF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客户的评论要求不低于</w:t>
            </w:r>
            <w:r>
              <w:rPr>
                <w:color w:val="000000"/>
                <w:kern w:val="0"/>
                <w:szCs w:val="21"/>
              </w:rPr>
              <w:t>10</w:t>
            </w:r>
            <w:r>
              <w:rPr>
                <w:color w:val="000000"/>
                <w:kern w:val="0"/>
                <w:szCs w:val="21"/>
              </w:rPr>
              <w:t>个字</w:t>
            </w:r>
          </w:p>
          <w:p w14:paraId="7225F32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已执行订单的内容包括</w:t>
            </w:r>
            <w:r>
              <w:rPr>
                <w:color w:val="000000"/>
                <w:kern w:val="0"/>
                <w:szCs w:val="21"/>
              </w:rPr>
              <w:t xml:space="preserve">: </w:t>
            </w:r>
            <w:r>
              <w:rPr>
                <w:color w:val="000000"/>
                <w:kern w:val="0"/>
                <w:szCs w:val="21"/>
              </w:rPr>
              <w:t>开始时间、退房时间、最晚订单执行时间、房间类型及数量、预计入住人数、有无儿童、评价状态、酒店名称、酒店地址</w:t>
            </w:r>
          </w:p>
        </w:tc>
      </w:tr>
    </w:tbl>
    <w:p w14:paraId="41D9CEFE" w14:textId="77777777" w:rsidR="00067147" w:rsidRDefault="00067147">
      <w:pPr>
        <w:rPr>
          <w:rFonts w:ascii="Times New Roman" w:hAnsi="Times New Roman" w:cs="Times New Roman"/>
        </w:rPr>
      </w:pPr>
    </w:p>
    <w:p w14:paraId="5BE6C43B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7" w:name="_Toc3316"/>
      <w:bookmarkStart w:id="28" w:name="_Toc31691"/>
      <w:r>
        <w:rPr>
          <w:rFonts w:ascii="Times New Roman" w:hAnsi="Times New Roman" w:cs="Times New Roman"/>
          <w:sz w:val="32"/>
          <w:szCs w:val="32"/>
        </w:rPr>
        <w:t xml:space="preserve">UC11 </w:t>
      </w:r>
      <w:r>
        <w:rPr>
          <w:rFonts w:ascii="Times New Roman" w:hAnsi="Times New Roman" w:cs="Times New Roman"/>
          <w:sz w:val="32"/>
          <w:szCs w:val="32"/>
        </w:rPr>
        <w:t>维护酒店基本信息</w:t>
      </w:r>
      <w:bookmarkEnd w:id="27"/>
      <w:bookmarkEnd w:id="28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 w14:paraId="65C25B93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3F030318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19A8CA1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UC11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5111DF51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35B116BF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维护酒店基本信息</w:t>
            </w:r>
          </w:p>
        </w:tc>
      </w:tr>
      <w:tr w:rsidR="00067147" w14:paraId="49FB5D2B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C400D76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05159C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BED44E9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8798BF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067147" w14:paraId="3379F76C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B321DA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CA954A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7209C12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9105AD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067147" w14:paraId="2AE45AA1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915B3BD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09D3AC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酒店工作人员，目标是及时、准确地更新酒店的基本信息</w:t>
            </w:r>
          </w:p>
        </w:tc>
      </w:tr>
      <w:tr w:rsidR="00067147" w14:paraId="150EB124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5759BC6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BE5AC4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酒店基本信息发生变更</w:t>
            </w:r>
          </w:p>
        </w:tc>
      </w:tr>
      <w:tr w:rsidR="00067147" w14:paraId="5CF85AB7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FAE7A9B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3A285E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酒店工作人员必须已经被识别和授权</w:t>
            </w:r>
          </w:p>
        </w:tc>
      </w:tr>
      <w:tr w:rsidR="00067147" w14:paraId="64740260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EBD1039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6242A3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存储并更新对应酒店的基本信息</w:t>
            </w:r>
          </w:p>
        </w:tc>
      </w:tr>
      <w:tr w:rsidR="00067147" w14:paraId="09D37014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18C15E2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630665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低</w:t>
            </w:r>
          </w:p>
        </w:tc>
      </w:tr>
      <w:tr w:rsidR="00067147" w14:paraId="0A675FE2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F7F598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39A549B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1.1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酒店工作人员查看酒店基本信息</w:t>
            </w:r>
          </w:p>
          <w:p w14:paraId="72AC7980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酒店工作人员请求查看酒店基本信息</w:t>
            </w:r>
          </w:p>
          <w:p w14:paraId="5DBE105F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系统显示酒店基本信息</w:t>
            </w:r>
          </w:p>
          <w:p w14:paraId="5F86E380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1.2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酒店工作人员修改酒店基本信息</w:t>
            </w:r>
          </w:p>
          <w:p w14:paraId="54D2A148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酒店工作人员请求修改酒店基本信息</w:t>
            </w:r>
          </w:p>
          <w:p w14:paraId="2F8223B2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系统将酒店原有的基本信息作为模板提供给酒店工作人员</w:t>
            </w:r>
          </w:p>
          <w:p w14:paraId="2EA023A7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酒店工作人员修改酒店的基本信息</w:t>
            </w:r>
          </w:p>
          <w:p w14:paraId="50849C27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 xml:space="preserve">   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系统提示修改成功，并更新对应酒店的基本信息</w:t>
            </w:r>
          </w:p>
        </w:tc>
      </w:tr>
      <w:tr w:rsidR="00067147" w14:paraId="205D9A4E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AD6212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3C32DB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2-3a.</w:t>
            </w:r>
            <w:r>
              <w:rPr>
                <w:color w:val="000000"/>
                <w:kern w:val="0"/>
                <w:szCs w:val="21"/>
              </w:rPr>
              <w:t>酒店工作人员取消修改</w:t>
            </w:r>
          </w:p>
          <w:p w14:paraId="31BD76B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1.</w:t>
            </w:r>
            <w:r>
              <w:rPr>
                <w:color w:val="000000"/>
                <w:kern w:val="0"/>
                <w:szCs w:val="21"/>
              </w:rPr>
              <w:t>系统询问是否保存此次修改</w:t>
            </w:r>
          </w:p>
          <w:p w14:paraId="4C7FE48E" w14:textId="77777777" w:rsidR="00067147" w:rsidRDefault="007862D7">
            <w:pPr>
              <w:ind w:firstLine="405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2.</w:t>
            </w:r>
            <w:r>
              <w:rPr>
                <w:color w:val="000000"/>
                <w:kern w:val="0"/>
                <w:szCs w:val="21"/>
              </w:rPr>
              <w:t>酒店工作人员选择是否保存</w:t>
            </w:r>
          </w:p>
          <w:p w14:paraId="616FFD84" w14:textId="77777777" w:rsidR="00067147" w:rsidRDefault="007862D7">
            <w:pPr>
              <w:ind w:leftChars="200" w:left="630" w:hangingChars="100" w:hanging="21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</w:t>
            </w:r>
            <w:r>
              <w:rPr>
                <w:color w:val="000000"/>
                <w:kern w:val="0"/>
                <w:szCs w:val="21"/>
              </w:rPr>
              <w:t>若酒店工作人员选择是，返回正常流程</w:t>
            </w:r>
            <w:r>
              <w:rPr>
                <w:color w:val="000000"/>
                <w:kern w:val="0"/>
                <w:szCs w:val="21"/>
              </w:rPr>
              <w:t>1.2.4</w:t>
            </w:r>
            <w:r>
              <w:rPr>
                <w:color w:val="000000"/>
                <w:kern w:val="0"/>
                <w:szCs w:val="21"/>
              </w:rPr>
              <w:t>；若酒店工作人员选择否，系统放弃此次修改</w:t>
            </w:r>
          </w:p>
        </w:tc>
      </w:tr>
      <w:tr w:rsidR="00067147" w14:paraId="2075638A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1F564A6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E2304A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1.</w:t>
            </w:r>
            <w:r>
              <w:rPr>
                <w:color w:val="000000"/>
                <w:kern w:val="0"/>
                <w:szCs w:val="21"/>
              </w:rPr>
              <w:t>酒店基本信息包括：酒店地址、所属商圈、酒店简介、设施服务、酒店</w:t>
            </w:r>
            <w:r>
              <w:rPr>
                <w:color w:val="000000"/>
                <w:kern w:val="0"/>
                <w:szCs w:val="21"/>
              </w:rPr>
              <w:lastRenderedPageBreak/>
              <w:t>星级</w:t>
            </w:r>
          </w:p>
        </w:tc>
      </w:tr>
    </w:tbl>
    <w:p w14:paraId="527870E2" w14:textId="77777777" w:rsidR="00067147" w:rsidRDefault="00067147">
      <w:pPr>
        <w:rPr>
          <w:rFonts w:ascii="Times New Roman" w:hAnsi="Times New Roman" w:cs="Times New Roman"/>
        </w:rPr>
      </w:pPr>
    </w:p>
    <w:p w14:paraId="718F8070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29" w:name="_Toc10374"/>
      <w:bookmarkStart w:id="30" w:name="_Toc18593"/>
      <w:r>
        <w:rPr>
          <w:rFonts w:ascii="Times New Roman" w:hAnsi="Times New Roman" w:cs="Times New Roman"/>
          <w:sz w:val="32"/>
          <w:szCs w:val="32"/>
        </w:rPr>
        <w:t xml:space="preserve">UC12 </w:t>
      </w:r>
      <w:r>
        <w:rPr>
          <w:rFonts w:ascii="Times New Roman" w:hAnsi="Times New Roman" w:cs="Times New Roman"/>
          <w:sz w:val="32"/>
          <w:szCs w:val="32"/>
        </w:rPr>
        <w:t>录入可用</w:t>
      </w:r>
      <w:r>
        <w:rPr>
          <w:rFonts w:ascii="Times New Roman" w:hAnsi="Times New Roman" w:cs="Times New Roman" w:hint="eastAsia"/>
          <w:sz w:val="32"/>
          <w:szCs w:val="32"/>
        </w:rPr>
        <w:t>客</w:t>
      </w:r>
      <w:r>
        <w:rPr>
          <w:rFonts w:ascii="Times New Roman" w:hAnsi="Times New Roman" w:cs="Times New Roman"/>
          <w:sz w:val="32"/>
          <w:szCs w:val="32"/>
        </w:rPr>
        <w:t>房</w:t>
      </w:r>
      <w:bookmarkEnd w:id="29"/>
      <w:bookmarkEnd w:id="30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067147" w14:paraId="242DF1BB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293F4FEF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CEA586A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UC12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454EDD7C" w14:textId="77777777" w:rsidR="00067147" w:rsidRDefault="007862D7">
            <w:pPr>
              <w:rPr>
                <w:b/>
                <w:color w:val="FFFFFF"/>
                <w:kern w:val="0"/>
                <w:szCs w:val="21"/>
              </w:rPr>
            </w:pPr>
            <w:r>
              <w:rPr>
                <w:b/>
                <w:color w:val="FFFFFF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D93A500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录入可用客房</w:t>
            </w:r>
          </w:p>
        </w:tc>
      </w:tr>
      <w:tr w:rsidR="00067147" w14:paraId="466BF53A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19F48CF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6B8F7A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10296D2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B60AA2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田原</w:t>
            </w:r>
          </w:p>
        </w:tc>
      </w:tr>
      <w:tr w:rsidR="00067147" w14:paraId="13125467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6AB9D4B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0BE1D4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8776273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708AE4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</w:tr>
      <w:tr w:rsidR="00067147" w14:paraId="18851C0D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13CA3E6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E68760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酒店工作人员，目标准确、及时地提供可用客房的信息</w:t>
            </w:r>
          </w:p>
        </w:tc>
      </w:tr>
      <w:tr w:rsidR="00067147" w14:paraId="11BE2EC1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591DDF6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7FD0BE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有客房可用，且并不在已录入的可用客房中</w:t>
            </w:r>
          </w:p>
        </w:tc>
      </w:tr>
      <w:tr w:rsidR="00067147" w14:paraId="141A0A89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8145E6E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077844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酒店工作人员必须已经被识别和授权</w:t>
            </w:r>
          </w:p>
        </w:tc>
      </w:tr>
      <w:tr w:rsidR="00067147" w14:paraId="69CEECC1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612D77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BE1358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更新可用客房信息</w:t>
            </w:r>
          </w:p>
        </w:tc>
      </w:tr>
      <w:tr w:rsidR="00067147" w14:paraId="305CEC89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25DA638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DBE80B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067147" w14:paraId="5127F554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7EB0780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E8BC180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酒店工作人员请求录入可用客房</w:t>
            </w:r>
          </w:p>
          <w:p w14:paraId="228AF2B1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系统要求酒店工作人员填写客房信息</w:t>
            </w:r>
          </w:p>
          <w:p w14:paraId="478D23B4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3.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酒店工作人员填写客房信息</w:t>
            </w:r>
          </w:p>
          <w:p w14:paraId="0C9F7B19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4.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系统提示录入成功，并更新可用客房信息，询问酒店工作人员是否需要继续录入可用客房</w:t>
            </w:r>
          </w:p>
          <w:p w14:paraId="5D42253A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酒店工作人员重复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2~4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步，直到完成所有客房录入</w:t>
            </w:r>
          </w:p>
          <w:p w14:paraId="4D9B1649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5.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酒店工作人员结束客房录入</w:t>
            </w:r>
          </w:p>
          <w:p w14:paraId="51B2BDCB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6.</w:t>
            </w:r>
            <w:r>
              <w:rPr>
                <w:rFonts w:ascii="Times New Roman" w:eastAsiaTheme="minorEastAsia" w:hAnsi="Times New Roman"/>
                <w:color w:val="000000"/>
                <w:kern w:val="0"/>
                <w:szCs w:val="21"/>
              </w:rPr>
              <w:t>系统显示最新的可用客房信息列表</w:t>
            </w:r>
          </w:p>
        </w:tc>
      </w:tr>
      <w:tr w:rsidR="00067147" w14:paraId="47D7E4A8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4FB7687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DFED8C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2-5a.</w:t>
            </w:r>
            <w:r>
              <w:rPr>
                <w:color w:val="000000"/>
                <w:kern w:val="0"/>
                <w:szCs w:val="21"/>
              </w:rPr>
              <w:t>酒店工作人员取消当前录入</w:t>
            </w:r>
          </w:p>
          <w:p w14:paraId="74D046C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1.</w:t>
            </w:r>
            <w:r>
              <w:rPr>
                <w:color w:val="000000"/>
                <w:kern w:val="0"/>
                <w:szCs w:val="21"/>
              </w:rPr>
              <w:t>系统取消此次录入</w:t>
            </w:r>
          </w:p>
          <w:p w14:paraId="7538285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3a.</w:t>
            </w:r>
            <w:r>
              <w:rPr>
                <w:color w:val="000000"/>
                <w:kern w:val="0"/>
                <w:szCs w:val="21"/>
              </w:rPr>
              <w:t>非法客房数量</w:t>
            </w:r>
          </w:p>
          <w:p w14:paraId="0671838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系统提示错误并拒绝输入</w:t>
            </w:r>
          </w:p>
          <w:p w14:paraId="4BCFA2B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3b.</w:t>
            </w:r>
            <w:r>
              <w:rPr>
                <w:color w:val="000000"/>
                <w:kern w:val="0"/>
                <w:szCs w:val="21"/>
              </w:rPr>
              <w:t>非法原始价格</w:t>
            </w:r>
          </w:p>
          <w:p w14:paraId="77A31E8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系统提示错误并拒绝输入</w:t>
            </w:r>
          </w:p>
        </w:tc>
      </w:tr>
      <w:tr w:rsidR="00067147" w14:paraId="31FE948A" w14:textId="77777777">
        <w:tc>
          <w:tcPr>
            <w:tcW w:w="13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06BEE5A" w14:textId="77777777" w:rsidR="00067147" w:rsidRDefault="007862D7">
            <w:pPr>
              <w:rPr>
                <w:b/>
                <w:color w:val="000000"/>
                <w:kern w:val="0"/>
                <w:szCs w:val="21"/>
              </w:rPr>
            </w:pPr>
            <w:r>
              <w:rPr>
                <w:b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91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7A3CD1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客房信息包括：类型、数量、原始价格</w:t>
            </w:r>
          </w:p>
        </w:tc>
      </w:tr>
    </w:tbl>
    <w:p w14:paraId="0E952EAE" w14:textId="77777777" w:rsidR="00067147" w:rsidRDefault="00067147">
      <w:pPr>
        <w:rPr>
          <w:rFonts w:ascii="Times New Roman" w:hAnsi="Times New Roman" w:cs="Times New Roman"/>
        </w:rPr>
      </w:pPr>
    </w:p>
    <w:p w14:paraId="0C2C73B3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1" w:name="_Toc8929"/>
      <w:bookmarkStart w:id="32" w:name="_Toc26905"/>
      <w:r>
        <w:rPr>
          <w:rFonts w:ascii="Times New Roman" w:hAnsi="Times New Roman" w:cs="Times New Roman"/>
          <w:sz w:val="32"/>
          <w:szCs w:val="32"/>
        </w:rPr>
        <w:t xml:space="preserve">UC13 </w:t>
      </w:r>
      <w:r>
        <w:rPr>
          <w:rFonts w:ascii="Times New Roman" w:hAnsi="Times New Roman" w:cs="Times New Roman"/>
          <w:sz w:val="32"/>
          <w:szCs w:val="32"/>
        </w:rPr>
        <w:t>更新入住信息</w:t>
      </w:r>
      <w:bookmarkEnd w:id="31"/>
      <w:bookmarkEnd w:id="32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067147" w14:paraId="4DCD5E2C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205F4D21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031EC030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UC13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4DBF92B5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496BF61C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更新入住信息</w:t>
            </w:r>
          </w:p>
        </w:tc>
      </w:tr>
      <w:tr w:rsidR="00067147" w14:paraId="604E0290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5AA29B32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B28A582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5162259F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3D4A23D9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067147" w14:paraId="269BB019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2BC53A23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485412CD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5C622441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C15AD07" w14:textId="431D07CE" w:rsidR="00067147" w:rsidRDefault="00291386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-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1</w:t>
            </w:r>
          </w:p>
        </w:tc>
      </w:tr>
      <w:tr w:rsidR="00067147" w14:paraId="79B29F26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3DBF7EA8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66AC91F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酒店工作人员，目标是及时更新酒店的入住信息，便于实时掌控已入住房间和空余房间的信息，指引之后的退房和执行订单等工作。</w:t>
            </w:r>
          </w:p>
        </w:tc>
      </w:tr>
      <w:tr w:rsidR="00067147" w14:paraId="6DEC192D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54905C6E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4136C9E4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有线上订单执行情况，或线下入住</w:t>
            </w:r>
          </w:p>
        </w:tc>
      </w:tr>
      <w:tr w:rsidR="00067147" w14:paraId="33208F94" w14:textId="77777777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158EBC07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1FD00294" w14:textId="77777777" w:rsidR="00067147" w:rsidRDefault="007862D7">
            <w:pPr>
              <w:widowControl/>
              <w:numPr>
                <w:ilvl w:val="0"/>
                <w:numId w:val="30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  <w:p w14:paraId="09FFBDC9" w14:textId="77777777" w:rsidR="00067147" w:rsidRDefault="007862D7">
            <w:pPr>
              <w:widowControl/>
              <w:numPr>
                <w:ilvl w:val="0"/>
                <w:numId w:val="30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该酒店已录入可用客房</w:t>
            </w:r>
          </w:p>
        </w:tc>
      </w:tr>
      <w:tr w:rsidR="00067147" w14:paraId="67DBD36C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330E627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5FA214A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如果是线下入住，必须更新入住信息后必须更新空房信息</w:t>
            </w:r>
          </w:p>
        </w:tc>
      </w:tr>
      <w:tr w:rsidR="00067147" w14:paraId="75B18C5C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74AC843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0AF1B4CB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 w:rsidR="00067147" w14:paraId="5B7CE69B" w14:textId="77777777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762A39A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5E2B204A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酒店工作人员请求更新入住信息</w:t>
            </w:r>
          </w:p>
          <w:p w14:paraId="7B9B8DB7" w14:textId="289B48EB" w:rsidR="00383D03" w:rsidRDefault="00383D03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2.</w:t>
            </w: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系统显示入住时间列表</w:t>
            </w:r>
          </w:p>
          <w:p w14:paraId="684930E4" w14:textId="722B6C6D" w:rsidR="00383D03" w:rsidRPr="00383D03" w:rsidRDefault="00383D03">
            <w:pPr>
              <w:pStyle w:val="11"/>
              <w:ind w:firstLineChars="0" w:firstLine="0"/>
              <w:rPr>
                <w:rFonts w:ascii="Times New Roman" w:eastAsiaTheme="minorEastAsia" w:hAnsi="Times New Roman" w:hint="eastAsia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3.</w:t>
            </w: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酒店工作人员请求办理入住</w:t>
            </w:r>
          </w:p>
          <w:p w14:paraId="37828C74" w14:textId="2A3C4F56" w:rsidR="00067147" w:rsidRDefault="00291386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Cs w:val="21"/>
              </w:rPr>
              <w:lastRenderedPageBreak/>
              <w:t>4</w:t>
            </w:r>
            <w:r w:rsidR="007862D7">
              <w:rPr>
                <w:rFonts w:ascii="Times New Roman" w:eastAsiaTheme="minorEastAsia" w:hAnsi="Times New Roman"/>
                <w:color w:val="000000"/>
                <w:szCs w:val="21"/>
              </w:rPr>
              <w:t>.</w:t>
            </w:r>
            <w:r w:rsidR="007862D7">
              <w:rPr>
                <w:rFonts w:ascii="Times New Roman" w:eastAsiaTheme="minorEastAsia" w:hAnsi="Times New Roman"/>
                <w:color w:val="000000"/>
                <w:szCs w:val="21"/>
              </w:rPr>
              <w:t>系统提示输入入住信息，入住信息包括房间类型</w:t>
            </w:r>
            <w:r w:rsidR="007862D7">
              <w:rPr>
                <w:rFonts w:ascii="Times New Roman" w:eastAsiaTheme="minorEastAsia" w:hAnsi="Times New Roman" w:hint="eastAsia"/>
                <w:color w:val="000000"/>
                <w:szCs w:val="21"/>
              </w:rPr>
              <w:t>、数量</w:t>
            </w:r>
            <w:r w:rsidR="007862D7">
              <w:rPr>
                <w:rFonts w:ascii="Times New Roman" w:eastAsiaTheme="minorEastAsia" w:hAnsi="Times New Roman"/>
                <w:color w:val="000000"/>
                <w:szCs w:val="21"/>
              </w:rPr>
              <w:t>，入住时间、预计离开时间</w:t>
            </w:r>
          </w:p>
          <w:p w14:paraId="26530241" w14:textId="6DE5E47A" w:rsidR="00067147" w:rsidRDefault="00291386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Cs w:val="21"/>
              </w:rPr>
              <w:t>5</w:t>
            </w:r>
            <w:r w:rsidR="007862D7">
              <w:rPr>
                <w:rFonts w:ascii="Times New Roman" w:eastAsiaTheme="minorEastAsia" w:hAnsi="Times New Roman"/>
                <w:color w:val="000000"/>
                <w:szCs w:val="21"/>
              </w:rPr>
              <w:t>.</w:t>
            </w:r>
            <w:r w:rsidR="00383D03">
              <w:rPr>
                <w:rFonts w:ascii="Times New Roman" w:eastAsiaTheme="minorEastAsia" w:hAnsi="Times New Roman"/>
                <w:color w:val="000000"/>
                <w:szCs w:val="21"/>
              </w:rPr>
              <w:t>酒店工作人员</w:t>
            </w:r>
            <w:r w:rsidR="007862D7">
              <w:rPr>
                <w:rFonts w:ascii="Times New Roman" w:eastAsiaTheme="minorEastAsia" w:hAnsi="Times New Roman"/>
                <w:color w:val="000000"/>
                <w:szCs w:val="21"/>
              </w:rPr>
              <w:t>输入入住信息，最后确认</w:t>
            </w:r>
          </w:p>
          <w:p w14:paraId="598A2F5C" w14:textId="35927A00" w:rsidR="00067147" w:rsidRDefault="00291386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Cs w:val="21"/>
              </w:rPr>
              <w:t>6</w:t>
            </w:r>
            <w:r w:rsidR="007862D7">
              <w:rPr>
                <w:rFonts w:ascii="Times New Roman" w:eastAsiaTheme="minorEastAsia" w:hAnsi="Times New Roman"/>
                <w:color w:val="000000"/>
                <w:szCs w:val="21"/>
              </w:rPr>
              <w:t>.</w:t>
            </w:r>
            <w:r w:rsidR="007862D7">
              <w:rPr>
                <w:rFonts w:ascii="Times New Roman" w:eastAsiaTheme="minorEastAsia" w:hAnsi="Times New Roman"/>
                <w:color w:val="000000"/>
                <w:szCs w:val="21"/>
              </w:rPr>
              <w:t>系统检查</w:t>
            </w:r>
            <w:r w:rsidR="00383D03">
              <w:rPr>
                <w:rFonts w:ascii="Times New Roman" w:eastAsiaTheme="minorEastAsia" w:hAnsi="Times New Roman" w:hint="eastAsia"/>
                <w:color w:val="000000"/>
                <w:szCs w:val="21"/>
              </w:rPr>
              <w:t>入住信息</w:t>
            </w:r>
            <w:r w:rsidR="007862D7">
              <w:rPr>
                <w:rFonts w:ascii="Times New Roman" w:eastAsiaTheme="minorEastAsia" w:hAnsi="Times New Roman"/>
                <w:color w:val="000000"/>
                <w:szCs w:val="21"/>
              </w:rPr>
              <w:t>格式是否正确</w:t>
            </w:r>
            <w:r w:rsidR="00383D03">
              <w:rPr>
                <w:rFonts w:ascii="Times New Roman" w:eastAsiaTheme="minorEastAsia" w:hAnsi="Times New Roman"/>
                <w:color w:val="000000"/>
                <w:szCs w:val="21"/>
              </w:rPr>
              <w:t>并检查是否有该</w:t>
            </w:r>
            <w:r w:rsidR="00383D03">
              <w:rPr>
                <w:rFonts w:ascii="Times New Roman" w:eastAsiaTheme="minorEastAsia" w:hAnsi="Times New Roman" w:hint="eastAsia"/>
                <w:color w:val="000000"/>
                <w:szCs w:val="21"/>
              </w:rPr>
              <w:t>房</w:t>
            </w:r>
            <w:r w:rsidR="00383D03">
              <w:rPr>
                <w:rFonts w:ascii="Times New Roman" w:eastAsiaTheme="minorEastAsia" w:hAnsi="Times New Roman"/>
                <w:color w:val="000000"/>
                <w:szCs w:val="21"/>
              </w:rPr>
              <w:t>型</w:t>
            </w:r>
            <w:r w:rsidR="00383D03">
              <w:rPr>
                <w:rFonts w:ascii="Times New Roman" w:eastAsiaTheme="minorEastAsia" w:hAnsi="Times New Roman" w:hint="eastAsia"/>
                <w:color w:val="000000"/>
                <w:szCs w:val="21"/>
              </w:rPr>
              <w:t>是否有足够空房</w:t>
            </w:r>
            <w:r w:rsidR="007862D7">
              <w:rPr>
                <w:rFonts w:ascii="Times New Roman" w:eastAsiaTheme="minorEastAsia" w:hAnsi="Times New Roman"/>
                <w:color w:val="000000"/>
                <w:szCs w:val="21"/>
              </w:rPr>
              <w:t>，如果信息正确则询问用户是否更新空房信息</w:t>
            </w:r>
          </w:p>
          <w:p w14:paraId="2547BBA8" w14:textId="115E0611" w:rsidR="00067147" w:rsidRDefault="00291386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Cs w:val="21"/>
              </w:rPr>
              <w:t>7</w:t>
            </w:r>
            <w:r w:rsidR="007862D7">
              <w:rPr>
                <w:rFonts w:ascii="Times New Roman" w:eastAsiaTheme="minorEastAsia" w:hAnsi="Times New Roman"/>
                <w:color w:val="000000"/>
                <w:szCs w:val="21"/>
              </w:rPr>
              <w:t>.</w:t>
            </w:r>
            <w:r w:rsidR="007862D7">
              <w:rPr>
                <w:rFonts w:ascii="Times New Roman" w:eastAsiaTheme="minorEastAsia" w:hAnsi="Times New Roman"/>
                <w:color w:val="000000"/>
                <w:szCs w:val="21"/>
              </w:rPr>
              <w:t>用户选择是否更新空房信息</w:t>
            </w:r>
          </w:p>
          <w:p w14:paraId="4BF6F0B3" w14:textId="38C0A30F" w:rsidR="00067147" w:rsidRDefault="00291386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Cs w:val="21"/>
              </w:rPr>
              <w:t>8</w:t>
            </w:r>
            <w:r w:rsidR="007862D7">
              <w:rPr>
                <w:rFonts w:ascii="Times New Roman" w:eastAsiaTheme="minorEastAsia" w:hAnsi="Times New Roman"/>
                <w:color w:val="000000"/>
                <w:szCs w:val="21"/>
              </w:rPr>
              <w:t>.</w:t>
            </w:r>
            <w:r w:rsidR="007862D7">
              <w:rPr>
                <w:rFonts w:ascii="Times New Roman" w:eastAsiaTheme="minorEastAsia" w:hAnsi="Times New Roman"/>
                <w:color w:val="000000"/>
                <w:szCs w:val="21"/>
              </w:rPr>
              <w:t>系统更新空房信息，并显示操作成功</w:t>
            </w:r>
          </w:p>
        </w:tc>
      </w:tr>
      <w:tr w:rsidR="00067147" w14:paraId="6989737F" w14:textId="77777777" w:rsidTr="00291386">
        <w:trPr>
          <w:trHeight w:val="382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61A7B182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lastRenderedPageBreak/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951A2F6" w14:textId="102EEC16" w:rsidR="00067147" w:rsidRDefault="00291386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color w:val="000000"/>
                <w:szCs w:val="21"/>
              </w:rPr>
              <w:t>5</w:t>
            </w:r>
            <w:r w:rsidR="007862D7"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a.</w:t>
            </w:r>
            <w:r w:rsidR="007862D7"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客户改变主意不入住：</w:t>
            </w:r>
          </w:p>
          <w:p w14:paraId="4BE5B64C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酒店工作人员取消入住操作</w:t>
            </w:r>
          </w:p>
          <w:p w14:paraId="5E3412C9" w14:textId="3E0F4E6E" w:rsidR="00383D03" w:rsidRPr="00383D03" w:rsidRDefault="00291386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6</w:t>
            </w:r>
            <w:r w:rsidR="00383D03" w:rsidRPr="00383D03"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a</w:t>
            </w:r>
            <w:r w:rsidR="00383D03" w:rsidRPr="00383D03">
              <w:rPr>
                <w:rFonts w:ascii="Times New Roman" w:eastAsiaTheme="minorEastAsia" w:hAnsi="Times New Roman"/>
                <w:b/>
                <w:color w:val="000000"/>
                <w:szCs w:val="24"/>
              </w:rPr>
              <w:t>.</w:t>
            </w:r>
            <w:r w:rsidR="00383D03" w:rsidRPr="00383D03"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信息没有填写完整：</w:t>
            </w:r>
          </w:p>
          <w:p w14:paraId="06B7EF09" w14:textId="1A2EB5CC" w:rsidR="00383D03" w:rsidRDefault="00383D03">
            <w:pPr>
              <w:pStyle w:val="11"/>
              <w:ind w:firstLineChars="0" w:firstLine="0"/>
              <w:rPr>
                <w:rFonts w:ascii="Times New Roman" w:eastAsiaTheme="minorEastAsia" w:hAnsi="Times New Roman" w:hint="eastAsia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/>
                <w:color w:val="000000"/>
                <w:szCs w:val="24"/>
              </w:rPr>
              <w:t xml:space="preserve">  </w:t>
            </w: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1.</w:t>
            </w: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系统提示请填写完整信息</w:t>
            </w:r>
            <w:r w:rsidR="00291386">
              <w:rPr>
                <w:rFonts w:ascii="Times New Roman" w:eastAsiaTheme="minorEastAsia" w:hAnsi="Times New Roman"/>
                <w:color w:val="000000"/>
                <w:szCs w:val="21"/>
              </w:rPr>
              <w:t>并要求重新输入，回到第</w:t>
            </w:r>
            <w:r w:rsidR="00291386">
              <w:rPr>
                <w:rFonts w:ascii="Times New Roman" w:eastAsiaTheme="minorEastAsia" w:hAnsi="Times New Roman"/>
                <w:color w:val="000000"/>
                <w:szCs w:val="21"/>
              </w:rPr>
              <w:t>2</w:t>
            </w:r>
            <w:r w:rsidR="00291386"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  <w:p w14:paraId="2AA3CF5A" w14:textId="05260A84" w:rsidR="00383D03" w:rsidRPr="00383D03" w:rsidRDefault="00291386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6</w:t>
            </w:r>
            <w:r w:rsidR="00383D03" w:rsidRPr="00383D03"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b</w:t>
            </w:r>
            <w:r w:rsidR="00383D03" w:rsidRPr="00383D03">
              <w:rPr>
                <w:rFonts w:ascii="Times New Roman" w:eastAsiaTheme="minorEastAsia" w:hAnsi="Times New Roman"/>
                <w:b/>
                <w:color w:val="000000"/>
                <w:szCs w:val="24"/>
              </w:rPr>
              <w:t>.</w:t>
            </w:r>
            <w:r w:rsidR="00383D03" w:rsidRPr="00383D03"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房间数不是正整数：</w:t>
            </w:r>
          </w:p>
          <w:p w14:paraId="3B03608B" w14:textId="46B7F494" w:rsidR="00383D03" w:rsidRDefault="00383D03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 xml:space="preserve">   1.</w:t>
            </w: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系统提示房间数应该是正整数</w:t>
            </w:r>
            <w:r w:rsidR="00291386">
              <w:rPr>
                <w:rFonts w:ascii="Times New Roman" w:eastAsiaTheme="minorEastAsia" w:hAnsi="Times New Roman"/>
                <w:color w:val="000000"/>
                <w:szCs w:val="21"/>
              </w:rPr>
              <w:t>并要求重新输入，回到第</w:t>
            </w:r>
            <w:r w:rsidR="00291386">
              <w:rPr>
                <w:rFonts w:ascii="Times New Roman" w:eastAsiaTheme="minorEastAsia" w:hAnsi="Times New Roman"/>
                <w:color w:val="000000"/>
                <w:szCs w:val="21"/>
              </w:rPr>
              <w:t>2</w:t>
            </w:r>
            <w:r w:rsidR="00291386"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  <w:p w14:paraId="244A2F80" w14:textId="5CB6EA4A" w:rsidR="00291386" w:rsidRPr="00291386" w:rsidRDefault="00291386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6</w:t>
            </w:r>
            <w:r w:rsidRPr="00291386">
              <w:rPr>
                <w:rFonts w:ascii="Times New Roman" w:eastAsiaTheme="minorEastAsia" w:hAnsi="Times New Roman"/>
                <w:b/>
                <w:color w:val="000000"/>
                <w:szCs w:val="24"/>
              </w:rPr>
              <w:t>c.</w:t>
            </w:r>
            <w:r w:rsidRPr="00291386"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时间格式不正确：</w:t>
            </w:r>
          </w:p>
          <w:p w14:paraId="793906B8" w14:textId="6F165496" w:rsidR="00291386" w:rsidRPr="00291386" w:rsidRDefault="00291386">
            <w:pPr>
              <w:pStyle w:val="11"/>
              <w:ind w:firstLineChars="0" w:firstLine="0"/>
              <w:rPr>
                <w:rFonts w:ascii="Times New Roman" w:eastAsiaTheme="minorEastAsia" w:hAnsi="Times New Roman" w:hint="eastAsia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 xml:space="preserve">   1.</w:t>
            </w: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系统提示时间格式不正确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并要求重新输入，回到第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  <w:p w14:paraId="468F500F" w14:textId="6EAC1FED" w:rsidR="00067147" w:rsidRDefault="00291386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color w:val="000000"/>
                <w:szCs w:val="21"/>
              </w:rPr>
              <w:t>6d</w:t>
            </w:r>
            <w:r w:rsidR="007862D7"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.</w:t>
            </w:r>
            <w:r w:rsidR="007862D7"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该类型房间</w:t>
            </w:r>
            <w:r w:rsidR="00383D03">
              <w:rPr>
                <w:rFonts w:ascii="Times New Roman" w:eastAsiaTheme="minorEastAsia" w:hAnsi="Times New Roman" w:hint="eastAsia"/>
                <w:b/>
                <w:bCs/>
                <w:color w:val="000000"/>
                <w:szCs w:val="21"/>
              </w:rPr>
              <w:t>数量不足</w:t>
            </w:r>
            <w:r w:rsidR="007862D7"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：</w:t>
            </w:r>
          </w:p>
          <w:p w14:paraId="02FF301C" w14:textId="05571679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系统提示该类型房间</w:t>
            </w:r>
            <w:r w:rsidR="00383D03">
              <w:rPr>
                <w:rFonts w:ascii="Times New Roman" w:eastAsiaTheme="minorEastAsia" w:hAnsi="Times New Roman" w:hint="eastAsia"/>
                <w:color w:val="000000"/>
                <w:szCs w:val="21"/>
              </w:rPr>
              <w:t>数量不足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并要求重新输入，回到第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  <w:p w14:paraId="12E561CA" w14:textId="45F64223" w:rsidR="00067147" w:rsidRDefault="00291386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color w:val="000000"/>
                <w:szCs w:val="21"/>
              </w:rPr>
              <w:t>6</w:t>
            </w: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e</w:t>
            </w:r>
            <w:r w:rsidR="007862D7"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.</w:t>
            </w:r>
            <w:r w:rsidR="00383D03">
              <w:rPr>
                <w:rFonts w:ascii="Times New Roman" w:eastAsiaTheme="minorEastAsia" w:hAnsi="Times New Roman" w:hint="eastAsia"/>
                <w:b/>
                <w:bCs/>
                <w:color w:val="000000"/>
                <w:szCs w:val="21"/>
              </w:rPr>
              <w:t>入住时间晚于离开时间</w:t>
            </w:r>
            <w:r w:rsidR="007862D7"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：</w:t>
            </w:r>
          </w:p>
          <w:p w14:paraId="1D349FBF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1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系统提示时间</w:t>
            </w:r>
            <w:r w:rsidR="00383D03">
              <w:rPr>
                <w:rFonts w:ascii="Times New Roman" w:eastAsiaTheme="minorEastAsia" w:hAnsi="Times New Roman" w:hint="eastAsia"/>
                <w:color w:val="000000"/>
                <w:szCs w:val="21"/>
              </w:rPr>
              <w:t>顺序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错误并要求重新输入，回到第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  <w:p w14:paraId="229C2A3B" w14:textId="7AF60C52" w:rsidR="00842F9D" w:rsidRPr="00842F9D" w:rsidRDefault="00842F9D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 w:rsidRPr="00842F9D"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6f</w:t>
            </w:r>
            <w:r w:rsidRPr="00842F9D">
              <w:rPr>
                <w:rFonts w:ascii="Times New Roman" w:eastAsiaTheme="minorEastAsia" w:hAnsi="Times New Roman"/>
                <w:b/>
                <w:color w:val="000000"/>
                <w:szCs w:val="24"/>
              </w:rPr>
              <w:t>.</w:t>
            </w:r>
            <w:r w:rsidRPr="00842F9D"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入住</w:t>
            </w: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时间</w:t>
            </w:r>
            <w:r w:rsidRPr="00842F9D"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不是当天：</w:t>
            </w:r>
          </w:p>
          <w:p w14:paraId="04E53E08" w14:textId="72FC42AA" w:rsidR="00842F9D" w:rsidRPr="00842F9D" w:rsidRDefault="00842F9D">
            <w:pPr>
              <w:pStyle w:val="11"/>
              <w:ind w:firstLineChars="0" w:firstLine="0"/>
              <w:rPr>
                <w:rFonts w:ascii="Times New Roman" w:eastAsiaTheme="minorEastAsia" w:hAnsi="Times New Roman" w:hint="eastAsia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 xml:space="preserve">   1.</w:t>
            </w: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系统提示入住时间必须是今天并要求重新输入，回到第</w:t>
            </w: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2</w:t>
            </w: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步</w:t>
            </w:r>
          </w:p>
        </w:tc>
      </w:tr>
      <w:tr w:rsidR="00067147" w14:paraId="67BC17D7" w14:textId="77777777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5920D0FC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68A0ACC6" w14:textId="77777777" w:rsidR="00067147" w:rsidRDefault="007862D7">
            <w:pPr>
              <w:widowControl/>
              <w:numPr>
                <w:ilvl w:val="0"/>
                <w:numId w:val="31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时间格式统一为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“YYYY-MM-DD-hh-mm”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形式。</w:t>
            </w:r>
          </w:p>
          <w:p w14:paraId="771124C2" w14:textId="5D574F32" w:rsidR="00067147" w:rsidRDefault="007862D7">
            <w:pPr>
              <w:widowControl/>
              <w:numPr>
                <w:ilvl w:val="0"/>
                <w:numId w:val="31"/>
              </w:numPr>
              <w:ind w:left="990" w:hanging="99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线上订单和线下的入住，都需要更新入住信息</w:t>
            </w:r>
            <w:r w:rsidR="00291386">
              <w:rPr>
                <w:rFonts w:ascii="Times New Roman" w:hAnsi="Times New Roman" w:cs="Times New Roman" w:hint="eastAsia"/>
                <w:color w:val="000000"/>
                <w:szCs w:val="21"/>
              </w:rPr>
              <w:t>，线上入住不用更新空房信息，而线下入住要更新空房信息</w:t>
            </w:r>
          </w:p>
        </w:tc>
      </w:tr>
    </w:tbl>
    <w:p w14:paraId="35EB8C91" w14:textId="77777777" w:rsidR="00067147" w:rsidRPr="00291386" w:rsidRDefault="00067147">
      <w:pPr>
        <w:rPr>
          <w:rFonts w:ascii="Times New Roman" w:hAnsi="Times New Roman" w:cs="Times New Roman"/>
          <w:sz w:val="20"/>
        </w:rPr>
      </w:pPr>
    </w:p>
    <w:p w14:paraId="287C5B03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3" w:name="_Toc28074"/>
      <w:bookmarkStart w:id="34" w:name="_Toc22487"/>
      <w:r>
        <w:rPr>
          <w:rFonts w:ascii="Times New Roman" w:hAnsi="Times New Roman" w:cs="Times New Roman"/>
          <w:sz w:val="32"/>
          <w:szCs w:val="32"/>
        </w:rPr>
        <w:t xml:space="preserve">UC14 </w:t>
      </w:r>
      <w:r>
        <w:rPr>
          <w:rFonts w:ascii="Times New Roman" w:hAnsi="Times New Roman" w:cs="Times New Roman"/>
          <w:sz w:val="32"/>
          <w:szCs w:val="32"/>
        </w:rPr>
        <w:t>更新退房信息</w:t>
      </w:r>
      <w:bookmarkEnd w:id="33"/>
      <w:bookmarkEnd w:id="34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067147" w14:paraId="0E440D10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45BC4EBE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6425A1E4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UC14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12C0A3FD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035FD391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更新退房信息</w:t>
            </w:r>
          </w:p>
        </w:tc>
      </w:tr>
      <w:tr w:rsidR="00067147" w14:paraId="4E49F437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63B5D8CE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524B474D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CFB4777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3EF168B0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067147" w14:paraId="3D22702B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62AB860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2FEFFEE9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251307CA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661E8D5F" w14:textId="1BEBB863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</w:t>
            </w:r>
            <w:r w:rsidR="006461B5">
              <w:rPr>
                <w:rFonts w:ascii="Times New Roman" w:hAnsi="Times New Roman" w:cs="Times New Roman" w:hint="eastAsia"/>
                <w:color w:val="000000"/>
                <w:szCs w:val="21"/>
              </w:rPr>
              <w:t>7-1-1</w:t>
            </w:r>
          </w:p>
        </w:tc>
      </w:tr>
      <w:tr w:rsidR="00067147" w14:paraId="1996513F" w14:textId="77777777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6D3608B8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4CF978A6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酒店工作人员，目标是及时更新酒店的退房信息，便于实时掌控已入住房间和空余房间的信息，指引之后的退房和执行订单等工作。</w:t>
            </w:r>
          </w:p>
        </w:tc>
      </w:tr>
      <w:tr w:rsidR="00067147" w14:paraId="0F34FBE5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6B7A8AB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ECE663D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有人实际退房</w:t>
            </w:r>
          </w:p>
        </w:tc>
      </w:tr>
      <w:tr w:rsidR="00067147" w14:paraId="5167FA1B" w14:textId="77777777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EB02979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47340A62" w14:textId="77777777" w:rsidR="00067147" w:rsidRDefault="007862D7">
            <w:pPr>
              <w:widowControl/>
              <w:numPr>
                <w:ilvl w:val="0"/>
                <w:numId w:val="32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  <w:p w14:paraId="327F1C28" w14:textId="77777777" w:rsidR="00067147" w:rsidRDefault="007862D7">
            <w:pPr>
              <w:widowControl/>
              <w:numPr>
                <w:ilvl w:val="0"/>
                <w:numId w:val="32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该酒店已录入可用客房列表</w:t>
            </w:r>
          </w:p>
        </w:tc>
      </w:tr>
      <w:tr w:rsidR="00067147" w14:paraId="7B159DAC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CF2B3E7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25EC7372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更新退房信息后必须更新空房信息</w:t>
            </w:r>
          </w:p>
        </w:tc>
      </w:tr>
      <w:tr w:rsidR="00067147" w14:paraId="3DCE901B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074ED7B5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6B5F6EB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 w:rsidR="00067147" w14:paraId="5FC7CE23" w14:textId="77777777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87B23AA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67141203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1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酒店工作人员请求更新退房信息</w:t>
            </w:r>
          </w:p>
          <w:p w14:paraId="4BC151D6" w14:textId="216E4EBF" w:rsidR="00291386" w:rsidRDefault="00291386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Cs/>
                <w:color w:val="000000"/>
                <w:szCs w:val="24"/>
              </w:rPr>
              <w:t>2.</w:t>
            </w:r>
            <w:r>
              <w:rPr>
                <w:rFonts w:ascii="Times New Roman" w:eastAsiaTheme="minorEastAsia" w:hAnsi="Times New Roman" w:hint="eastAsia"/>
                <w:bCs/>
                <w:color w:val="000000"/>
                <w:szCs w:val="24"/>
              </w:rPr>
              <w:t>系统显示退房信息列表</w:t>
            </w:r>
          </w:p>
          <w:p w14:paraId="1FCFAB43" w14:textId="2B52FA04" w:rsidR="00291386" w:rsidRPr="00291386" w:rsidRDefault="00291386">
            <w:pPr>
              <w:pStyle w:val="11"/>
              <w:ind w:firstLineChars="0" w:firstLine="0"/>
              <w:rPr>
                <w:rFonts w:ascii="Times New Roman" w:eastAsiaTheme="minorEastAsia" w:hAnsi="Times New Roman" w:hint="eastAsia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Cs/>
                <w:color w:val="000000"/>
                <w:szCs w:val="24"/>
              </w:rPr>
              <w:t>3.</w:t>
            </w:r>
            <w:r>
              <w:rPr>
                <w:rFonts w:ascii="Times New Roman" w:eastAsiaTheme="minorEastAsia" w:hAnsi="Times New Roman" w:hint="eastAsia"/>
                <w:bCs/>
                <w:color w:val="000000"/>
                <w:szCs w:val="24"/>
              </w:rPr>
              <w:t>酒店工作人员选择办理退房</w:t>
            </w:r>
          </w:p>
          <w:p w14:paraId="0803F474" w14:textId="59894FB2" w:rsidR="00067147" w:rsidRDefault="00291386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Cs/>
                <w:color w:val="000000"/>
                <w:szCs w:val="21"/>
              </w:rPr>
              <w:t>4</w:t>
            </w:r>
            <w:r w:rsidR="007862D7"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.</w:t>
            </w:r>
            <w:r w:rsidR="007862D7"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系统提示输入退房信息，退房信息包括房间类型</w:t>
            </w:r>
            <w:r w:rsidR="007862D7">
              <w:rPr>
                <w:rFonts w:ascii="Times New Roman" w:eastAsiaTheme="minorEastAsia" w:hAnsi="Times New Roman" w:hint="eastAsia"/>
                <w:bCs/>
                <w:color w:val="000000"/>
                <w:szCs w:val="21"/>
              </w:rPr>
              <w:t>、数量</w:t>
            </w:r>
            <w:r w:rsidR="007862D7"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，实际离开时间</w:t>
            </w:r>
          </w:p>
          <w:p w14:paraId="1AC5C72E" w14:textId="773950BA" w:rsidR="00067147" w:rsidRDefault="00291386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Cs/>
                <w:color w:val="000000"/>
                <w:szCs w:val="21"/>
              </w:rPr>
              <w:t>5</w:t>
            </w:r>
            <w:r w:rsidR="007862D7"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.</w:t>
            </w:r>
            <w:r w:rsidR="007862D7"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酒店工作人员输入退房信息</w:t>
            </w:r>
            <w:r w:rsidR="007862D7"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,</w:t>
            </w:r>
            <w:r w:rsidR="007862D7"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最后确认</w:t>
            </w:r>
          </w:p>
          <w:p w14:paraId="3076FCAA" w14:textId="22E8D63D" w:rsidR="00067147" w:rsidRDefault="00291386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Cs/>
                <w:color w:val="000000"/>
                <w:szCs w:val="21"/>
              </w:rPr>
              <w:t>6</w:t>
            </w:r>
            <w:r w:rsidR="007862D7"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.</w:t>
            </w:r>
            <w:r w:rsidR="007862D7"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系统更新退房信息，并更新空房信息，显示退房成功</w:t>
            </w:r>
          </w:p>
        </w:tc>
      </w:tr>
      <w:tr w:rsidR="00067147" w14:paraId="4CB464A2" w14:textId="77777777">
        <w:trPr>
          <w:trHeight w:val="137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0F3C0064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0BE7B07B" w14:textId="78B5727D" w:rsidR="00067147" w:rsidRDefault="00291386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color w:val="000000"/>
                <w:szCs w:val="21"/>
              </w:rPr>
              <w:t>5</w:t>
            </w:r>
            <w:r w:rsidR="007862D7"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a.</w:t>
            </w:r>
            <w:r w:rsidR="007862D7"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客户改变主意暂不退房：</w:t>
            </w:r>
          </w:p>
          <w:p w14:paraId="294E4212" w14:textId="1B054703" w:rsidR="00067147" w:rsidRDefault="00291386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lastRenderedPageBreak/>
              <w:t xml:space="preserve">   </w:t>
            </w:r>
            <w:r w:rsidR="007862D7">
              <w:rPr>
                <w:rFonts w:ascii="Times New Roman" w:eastAsiaTheme="minorEastAsia" w:hAnsi="Times New Roman"/>
                <w:color w:val="000000"/>
                <w:szCs w:val="21"/>
              </w:rPr>
              <w:t xml:space="preserve"> 1.</w:t>
            </w:r>
            <w:r w:rsidR="007862D7">
              <w:rPr>
                <w:rFonts w:ascii="Times New Roman" w:eastAsiaTheme="minorEastAsia" w:hAnsi="Times New Roman"/>
                <w:color w:val="000000"/>
                <w:szCs w:val="21"/>
              </w:rPr>
              <w:t>酒店工作人员取消退房操作</w:t>
            </w:r>
          </w:p>
          <w:p w14:paraId="04922427" w14:textId="77777777" w:rsidR="00291386" w:rsidRPr="00383D03" w:rsidRDefault="00291386" w:rsidP="00291386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6</w:t>
            </w:r>
            <w:r w:rsidRPr="00383D03"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a</w:t>
            </w:r>
            <w:r w:rsidRPr="00383D03">
              <w:rPr>
                <w:rFonts w:ascii="Times New Roman" w:eastAsiaTheme="minorEastAsia" w:hAnsi="Times New Roman"/>
                <w:b/>
                <w:color w:val="000000"/>
                <w:szCs w:val="24"/>
              </w:rPr>
              <w:t>.</w:t>
            </w:r>
            <w:r w:rsidRPr="00383D03"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信息没有填写完整：</w:t>
            </w:r>
          </w:p>
          <w:p w14:paraId="7581ABB4" w14:textId="77777777" w:rsidR="00291386" w:rsidRDefault="00291386" w:rsidP="00291386">
            <w:pPr>
              <w:pStyle w:val="11"/>
              <w:ind w:firstLineChars="0" w:firstLine="0"/>
              <w:rPr>
                <w:rFonts w:ascii="Times New Roman" w:eastAsiaTheme="minorEastAsia" w:hAnsi="Times New Roman" w:hint="eastAsia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/>
                <w:color w:val="000000"/>
                <w:szCs w:val="24"/>
              </w:rPr>
              <w:t xml:space="preserve">  </w:t>
            </w: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1.</w:t>
            </w: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系统提示请填写完整信息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并要求重新输入，回到第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  <w:p w14:paraId="0AA519CC" w14:textId="77777777" w:rsidR="00291386" w:rsidRPr="00383D03" w:rsidRDefault="00291386" w:rsidP="00291386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6</w:t>
            </w:r>
            <w:r w:rsidRPr="00383D03"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b</w:t>
            </w:r>
            <w:r w:rsidRPr="00383D03">
              <w:rPr>
                <w:rFonts w:ascii="Times New Roman" w:eastAsiaTheme="minorEastAsia" w:hAnsi="Times New Roman"/>
                <w:b/>
                <w:color w:val="000000"/>
                <w:szCs w:val="24"/>
              </w:rPr>
              <w:t>.</w:t>
            </w:r>
            <w:r w:rsidRPr="00383D03"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房间数不是正整数：</w:t>
            </w:r>
          </w:p>
          <w:p w14:paraId="7ADB4EE5" w14:textId="77777777" w:rsidR="00291386" w:rsidRDefault="00291386" w:rsidP="00291386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 xml:space="preserve">   1.</w:t>
            </w: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系统提示房间数应该是正整数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并要求重新输入，回到第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  <w:p w14:paraId="4A6E9257" w14:textId="77777777" w:rsidR="00291386" w:rsidRPr="00291386" w:rsidRDefault="00291386" w:rsidP="00291386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6</w:t>
            </w:r>
            <w:r w:rsidRPr="00291386">
              <w:rPr>
                <w:rFonts w:ascii="Times New Roman" w:eastAsiaTheme="minorEastAsia" w:hAnsi="Times New Roman"/>
                <w:b/>
                <w:color w:val="000000"/>
                <w:szCs w:val="24"/>
              </w:rPr>
              <w:t>c.</w:t>
            </w:r>
            <w:r w:rsidRPr="00291386"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时间格式不正确：</w:t>
            </w:r>
          </w:p>
          <w:p w14:paraId="0EF0E3DB" w14:textId="77777777" w:rsidR="00291386" w:rsidRPr="00291386" w:rsidRDefault="00291386" w:rsidP="00291386">
            <w:pPr>
              <w:pStyle w:val="11"/>
              <w:ind w:firstLineChars="0" w:firstLine="0"/>
              <w:rPr>
                <w:rFonts w:ascii="Times New Roman" w:eastAsiaTheme="minorEastAsia" w:hAnsi="Times New Roman" w:hint="eastAsia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 xml:space="preserve">   1.</w:t>
            </w: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系统提示时间格式不正确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并要求重新输入，回到第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  <w:p w14:paraId="4A6210A4" w14:textId="7A00E44C" w:rsidR="00291386" w:rsidRDefault="00291386" w:rsidP="00291386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color w:val="000000"/>
                <w:szCs w:val="21"/>
              </w:rPr>
              <w:t>6d</w:t>
            </w: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.</w:t>
            </w: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该类型房间</w:t>
            </w:r>
            <w:r>
              <w:rPr>
                <w:rFonts w:ascii="Times New Roman" w:eastAsiaTheme="minorEastAsia" w:hAnsi="Times New Roman" w:hint="eastAsia"/>
                <w:b/>
                <w:bCs/>
                <w:color w:val="000000"/>
                <w:szCs w:val="21"/>
              </w:rPr>
              <w:t>数量不合理</w:t>
            </w: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：</w:t>
            </w:r>
          </w:p>
          <w:p w14:paraId="0BAAA18F" w14:textId="77777777" w:rsidR="00291386" w:rsidRDefault="00291386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1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系统提示该类型房间</w:t>
            </w:r>
            <w:r>
              <w:rPr>
                <w:rFonts w:ascii="Times New Roman" w:eastAsiaTheme="minorEastAsia" w:hAnsi="Times New Roman" w:hint="eastAsia"/>
                <w:color w:val="000000"/>
                <w:szCs w:val="21"/>
              </w:rPr>
              <w:t>数量</w:t>
            </w:r>
            <w:r w:rsidR="006461B5">
              <w:rPr>
                <w:rFonts w:ascii="Times New Roman" w:eastAsiaTheme="minorEastAsia" w:hAnsi="Times New Roman" w:hint="eastAsia"/>
                <w:color w:val="000000"/>
                <w:szCs w:val="21"/>
              </w:rPr>
              <w:t>加上空房数量大于可用客房数量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并要求重新输入，回到第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2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  <w:p w14:paraId="6029F29F" w14:textId="76015BD9" w:rsidR="00842F9D" w:rsidRPr="00842F9D" w:rsidRDefault="00842F9D" w:rsidP="00842F9D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 w:rsidRPr="00842F9D"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6</w:t>
            </w:r>
            <w:r w:rsidRPr="00842F9D"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e</w:t>
            </w:r>
            <w:r w:rsidRPr="00842F9D">
              <w:rPr>
                <w:rFonts w:ascii="Times New Roman" w:eastAsiaTheme="minorEastAsia" w:hAnsi="Times New Roman"/>
                <w:b/>
                <w:color w:val="000000"/>
                <w:szCs w:val="24"/>
              </w:rPr>
              <w:t>.</w:t>
            </w:r>
            <w:r w:rsidRPr="00842F9D"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退房时间</w:t>
            </w:r>
            <w:r w:rsidRPr="00842F9D"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不是当天：</w:t>
            </w:r>
          </w:p>
          <w:p w14:paraId="526A2258" w14:textId="71384E49" w:rsidR="00842F9D" w:rsidRPr="00842F9D" w:rsidRDefault="00842F9D" w:rsidP="00842F9D">
            <w:pPr>
              <w:pStyle w:val="11"/>
              <w:ind w:firstLineChars="0" w:firstLine="0"/>
              <w:rPr>
                <w:rFonts w:ascii="Times New Roman" w:eastAsiaTheme="minorEastAsia" w:hAnsi="Times New Roman" w:hint="eastAsia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 xml:space="preserve">   1.</w:t>
            </w: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系统提示</w:t>
            </w: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退房</w:t>
            </w: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时间必须是今天并要求重新输入，回到第</w:t>
            </w: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2</w:t>
            </w:r>
            <w:r>
              <w:rPr>
                <w:rFonts w:ascii="Times New Roman" w:eastAsiaTheme="minorEastAsia" w:hAnsi="Times New Roman" w:hint="eastAsia"/>
                <w:color w:val="000000"/>
                <w:szCs w:val="24"/>
              </w:rPr>
              <w:t>步</w:t>
            </w:r>
          </w:p>
        </w:tc>
      </w:tr>
      <w:tr w:rsidR="00067147" w14:paraId="5BC21F7B" w14:textId="77777777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F856C73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lastRenderedPageBreak/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5F9158DF" w14:textId="719BF5DD" w:rsidR="00067147" w:rsidRDefault="00291386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1</w:t>
            </w:r>
            <w:r w:rsidR="007862D7">
              <w:rPr>
                <w:rFonts w:ascii="Times New Roman" w:hAnsi="Times New Roman" w:cs="Times New Roman"/>
                <w:color w:val="000000"/>
                <w:szCs w:val="21"/>
              </w:rPr>
              <w:t>.</w:t>
            </w:r>
            <w:r w:rsidR="007862D7">
              <w:rPr>
                <w:rFonts w:ascii="Times New Roman" w:hAnsi="Times New Roman" w:cs="Times New Roman"/>
                <w:color w:val="000000"/>
                <w:szCs w:val="21"/>
              </w:rPr>
              <w:t>时间格式统一为</w:t>
            </w:r>
            <w:r w:rsidR="007862D7">
              <w:rPr>
                <w:rFonts w:ascii="Times New Roman" w:hAnsi="Times New Roman" w:cs="Times New Roman"/>
                <w:color w:val="000000"/>
                <w:szCs w:val="21"/>
              </w:rPr>
              <w:t>“YYYY-MM-DD-hh-mm”</w:t>
            </w:r>
            <w:r w:rsidR="007862D7">
              <w:rPr>
                <w:rFonts w:ascii="Times New Roman" w:hAnsi="Times New Roman" w:cs="Times New Roman"/>
                <w:color w:val="000000"/>
                <w:szCs w:val="21"/>
              </w:rPr>
              <w:t>形式。</w:t>
            </w:r>
          </w:p>
          <w:p w14:paraId="660B54D3" w14:textId="720859DA" w:rsidR="00067147" w:rsidRDefault="00291386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2</w:t>
            </w:r>
            <w:r w:rsidR="007862D7">
              <w:rPr>
                <w:rFonts w:ascii="Times New Roman" w:hAnsi="Times New Roman" w:cs="Times New Roman"/>
                <w:color w:val="000000"/>
                <w:szCs w:val="21"/>
              </w:rPr>
              <w:t>.</w:t>
            </w:r>
            <w:r w:rsidR="007862D7">
              <w:rPr>
                <w:rFonts w:ascii="Times New Roman" w:hAnsi="Times New Roman" w:cs="Times New Roman"/>
                <w:color w:val="000000"/>
                <w:szCs w:val="21"/>
              </w:rPr>
              <w:t>线上订单和线下的退房，都需要更新退房信息</w:t>
            </w:r>
          </w:p>
        </w:tc>
      </w:tr>
    </w:tbl>
    <w:p w14:paraId="413EA30D" w14:textId="77777777" w:rsidR="00067147" w:rsidRDefault="00067147">
      <w:pPr>
        <w:rPr>
          <w:rFonts w:ascii="Times New Roman" w:hAnsi="Times New Roman" w:cs="Times New Roman"/>
          <w:sz w:val="20"/>
        </w:rPr>
      </w:pPr>
    </w:p>
    <w:p w14:paraId="1B01FCBF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5" w:name="_Toc19645"/>
      <w:bookmarkStart w:id="36" w:name="_Toc7120"/>
      <w:r>
        <w:rPr>
          <w:rFonts w:ascii="Times New Roman" w:hAnsi="Times New Roman" w:cs="Times New Roman"/>
          <w:sz w:val="32"/>
          <w:szCs w:val="32"/>
        </w:rPr>
        <w:t xml:space="preserve">UC15 </w:t>
      </w:r>
      <w:r>
        <w:rPr>
          <w:rFonts w:ascii="Times New Roman" w:hAnsi="Times New Roman" w:cs="Times New Roman"/>
          <w:sz w:val="32"/>
          <w:szCs w:val="32"/>
        </w:rPr>
        <w:t>浏览空房信息</w:t>
      </w:r>
      <w:bookmarkStart w:id="37" w:name="_GoBack"/>
      <w:bookmarkEnd w:id="35"/>
      <w:bookmarkEnd w:id="36"/>
      <w:bookmarkEnd w:id="37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067147" w14:paraId="185D38D5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3649E8C1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4C7304E3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UC15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738F4AF5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5B3B98AE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浏览空房信息</w:t>
            </w:r>
          </w:p>
        </w:tc>
      </w:tr>
      <w:tr w:rsidR="00067147" w14:paraId="7817CD56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4B5A1341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59A17037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15AD263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3445E2BA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067147" w14:paraId="7FFAEE10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442D5F4B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BAD8E40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6C36E418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0D96B6D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067147" w14:paraId="0EEA6BF0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588BE83A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0A58E233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酒店工作人员，目标是了解酒店剩余房间数，指引之后的入住和执行订单等工作</w:t>
            </w:r>
          </w:p>
        </w:tc>
      </w:tr>
      <w:tr w:rsidR="00067147" w14:paraId="417FDD32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523B8C82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518A4B84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酒店工作人员想要浏览空余房间</w:t>
            </w:r>
          </w:p>
        </w:tc>
      </w:tr>
      <w:tr w:rsidR="00067147" w14:paraId="2BA1996E" w14:textId="77777777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6155A3A0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D731083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  <w:p w14:paraId="324D2DD5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该酒店已录入可用客房列表</w:t>
            </w:r>
          </w:p>
          <w:p w14:paraId="55E41FB7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系统已经初始化空房信息</w:t>
            </w:r>
          </w:p>
        </w:tc>
      </w:tr>
      <w:tr w:rsidR="00067147" w14:paraId="2F4A55CC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7187E4A7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55BD6C1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无</w:t>
            </w:r>
          </w:p>
        </w:tc>
      </w:tr>
      <w:tr w:rsidR="00067147" w14:paraId="3C337276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51CA48FA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585E7ECD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 w:rsidR="00067147" w14:paraId="2A0D33CB" w14:textId="77777777">
        <w:trPr>
          <w:trHeight w:val="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CBAF99A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4C064F87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酒店工作人员请求浏览空房信息</w:t>
            </w:r>
          </w:p>
          <w:p w14:paraId="2925CBEE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系统显示空房信息列表，每一条空房信息包括房间类型，数量和原始价格</w:t>
            </w:r>
          </w:p>
        </w:tc>
      </w:tr>
      <w:tr w:rsidR="00067147" w14:paraId="6EC5DA21" w14:textId="77777777">
        <w:trPr>
          <w:trHeight w:val="595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5788AD6A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31719DF7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bCs/>
                <w:color w:val="000000"/>
                <w:szCs w:val="21"/>
              </w:rPr>
              <w:t>无</w:t>
            </w:r>
          </w:p>
        </w:tc>
      </w:tr>
      <w:tr w:rsidR="00067147" w14:paraId="7F0FC733" w14:textId="77777777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74E162E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49B5B5A8" w14:textId="77777777" w:rsidR="00067147" w:rsidRDefault="007862D7">
            <w:pPr>
              <w:widowControl/>
              <w:numPr>
                <w:ilvl w:val="0"/>
                <w:numId w:val="33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有七种情况系统都需要更新空房信息：</w:t>
            </w:r>
          </w:p>
          <w:p w14:paraId="5B06CACB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）用户生成订单时</w:t>
            </w:r>
          </w:p>
          <w:p w14:paraId="2E9EA2A4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）线下入住并更新入住信息时</w:t>
            </w:r>
          </w:p>
          <w:p w14:paraId="16D23FB4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）更新退房信息时</w:t>
            </w:r>
          </w:p>
          <w:p w14:paraId="1AE292DE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）每次更新可用客房后</w:t>
            </w:r>
          </w:p>
          <w:p w14:paraId="01290427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）当正常订单变成异常订单时</w:t>
            </w:r>
          </w:p>
          <w:p w14:paraId="1D90F3CF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6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）异常订单通过酒店工作人员手动延迟入住变为已执行订单时</w:t>
            </w:r>
          </w:p>
          <w:p w14:paraId="5CE6030C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7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）用户撤销订单时</w:t>
            </w:r>
          </w:p>
        </w:tc>
      </w:tr>
    </w:tbl>
    <w:p w14:paraId="1B59DDF9" w14:textId="77777777" w:rsidR="00067147" w:rsidRDefault="00067147">
      <w:pPr>
        <w:rPr>
          <w:rFonts w:ascii="Times New Roman" w:hAnsi="Times New Roman" w:cs="Times New Roman"/>
          <w:sz w:val="20"/>
        </w:rPr>
      </w:pPr>
    </w:p>
    <w:p w14:paraId="61A56967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38" w:name="_Toc31364"/>
      <w:bookmarkStart w:id="39" w:name="_Toc19739"/>
      <w:r>
        <w:rPr>
          <w:rFonts w:ascii="Times New Roman" w:hAnsi="Times New Roman" w:cs="Times New Roman"/>
          <w:sz w:val="32"/>
          <w:szCs w:val="32"/>
        </w:rPr>
        <w:t xml:space="preserve">UC16 </w:t>
      </w:r>
      <w:r>
        <w:rPr>
          <w:rFonts w:ascii="Times New Roman" w:hAnsi="Times New Roman" w:cs="Times New Roman"/>
          <w:sz w:val="32"/>
          <w:szCs w:val="32"/>
        </w:rPr>
        <w:t>订单执行（改变订单状态）</w:t>
      </w:r>
      <w:bookmarkEnd w:id="38"/>
      <w:bookmarkEnd w:id="39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067147" w14:paraId="192102B7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21C98D5B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4C4095FA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64C68151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2E5BF70A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订单执行（改变订单状</w:t>
            </w: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lastRenderedPageBreak/>
              <w:t>态）</w:t>
            </w:r>
          </w:p>
        </w:tc>
      </w:tr>
      <w:tr w:rsidR="00067147" w14:paraId="0896D434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271F648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lastRenderedPageBreak/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0901ECCB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9E5E9E9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44B5207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067147" w14:paraId="7492FC60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D577388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EF7FB6D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4A756854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5302F4B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067147" w14:paraId="72392257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45E8EE8E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141484D9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酒店工作人员，目标是在客户办理入住时及时处理客户在网上的订单，让客户获得相应的信用值</w:t>
            </w:r>
          </w:p>
        </w:tc>
      </w:tr>
      <w:tr w:rsidR="00067147" w14:paraId="3E63060C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4E75593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9CAA686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客户来酒店办理入住</w:t>
            </w:r>
          </w:p>
        </w:tc>
      </w:tr>
      <w:tr w:rsidR="00067147" w14:paraId="75145CC2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7EBCA01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BB18BCA" w14:textId="77777777" w:rsidR="00067147" w:rsidRDefault="007862D7">
            <w:pPr>
              <w:widowControl/>
              <w:numPr>
                <w:ilvl w:val="0"/>
                <w:numId w:val="34"/>
              </w:numPr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  <w:p w14:paraId="554C8EEF" w14:textId="77777777" w:rsidR="00067147" w:rsidRDefault="007862D7">
            <w:pPr>
              <w:widowControl/>
              <w:numPr>
                <w:ilvl w:val="0"/>
                <w:numId w:val="34"/>
              </w:numPr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该客户已经在网站上生成订单</w:t>
            </w:r>
          </w:p>
        </w:tc>
      </w:tr>
      <w:tr w:rsidR="00067147" w14:paraId="0B01AAD5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29377AEF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5073F16C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在订单执行后及时更新入住和退房信息</w:t>
            </w:r>
          </w:p>
        </w:tc>
      </w:tr>
      <w:tr w:rsidR="00067147" w14:paraId="71AFCA23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5A0364C0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4F3CFC81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 w:rsidR="00067147" w14:paraId="4AD23CE3" w14:textId="77777777">
        <w:trPr>
          <w:trHeight w:val="1068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7FEA826B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629A3DAD" w14:textId="77777777" w:rsidR="00067147" w:rsidRDefault="007862D7">
            <w:pPr>
              <w:pStyle w:val="11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酒店工作人员请求浏览未执行订单</w:t>
            </w:r>
          </w:p>
          <w:p w14:paraId="523D0AF6" w14:textId="77777777" w:rsidR="00067147" w:rsidRDefault="007862D7">
            <w:pPr>
              <w:pStyle w:val="11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系统显示未执行订单列表，列表中包含每条订单简要信息，订单简要信息包括酒店名称、酒店地址、开始时间、退房时间、客房类型及数量和总价。</w:t>
            </w:r>
          </w:p>
          <w:p w14:paraId="0ADA558A" w14:textId="77777777" w:rsidR="00067147" w:rsidRDefault="007862D7">
            <w:pPr>
              <w:pStyle w:val="11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酒店工作人员搜索或浏览寻找到对应订单，并请求执行订单</w:t>
            </w:r>
          </w:p>
          <w:p w14:paraId="75103E43" w14:textId="77777777" w:rsidR="00067147" w:rsidRDefault="007862D7">
            <w:pPr>
              <w:pStyle w:val="11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系统显示订单详细信息，提示结账并询问是否确认。订单详细信息包括订单简要信息以及订单生成时间、订单号、最晚订单执行时间、预计入住人数、有无儿童、是否享受折扣、订单状态和评价状态。</w:t>
            </w:r>
          </w:p>
          <w:p w14:paraId="0B3173D9" w14:textId="77777777" w:rsidR="00067147" w:rsidRDefault="007862D7">
            <w:pPr>
              <w:pStyle w:val="11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酒店工作人员向客户结账，确认执行订单</w:t>
            </w:r>
          </w:p>
          <w:p w14:paraId="033607B4" w14:textId="77777777" w:rsidR="00067147" w:rsidRDefault="007862D7">
            <w:pPr>
              <w:pStyle w:val="11"/>
              <w:widowControl/>
              <w:numPr>
                <w:ilvl w:val="0"/>
                <w:numId w:val="35"/>
              </w:numPr>
              <w:ind w:left="68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系统将该订单改为已执行状态，然后为该客户增加与订单价值等额的信用值，然后显示订单执行成功，并显示是否享受了折扣以及本次订单的金额。</w:t>
            </w:r>
          </w:p>
        </w:tc>
      </w:tr>
      <w:tr w:rsidR="00067147" w14:paraId="27AD5FAE" w14:textId="77777777">
        <w:trPr>
          <w:trHeight w:val="170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E76A8A8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9311DDC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在未执行订单中没有找到对应订单：</w:t>
            </w:r>
          </w:p>
          <w:p w14:paraId="5C5338E4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酒店工作人员请求浏览异常订单</w:t>
            </w:r>
          </w:p>
          <w:p w14:paraId="7FBA76F7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系统显示异常订单列表</w:t>
            </w:r>
          </w:p>
          <w:p w14:paraId="2F72D067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酒店工作人员搜索或浏览寻找到对应订单，并申请为该订单办理延迟入住</w:t>
            </w:r>
          </w:p>
          <w:p w14:paraId="62B1BDD5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4.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4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14:paraId="57CC79FB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1-5a.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客户改变主意不入住：</w:t>
            </w:r>
          </w:p>
          <w:p w14:paraId="5A7077B6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酒店工作人员取消执行订单操作</w:t>
            </w:r>
          </w:p>
        </w:tc>
      </w:tr>
      <w:tr w:rsidR="00067147" w14:paraId="372923F7" w14:textId="77777777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413C5287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4236E759" w14:textId="77777777" w:rsidR="00067147" w:rsidRDefault="007862D7">
            <w:pPr>
              <w:widowControl/>
              <w:numPr>
                <w:ilvl w:val="0"/>
                <w:numId w:val="36"/>
              </w:numPr>
              <w:ind w:left="68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订单价值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预订房间类型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*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该类型房间数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*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预订天数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*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折扣百分比</w:t>
            </w:r>
          </w:p>
          <w:p w14:paraId="4F562729" w14:textId="77777777" w:rsidR="00067147" w:rsidRDefault="007862D7">
            <w:pPr>
              <w:widowControl/>
              <w:numPr>
                <w:ilvl w:val="0"/>
                <w:numId w:val="36"/>
              </w:numPr>
              <w:ind w:left="68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客户没有按时入住，即变成异常订单，那要重新判断是否能享受特定时间的折扣，该折扣由实际入住时间决定。</w:t>
            </w:r>
          </w:p>
        </w:tc>
      </w:tr>
    </w:tbl>
    <w:p w14:paraId="40558CED" w14:textId="77777777" w:rsidR="00067147" w:rsidRDefault="00067147">
      <w:pPr>
        <w:rPr>
          <w:rFonts w:ascii="Times New Roman" w:hAnsi="Times New Roman" w:cs="Times New Roman"/>
          <w:sz w:val="20"/>
        </w:rPr>
      </w:pPr>
    </w:p>
    <w:p w14:paraId="2D0C43E7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0" w:name="_Toc9468"/>
      <w:bookmarkStart w:id="41" w:name="_Toc1899"/>
      <w:r>
        <w:rPr>
          <w:rFonts w:ascii="Times New Roman" w:hAnsi="Times New Roman" w:cs="Times New Roman"/>
          <w:sz w:val="32"/>
          <w:szCs w:val="32"/>
        </w:rPr>
        <w:t xml:space="preserve">UC17 </w:t>
      </w:r>
      <w:r>
        <w:rPr>
          <w:rFonts w:ascii="Times New Roman" w:hAnsi="Times New Roman" w:cs="Times New Roman"/>
          <w:sz w:val="32"/>
          <w:szCs w:val="32"/>
        </w:rPr>
        <w:t>浏览酒店订单</w:t>
      </w:r>
      <w:bookmarkEnd w:id="40"/>
      <w:bookmarkEnd w:id="41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067147" w14:paraId="7A7D7AB1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4A95CCA9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6FD93DC4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UC17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7C238841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7A2F0FC9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浏览酒店订单</w:t>
            </w:r>
          </w:p>
        </w:tc>
      </w:tr>
      <w:tr w:rsidR="00067147" w14:paraId="133B46BA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3AD8CF10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A8C6EE8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688788CE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32982E77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067147" w14:paraId="0405E590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64150996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61DAC4A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B6762D6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84757F4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2016-9-23</w:t>
            </w:r>
          </w:p>
        </w:tc>
      </w:tr>
      <w:tr w:rsidR="00067147" w14:paraId="69F6F8B2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1448872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6D337406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酒店工作人员，目标是了解酒店的房间预订情况，并通过浏览订单来选择某订单进行操作</w:t>
            </w:r>
          </w:p>
        </w:tc>
      </w:tr>
      <w:tr w:rsidR="00067147" w14:paraId="72CF798D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42AFC1DF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6BAD4F7E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酒店工作人员请求浏览酒店订单或要执行订单</w:t>
            </w:r>
          </w:p>
        </w:tc>
      </w:tr>
      <w:tr w:rsidR="00067147" w14:paraId="79DB1407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1C76FBE7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1BAA9321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</w:tc>
      </w:tr>
      <w:tr w:rsidR="00067147" w14:paraId="0064F647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649C55D7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5C95F857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无</w:t>
            </w:r>
          </w:p>
        </w:tc>
      </w:tr>
      <w:tr w:rsidR="00067147" w14:paraId="6FFBA538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3C48BF03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lastRenderedPageBreak/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4DD498ED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高</w:t>
            </w:r>
          </w:p>
        </w:tc>
      </w:tr>
      <w:tr w:rsidR="00067147" w14:paraId="3FA8DE2B" w14:textId="77777777">
        <w:trPr>
          <w:trHeight w:val="46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23FE4F7B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6E3BD827" w14:textId="77777777" w:rsidR="00067147" w:rsidRDefault="007862D7">
            <w:pPr>
              <w:pStyle w:val="11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酒店工作人员请求浏览酒店订单</w:t>
            </w:r>
          </w:p>
          <w:p w14:paraId="08E05266" w14:textId="77777777" w:rsidR="00067147" w:rsidRDefault="007862D7">
            <w:pPr>
              <w:pStyle w:val="11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系统默认按时间倒序显示全部酒店订单</w:t>
            </w:r>
          </w:p>
          <w:p w14:paraId="20C5BAD8" w14:textId="77777777" w:rsidR="00067147" w:rsidRDefault="007862D7">
            <w:pPr>
              <w:pStyle w:val="11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酒店工作人员选择浏览未执行的房间预订的订单</w:t>
            </w:r>
          </w:p>
          <w:p w14:paraId="5C9DB540" w14:textId="77777777" w:rsidR="00067147" w:rsidRDefault="007862D7">
            <w:pPr>
              <w:pStyle w:val="11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系统搜索全部订单列表，按时间倒序显示该类型订单简要信息列表，订单简要信息包括酒店名称、酒店地址、开始时间、退房时间、客房类型及数量和总价</w:t>
            </w:r>
          </w:p>
          <w:p w14:paraId="293F4EB7" w14:textId="77777777" w:rsidR="00067147" w:rsidRDefault="007862D7">
            <w:pPr>
              <w:pStyle w:val="11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酒店工作人员请求查看某订单的详细信息</w:t>
            </w:r>
          </w:p>
          <w:p w14:paraId="7CBB7C9F" w14:textId="77777777" w:rsidR="00067147" w:rsidRDefault="007862D7">
            <w:pPr>
              <w:pStyle w:val="11"/>
              <w:widowControl/>
              <w:numPr>
                <w:ilvl w:val="0"/>
                <w:numId w:val="37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系统显示详细信息，订单详细信息包括订单简要信息以及订单生成时间、订单号、最晚订单执行时间、预计入住人数、有无儿童、是否享受折扣、订单状态和评价状态。</w:t>
            </w:r>
          </w:p>
        </w:tc>
      </w:tr>
      <w:tr w:rsidR="00067147" w14:paraId="50F07F2E" w14:textId="77777777">
        <w:trPr>
          <w:trHeight w:val="1679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4C5FDB95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1477B34E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酒店工作人员选择已执行的订单：</w:t>
            </w:r>
          </w:p>
          <w:p w14:paraId="4F267873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系统搜索全部订单列表，按时间倒序显示已执行订单列表</w:t>
            </w:r>
          </w:p>
          <w:p w14:paraId="11E7A7B3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跳到第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4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  <w:p w14:paraId="7F194249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3b.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酒店工作人员选择异常订单：</w:t>
            </w:r>
          </w:p>
          <w:p w14:paraId="0710D692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系统搜索全部订单列表，按时间倒序显示异常订单列表</w:t>
            </w:r>
          </w:p>
          <w:p w14:paraId="2C044FD2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FF0000"/>
                <w:szCs w:val="21"/>
              </w:rPr>
              <w:t xml:space="preserve">  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 xml:space="preserve"> 2.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跳到第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4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  <w:p w14:paraId="3C76E848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3c.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酒店工作人员选择已撤销订单：</w:t>
            </w:r>
          </w:p>
          <w:p w14:paraId="38B9E674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系统搜索全部订单列表，按时间倒序显示已撤销订单列表</w:t>
            </w:r>
          </w:p>
          <w:p w14:paraId="4ECAB0E1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跳到第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4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步</w:t>
            </w:r>
          </w:p>
        </w:tc>
      </w:tr>
      <w:tr w:rsidR="00067147" w14:paraId="238D5D01" w14:textId="77777777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54BE094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AF35194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无</w:t>
            </w:r>
          </w:p>
        </w:tc>
      </w:tr>
    </w:tbl>
    <w:p w14:paraId="0135B8B9" w14:textId="77777777" w:rsidR="00067147" w:rsidRDefault="00067147">
      <w:pPr>
        <w:rPr>
          <w:rFonts w:ascii="Times New Roman" w:hAnsi="Times New Roman" w:cs="Times New Roman"/>
          <w:sz w:val="20"/>
        </w:rPr>
      </w:pPr>
    </w:p>
    <w:p w14:paraId="04FC3E05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2" w:name="_Toc16010"/>
      <w:bookmarkStart w:id="43" w:name="_Toc10670"/>
      <w:r>
        <w:rPr>
          <w:rFonts w:ascii="Times New Roman" w:hAnsi="Times New Roman" w:cs="Times New Roman"/>
          <w:sz w:val="32"/>
          <w:szCs w:val="32"/>
        </w:rPr>
        <w:t xml:space="preserve">UC18 </w:t>
      </w:r>
      <w:r>
        <w:rPr>
          <w:rFonts w:ascii="Times New Roman" w:hAnsi="Times New Roman" w:cs="Times New Roman"/>
          <w:sz w:val="32"/>
          <w:szCs w:val="32"/>
        </w:rPr>
        <w:t>酒店促销策略</w:t>
      </w:r>
      <w:bookmarkEnd w:id="42"/>
      <w:bookmarkEnd w:id="43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067147" w14:paraId="24401F8C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5BE3EAC1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51B1E881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UC18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31317727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51B4E849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制定酒店促销策略（折扣制定）</w:t>
            </w:r>
          </w:p>
        </w:tc>
      </w:tr>
      <w:tr w:rsidR="00067147" w14:paraId="16FE83B7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4B070E55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68BDAFDD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50109B15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81A60C1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067147" w14:paraId="2A4557A7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D0FAE6A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DA2F56C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FADECB4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E5E7F46" w14:textId="3523C8B4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</w:t>
            </w:r>
            <w:r w:rsidR="00072F90">
              <w:rPr>
                <w:rFonts w:ascii="Times New Roman" w:hAnsi="Times New Roman" w:cs="Times New Roman" w:hint="eastAsia"/>
                <w:color w:val="000000"/>
                <w:szCs w:val="21"/>
              </w:rPr>
              <w:t>7-1-1</w:t>
            </w:r>
          </w:p>
        </w:tc>
      </w:tr>
      <w:tr w:rsidR="00067147" w14:paraId="0034C946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4140767D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610E6490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酒店工作人员，目标是吸引更多的新老客户来入住</w:t>
            </w:r>
          </w:p>
        </w:tc>
      </w:tr>
      <w:tr w:rsidR="00067147" w14:paraId="225A5000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41A378F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7CD2141B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该酒店想要改善生意状况或者提高客户关注度和信任度</w:t>
            </w:r>
          </w:p>
        </w:tc>
      </w:tr>
      <w:tr w:rsidR="00067147" w14:paraId="1E8CA2F3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DBBCAD1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860A452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该酒店已经被添加到网站，该工作人员已经被授权并进行了身份验证</w:t>
            </w:r>
          </w:p>
        </w:tc>
      </w:tr>
      <w:tr w:rsidR="00067147" w14:paraId="35CF21C8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145410DB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78176D75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在满足某折扣的条件下系统根据折扣改变订单的价格</w:t>
            </w:r>
          </w:p>
        </w:tc>
      </w:tr>
      <w:tr w:rsidR="00067147" w14:paraId="7D099C56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664FCE4B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1EAA0EE1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中</w:t>
            </w:r>
          </w:p>
        </w:tc>
      </w:tr>
      <w:tr w:rsidR="00067147" w14:paraId="1175D78C" w14:textId="77777777">
        <w:trPr>
          <w:trHeight w:val="2225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74BF7DD5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714B587A" w14:textId="77777777" w:rsidR="00067147" w:rsidRDefault="007862D7">
            <w:pPr>
              <w:pStyle w:val="11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酒店工作人员请求制定酒店促销策略</w:t>
            </w:r>
          </w:p>
          <w:p w14:paraId="728E2326" w14:textId="77777777" w:rsidR="00067147" w:rsidRDefault="007862D7">
            <w:pPr>
              <w:pStyle w:val="11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系统提供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4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种酒店促销策略类型的选择，酒店促销策略包括生日特惠折扣，多房间预订折扣（如三间以上预订特惠），合作企业客户折扣，特定期间折扣（如双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11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活动折扣）</w:t>
            </w:r>
          </w:p>
          <w:p w14:paraId="51E7591F" w14:textId="77777777" w:rsidR="00067147" w:rsidRDefault="007862D7">
            <w:pPr>
              <w:pStyle w:val="11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如果酒店工作人员选择生日特惠折扣，系统要求输入生日折扣信息，生日折扣信息包括折扣名称，折扣百分比</w:t>
            </w:r>
          </w:p>
          <w:p w14:paraId="3352DEE4" w14:textId="77777777" w:rsidR="00067147" w:rsidRDefault="007862D7">
            <w:pPr>
              <w:pStyle w:val="11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酒店工作人员输入生日折扣信息并确认</w:t>
            </w:r>
          </w:p>
          <w:p w14:paraId="0D3DA87F" w14:textId="66D23F86" w:rsidR="00067147" w:rsidRDefault="007862D7">
            <w:pPr>
              <w:pStyle w:val="11"/>
              <w:widowControl/>
              <w:numPr>
                <w:ilvl w:val="0"/>
                <w:numId w:val="38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</w:t>
            </w:r>
            <w:r w:rsidR="006461B5">
              <w:rPr>
                <w:rFonts w:ascii="Times New Roman" w:eastAsiaTheme="minorEastAsia" w:hAnsi="Times New Roman" w:hint="eastAsia"/>
                <w:color w:val="000000"/>
                <w:szCs w:val="21"/>
              </w:rPr>
              <w:t>检查折扣信息是否正确，正确则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显示操作成功</w:t>
            </w:r>
          </w:p>
        </w:tc>
      </w:tr>
      <w:tr w:rsidR="00067147" w14:paraId="7E631504" w14:textId="77777777">
        <w:trPr>
          <w:trHeight w:val="59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0DACD4E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15031310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选择多房间预订折扣：</w:t>
            </w:r>
          </w:p>
          <w:p w14:paraId="31FF0BAE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系统要求输入多房间预订折扣信息，多房间预订折扣信息包括折扣名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lastRenderedPageBreak/>
              <w:t>称，最少房间数，折扣百分比</w:t>
            </w:r>
          </w:p>
          <w:p w14:paraId="206FD4E6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酒店工作人员输入多房间预订折扣信息并确认</w:t>
            </w:r>
          </w:p>
          <w:p w14:paraId="7D47485A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5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14:paraId="70BA46F2" w14:textId="3B0D6BC6" w:rsidR="00067147" w:rsidRPr="00072F90" w:rsidRDefault="007862D7" w:rsidP="00072F90">
            <w:pPr>
              <w:pStyle w:val="11"/>
              <w:ind w:firstLineChars="0" w:firstLine="0"/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3b.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选择合作企业客户折扣：</w:t>
            </w:r>
          </w:p>
          <w:p w14:paraId="3540B5CA" w14:textId="487BD91F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</w:t>
            </w:r>
            <w:r w:rsidR="00072F90"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</w:t>
            </w:r>
            <w:r w:rsidR="00072F90">
              <w:rPr>
                <w:rFonts w:ascii="Times New Roman" w:eastAsiaTheme="minorEastAsia" w:hAnsi="Times New Roman" w:hint="eastAsia"/>
                <w:bCs/>
                <w:color w:val="000000"/>
                <w:szCs w:val="21"/>
              </w:rPr>
              <w:t>1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系统要求输入合作企业客户折扣信息，合作企业客户折扣信息包括折扣名称，折扣百分比</w:t>
            </w:r>
            <w:r w:rsidR="00072F90">
              <w:rPr>
                <w:rFonts w:ascii="Times New Roman" w:eastAsiaTheme="minorEastAsia" w:hAnsi="Times New Roman" w:hint="eastAsia"/>
                <w:bCs/>
                <w:color w:val="000000"/>
                <w:szCs w:val="21"/>
              </w:rPr>
              <w:t>，合作企业名称，验证码</w:t>
            </w:r>
          </w:p>
          <w:p w14:paraId="0E8AD43D" w14:textId="0F6CB0CB" w:rsidR="00067147" w:rsidRDefault="00072F90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 w:hint="eastAsia"/>
                <w:bCs/>
                <w:color w:val="000000"/>
                <w:szCs w:val="21"/>
              </w:rPr>
              <w:t>2</w:t>
            </w:r>
            <w:r w:rsidR="007862D7"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.</w:t>
            </w:r>
            <w:r w:rsidR="007862D7"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客户输入合作企业客户折扣信息并确认</w:t>
            </w:r>
          </w:p>
          <w:p w14:paraId="09590459" w14:textId="3FD564C8" w:rsidR="00067147" w:rsidRDefault="00072F90" w:rsidP="006461B5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 w:hint="eastAsia"/>
                <w:bCs/>
                <w:color w:val="000000"/>
                <w:szCs w:val="21"/>
              </w:rPr>
              <w:t>3</w:t>
            </w:r>
            <w:r w:rsidR="007862D7"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.</w:t>
            </w:r>
            <w:r w:rsidR="007862D7"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 w:rsidR="007862D7"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5</w:t>
            </w:r>
            <w:r w:rsidR="007862D7"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14:paraId="37089111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3c.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选择特定期间折扣：</w:t>
            </w:r>
          </w:p>
          <w:p w14:paraId="5EB1FEA2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系统要求输入特定期间折扣信息，特定期间折扣信息包括折扣名称，开始时间，结束时间和折扣百分比</w:t>
            </w:r>
          </w:p>
          <w:p w14:paraId="6D82754D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酒店工作人员输入特定期间折扣信息并确认</w:t>
            </w:r>
          </w:p>
          <w:p w14:paraId="40DAECC1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1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5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14:paraId="66456667" w14:textId="77777777" w:rsidR="00072F90" w:rsidRDefault="00072F90" w:rsidP="00072F90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4a.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取消制定促销策略：</w:t>
            </w:r>
          </w:p>
          <w:p w14:paraId="2BBBFF7F" w14:textId="0F767143" w:rsidR="00072F90" w:rsidRDefault="00072F90" w:rsidP="00072F90">
            <w:pPr>
              <w:pStyle w:val="11"/>
              <w:ind w:firstLineChars="0" w:firstLine="0"/>
              <w:rPr>
                <w:rFonts w:ascii="Times New Roman" w:eastAsiaTheme="minorEastAsia" w:hAnsi="Times New Roman" w:hint="eastAsia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酒店工作人员取消操作</w:t>
            </w:r>
          </w:p>
          <w:p w14:paraId="29B9839A" w14:textId="4F1EFCD8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5a.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输入信息</w:t>
            </w:r>
            <w:r w:rsidR="00072F90">
              <w:rPr>
                <w:rFonts w:ascii="Times New Roman" w:eastAsiaTheme="minorEastAsia" w:hAnsi="Times New Roman" w:hint="eastAsia"/>
                <w:b/>
                <w:color w:val="000000"/>
                <w:szCs w:val="21"/>
              </w:rPr>
              <w:t>不完整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有误：</w:t>
            </w:r>
          </w:p>
          <w:p w14:paraId="4CFA7C78" w14:textId="2B463D19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1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系统显示</w:t>
            </w:r>
            <w:r w:rsidR="00072F90">
              <w:rPr>
                <w:rFonts w:ascii="Times New Roman" w:eastAsiaTheme="minorEastAsia" w:hAnsi="Times New Roman" w:hint="eastAsia"/>
                <w:bCs/>
                <w:color w:val="000000"/>
                <w:szCs w:val="21"/>
              </w:rPr>
              <w:t>信息不完整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并要求重新输入</w:t>
            </w:r>
          </w:p>
          <w:p w14:paraId="40A2A466" w14:textId="1980F71D" w:rsidR="00072F90" w:rsidRDefault="00072F90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5b.</w:t>
            </w: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折扣名称格式有误：</w:t>
            </w:r>
          </w:p>
          <w:p w14:paraId="00FC3E49" w14:textId="17AE5285" w:rsidR="00072F90" w:rsidRPr="00072F90" w:rsidRDefault="00072F90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 xml:space="preserve"> </w:t>
            </w:r>
            <w:r w:rsidRPr="00072F90">
              <w:rPr>
                <w:rFonts w:ascii="Times New Roman" w:eastAsiaTheme="minorEastAsia" w:hAnsi="Times New Roman" w:hint="eastAsia"/>
                <w:color w:val="000000"/>
                <w:szCs w:val="24"/>
              </w:rPr>
              <w:t xml:space="preserve">  1.</w:t>
            </w:r>
            <w:r w:rsidRPr="00072F90">
              <w:rPr>
                <w:rFonts w:ascii="Times New Roman" w:eastAsiaTheme="minorEastAsia" w:hAnsi="Times New Roman" w:hint="eastAsia"/>
                <w:color w:val="000000"/>
                <w:szCs w:val="24"/>
              </w:rPr>
              <w:t>系统提示折扣名称格式有误并要求重新输入</w:t>
            </w:r>
          </w:p>
          <w:p w14:paraId="058CC771" w14:textId="7F71E51C" w:rsidR="00072F90" w:rsidRDefault="00072F90">
            <w:pPr>
              <w:pStyle w:val="11"/>
              <w:ind w:firstLineChars="0" w:firstLine="0"/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5c</w:t>
            </w:r>
            <w:r>
              <w:rPr>
                <w:rFonts w:ascii="Times New Roman" w:eastAsiaTheme="minorEastAsia" w:hAnsi="Times New Roman"/>
                <w:b/>
                <w:color w:val="000000"/>
                <w:szCs w:val="24"/>
              </w:rPr>
              <w:t>.</w:t>
            </w: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折扣百分比格式有误</w:t>
            </w: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:</w:t>
            </w:r>
          </w:p>
          <w:p w14:paraId="26266AFD" w14:textId="3D684C49" w:rsidR="00072F90" w:rsidRPr="00072F90" w:rsidRDefault="00072F90" w:rsidP="00072F90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 w:rsidRPr="00072F90">
              <w:rPr>
                <w:rFonts w:ascii="Times New Roman" w:eastAsiaTheme="minorEastAsia" w:hAnsi="Times New Roman"/>
                <w:color w:val="000000"/>
                <w:szCs w:val="24"/>
              </w:rPr>
              <w:t xml:space="preserve">   1.</w:t>
            </w:r>
            <w:r w:rsidRPr="00072F90">
              <w:rPr>
                <w:rFonts w:ascii="Times New Roman" w:eastAsiaTheme="minorEastAsia" w:hAnsi="Times New Roman" w:hint="eastAsia"/>
                <w:color w:val="000000"/>
                <w:szCs w:val="24"/>
              </w:rPr>
              <w:t>系统提示</w:t>
            </w:r>
            <w:r w:rsidRPr="00072F90">
              <w:rPr>
                <w:rFonts w:ascii="Times New Roman" w:eastAsiaTheme="minorEastAsia" w:hAnsi="Times New Roman" w:hint="eastAsia"/>
                <w:color w:val="000000"/>
                <w:szCs w:val="24"/>
              </w:rPr>
              <w:t>折扣百分比格式有误</w:t>
            </w:r>
            <w:r w:rsidRPr="00072F90">
              <w:rPr>
                <w:rFonts w:ascii="Times New Roman" w:eastAsiaTheme="minorEastAsia" w:hAnsi="Times New Roman" w:hint="eastAsia"/>
                <w:color w:val="000000"/>
                <w:szCs w:val="24"/>
              </w:rPr>
              <w:t>并要求重新输入</w:t>
            </w:r>
          </w:p>
          <w:p w14:paraId="2AE326A8" w14:textId="456495B3" w:rsidR="00072F90" w:rsidRDefault="00072F90" w:rsidP="00072F90">
            <w:pPr>
              <w:pStyle w:val="11"/>
              <w:ind w:firstLineChars="0" w:firstLine="0"/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5</w:t>
            </w: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d</w:t>
            </w:r>
            <w:r>
              <w:rPr>
                <w:rFonts w:ascii="Times New Roman" w:eastAsiaTheme="minorEastAsia" w:hAnsi="Times New Roman"/>
                <w:b/>
                <w:color w:val="000000"/>
                <w:szCs w:val="24"/>
              </w:rPr>
              <w:t>.</w:t>
            </w: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多房间数不是整数或者过大</w:t>
            </w: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:</w:t>
            </w:r>
          </w:p>
          <w:p w14:paraId="3CF8AD50" w14:textId="79C1EEBE" w:rsidR="00072F90" w:rsidRPr="00072F90" w:rsidRDefault="00072F90" w:rsidP="00072F90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 w:rsidRPr="00072F90">
              <w:rPr>
                <w:rFonts w:ascii="Times New Roman" w:eastAsiaTheme="minorEastAsia" w:hAnsi="Times New Roman"/>
                <w:color w:val="000000"/>
                <w:szCs w:val="24"/>
              </w:rPr>
              <w:t xml:space="preserve">   </w:t>
            </w:r>
            <w:r w:rsidRPr="00072F90">
              <w:rPr>
                <w:rFonts w:ascii="Times New Roman" w:eastAsiaTheme="minorEastAsia" w:hAnsi="Times New Roman" w:hint="eastAsia"/>
                <w:color w:val="000000"/>
                <w:szCs w:val="24"/>
              </w:rPr>
              <w:t xml:space="preserve">1. </w:t>
            </w:r>
            <w:r w:rsidRPr="00072F90">
              <w:rPr>
                <w:rFonts w:ascii="Times New Roman" w:eastAsiaTheme="minorEastAsia" w:hAnsi="Times New Roman" w:hint="eastAsia"/>
                <w:color w:val="000000"/>
                <w:szCs w:val="24"/>
              </w:rPr>
              <w:t>系统提示</w:t>
            </w:r>
            <w:r w:rsidRPr="00072F90">
              <w:rPr>
                <w:rFonts w:ascii="Times New Roman" w:eastAsiaTheme="minorEastAsia" w:hAnsi="Times New Roman" w:hint="eastAsia"/>
                <w:color w:val="000000"/>
                <w:szCs w:val="24"/>
              </w:rPr>
              <w:t>多房间数</w:t>
            </w:r>
            <w:r w:rsidRPr="00072F90">
              <w:rPr>
                <w:rFonts w:ascii="Times New Roman" w:eastAsiaTheme="minorEastAsia" w:hAnsi="Times New Roman" w:hint="eastAsia"/>
                <w:color w:val="000000"/>
                <w:szCs w:val="24"/>
              </w:rPr>
              <w:t>不是整数或者过大并要求重新输入</w:t>
            </w:r>
          </w:p>
          <w:p w14:paraId="2B1DA856" w14:textId="47B75130" w:rsidR="00072F90" w:rsidRDefault="00072F90" w:rsidP="00072F90">
            <w:pPr>
              <w:pStyle w:val="11"/>
              <w:ind w:firstLineChars="0" w:firstLine="0"/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5</w:t>
            </w: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e</w:t>
            </w:r>
            <w:r>
              <w:rPr>
                <w:rFonts w:ascii="Times New Roman" w:eastAsiaTheme="minorEastAsia" w:hAnsi="Times New Roman"/>
                <w:b/>
                <w:color w:val="000000"/>
                <w:szCs w:val="24"/>
              </w:rPr>
              <w:t>.</w:t>
            </w: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合作企业名称或验证码格式有误</w:t>
            </w: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:</w:t>
            </w:r>
          </w:p>
          <w:p w14:paraId="0C05B6F0" w14:textId="175197CD" w:rsidR="00072F90" w:rsidRPr="00072F90" w:rsidRDefault="00072F90">
            <w:pPr>
              <w:pStyle w:val="11"/>
              <w:ind w:firstLineChars="0" w:firstLine="0"/>
              <w:rPr>
                <w:rFonts w:ascii="Times New Roman" w:eastAsiaTheme="minorEastAsia" w:hAnsi="Times New Roman" w:hint="eastAsia"/>
                <w:color w:val="000000"/>
                <w:szCs w:val="24"/>
              </w:rPr>
            </w:pPr>
            <w:r w:rsidRPr="00072F90">
              <w:rPr>
                <w:rFonts w:ascii="Times New Roman" w:eastAsiaTheme="minorEastAsia" w:hAnsi="Times New Roman" w:hint="eastAsia"/>
                <w:color w:val="000000"/>
                <w:szCs w:val="24"/>
              </w:rPr>
              <w:t xml:space="preserve">   1. </w:t>
            </w:r>
            <w:r w:rsidRPr="00072F90">
              <w:rPr>
                <w:rFonts w:ascii="Times New Roman" w:eastAsiaTheme="minorEastAsia" w:hAnsi="Times New Roman" w:hint="eastAsia"/>
                <w:color w:val="000000"/>
                <w:szCs w:val="24"/>
              </w:rPr>
              <w:t>系统提示合作企业名称或验证码</w:t>
            </w:r>
            <w:r w:rsidRPr="00072F90">
              <w:rPr>
                <w:rFonts w:ascii="Times New Roman" w:eastAsiaTheme="minorEastAsia" w:hAnsi="Times New Roman" w:hint="eastAsia"/>
                <w:color w:val="000000"/>
                <w:szCs w:val="24"/>
              </w:rPr>
              <w:t>格式有误</w:t>
            </w:r>
            <w:r w:rsidRPr="00072F90">
              <w:rPr>
                <w:rFonts w:ascii="Times New Roman" w:eastAsiaTheme="minorEastAsia" w:hAnsi="Times New Roman" w:hint="eastAsia"/>
                <w:color w:val="000000"/>
                <w:szCs w:val="24"/>
              </w:rPr>
              <w:t>并要求重新输入</w:t>
            </w:r>
          </w:p>
          <w:p w14:paraId="3730E16B" w14:textId="7947F835" w:rsidR="00067147" w:rsidRPr="00072F90" w:rsidRDefault="00072F90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 w:rsidRPr="00072F90">
              <w:rPr>
                <w:rFonts w:ascii="Times New Roman" w:eastAsiaTheme="minorEastAsia" w:hAnsi="Times New Roman" w:hint="eastAsia"/>
                <w:b/>
                <w:bCs/>
                <w:color w:val="000000"/>
                <w:szCs w:val="24"/>
              </w:rPr>
              <w:t>5f.</w:t>
            </w:r>
            <w:r>
              <w:rPr>
                <w:rFonts w:ascii="Times New Roman" w:eastAsiaTheme="minorEastAsia" w:hAnsi="Times New Roman" w:hint="eastAsia"/>
                <w:b/>
                <w:bCs/>
                <w:color w:val="000000"/>
                <w:szCs w:val="24"/>
              </w:rPr>
              <w:t>制定的是第二个</w:t>
            </w:r>
            <w:r w:rsidRPr="00072F90">
              <w:rPr>
                <w:rFonts w:ascii="Times New Roman" w:eastAsiaTheme="minorEastAsia" w:hAnsi="Times New Roman" w:hint="eastAsia"/>
                <w:b/>
                <w:bCs/>
                <w:color w:val="000000"/>
                <w:szCs w:val="24"/>
              </w:rPr>
              <w:t>生日折扣：</w:t>
            </w:r>
          </w:p>
          <w:p w14:paraId="029401E9" w14:textId="77777777" w:rsidR="00072F90" w:rsidRDefault="00072F90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Cs/>
                <w:color w:val="000000"/>
                <w:szCs w:val="24"/>
              </w:rPr>
              <w:t xml:space="preserve">   1.</w:t>
            </w:r>
            <w:r>
              <w:rPr>
                <w:rFonts w:ascii="Times New Roman" w:eastAsiaTheme="minorEastAsia" w:hAnsi="Times New Roman" w:hint="eastAsia"/>
                <w:bCs/>
                <w:color w:val="000000"/>
                <w:szCs w:val="24"/>
              </w:rPr>
              <w:t>系统提示生日折扣只能有一个</w:t>
            </w:r>
          </w:p>
          <w:p w14:paraId="64FF62AB" w14:textId="77777777" w:rsidR="00072F90" w:rsidRPr="00072F90" w:rsidRDefault="00072F90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 w:rsidRPr="00072F90">
              <w:rPr>
                <w:rFonts w:ascii="Times New Roman" w:eastAsiaTheme="minorEastAsia" w:hAnsi="Times New Roman" w:hint="eastAsia"/>
                <w:b/>
                <w:bCs/>
                <w:color w:val="000000"/>
                <w:szCs w:val="24"/>
              </w:rPr>
              <w:t>5g</w:t>
            </w:r>
            <w:r w:rsidRPr="00072F90"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  <w:t>.</w:t>
            </w:r>
            <w:r w:rsidRPr="00072F90">
              <w:rPr>
                <w:rFonts w:ascii="Times New Roman" w:eastAsiaTheme="minorEastAsia" w:hAnsi="Times New Roman" w:hint="eastAsia"/>
                <w:b/>
                <w:bCs/>
                <w:color w:val="000000"/>
                <w:szCs w:val="24"/>
              </w:rPr>
              <w:t>该策略已存在：</w:t>
            </w:r>
          </w:p>
          <w:p w14:paraId="68FE49D3" w14:textId="6896853B" w:rsidR="00072F90" w:rsidRPr="00072F90" w:rsidRDefault="00072F90">
            <w:pPr>
              <w:pStyle w:val="11"/>
              <w:ind w:firstLineChars="0" w:firstLine="0"/>
              <w:rPr>
                <w:rFonts w:ascii="Times New Roman" w:eastAsiaTheme="minorEastAsia" w:hAnsi="Times New Roman" w:hint="eastAsia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Cs/>
                <w:color w:val="000000"/>
                <w:szCs w:val="24"/>
              </w:rPr>
              <w:t xml:space="preserve">   1.</w:t>
            </w:r>
            <w:r>
              <w:rPr>
                <w:rFonts w:ascii="Times New Roman" w:eastAsiaTheme="minorEastAsia" w:hAnsi="Times New Roman" w:hint="eastAsia"/>
                <w:bCs/>
                <w:color w:val="000000"/>
                <w:szCs w:val="24"/>
              </w:rPr>
              <w:t>系统提示该策略已存在并要求重新输入</w:t>
            </w:r>
          </w:p>
        </w:tc>
      </w:tr>
      <w:tr w:rsidR="00067147" w14:paraId="6CC4249F" w14:textId="77777777" w:rsidTr="00072F90">
        <w:trPr>
          <w:trHeight w:val="470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A2A33D6" w14:textId="5247C4D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lastRenderedPageBreak/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0137C7A" w14:textId="77777777" w:rsidR="00067147" w:rsidRDefault="007862D7">
            <w:pPr>
              <w:widowControl/>
              <w:numPr>
                <w:ilvl w:val="0"/>
                <w:numId w:val="39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酒店工作人员制定酒店促销策略后，在客户生成订单时，系统自动计算是否能使用酒店促销折扣和折扣百分比，并显示出来。</w:t>
            </w:r>
          </w:p>
          <w:p w14:paraId="069AFEBC" w14:textId="5F7DC933" w:rsidR="00067147" w:rsidRDefault="007862D7">
            <w:pPr>
              <w:widowControl/>
              <w:numPr>
                <w:ilvl w:val="0"/>
                <w:numId w:val="39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四种酒店促销折扣不可以叠加使用，计算订单金额时取金额最少的一种折扣，网站营销折扣</w:t>
            </w:r>
            <w:r w:rsidR="00072F90">
              <w:rPr>
                <w:rFonts w:ascii="Times New Roman" w:hAnsi="Times New Roman" w:cs="Times New Roman" w:hint="eastAsia"/>
                <w:color w:val="000000"/>
                <w:szCs w:val="21"/>
              </w:rPr>
              <w:t>也不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可与酒店促销折扣同时使用。</w:t>
            </w:r>
          </w:p>
          <w:p w14:paraId="032B1E6F" w14:textId="0C802B17" w:rsidR="00067147" w:rsidRPr="000214EA" w:rsidRDefault="007862D7">
            <w:pPr>
              <w:widowControl/>
              <w:numPr>
                <w:ilvl w:val="0"/>
                <w:numId w:val="39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折扣百分比的输入数字必须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0&lt;x&lt;100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，</w:t>
            </w:r>
            <w:r w:rsidR="00072F90">
              <w:rPr>
                <w:rFonts w:ascii="Times New Roman" w:hAnsi="Times New Roman" w:cs="Times New Roman" w:hint="eastAsia"/>
                <w:color w:val="000000"/>
                <w:szCs w:val="21"/>
              </w:rPr>
              <w:t>特殊期间折扣的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时间格式为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“YYYY-MM-DD”</w:t>
            </w:r>
          </w:p>
          <w:p w14:paraId="283B48EF" w14:textId="77777777" w:rsidR="000214EA" w:rsidRDefault="000214EA">
            <w:pPr>
              <w:widowControl/>
              <w:numPr>
                <w:ilvl w:val="0"/>
                <w:numId w:val="39"/>
              </w:numPr>
              <w:ind w:left="360" w:hanging="360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合作企业折扣验证码必须是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8</w:t>
            </w:r>
            <w:r>
              <w:rPr>
                <w:rFonts w:ascii="Times New Roman" w:hAnsi="Times New Roman" w:cs="Times New Roman" w:hint="eastAsia"/>
                <w:color w:val="000000"/>
                <w:szCs w:val="21"/>
              </w:rPr>
              <w:t>位数字</w:t>
            </w:r>
          </w:p>
          <w:p w14:paraId="0569BA7D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4.4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种酒店促销策略类型的折扣条件如下：</w:t>
            </w:r>
          </w:p>
          <w:p w14:paraId="4423EE27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）生日特惠折扣条件：客户生成入住时间包括生日当天的订单且按时入住</w:t>
            </w:r>
          </w:p>
          <w:p w14:paraId="31743678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）多房间预订折扣条件：客户预订的房间数不小于最少房间数</w:t>
            </w:r>
          </w:p>
          <w:p w14:paraId="525A6D70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）合作企业客户折扣条件：生成订单的客户在特殊客户列表当中</w:t>
            </w:r>
          </w:p>
          <w:p w14:paraId="72254557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）特定期间折扣条件：客户生成入住时间包括在特殊期间的订单且按时入住</w:t>
            </w:r>
          </w:p>
          <w:p w14:paraId="1AE20AC7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当满足以上条件时，订单金额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酒店促销折扣前的订单总金额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*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折扣百分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lastRenderedPageBreak/>
              <w:t>比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</w:p>
        </w:tc>
      </w:tr>
    </w:tbl>
    <w:p w14:paraId="3BBDC7AC" w14:textId="77777777" w:rsidR="00067147" w:rsidRDefault="00067147">
      <w:pPr>
        <w:rPr>
          <w:rFonts w:ascii="Times New Roman" w:hAnsi="Times New Roman" w:cs="Times New Roman"/>
          <w:sz w:val="20"/>
        </w:rPr>
      </w:pPr>
    </w:p>
    <w:p w14:paraId="7AA1D823" w14:textId="77777777" w:rsidR="00067147" w:rsidRDefault="00067147">
      <w:pPr>
        <w:rPr>
          <w:rFonts w:ascii="Times New Roman" w:hAnsi="Times New Roman" w:cs="Times New Roman"/>
          <w:sz w:val="20"/>
        </w:rPr>
      </w:pPr>
    </w:p>
    <w:p w14:paraId="2DEDC1EF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4" w:name="_Toc1279"/>
      <w:bookmarkStart w:id="45" w:name="_Toc8431"/>
      <w:r>
        <w:rPr>
          <w:rFonts w:ascii="Times New Roman" w:hAnsi="Times New Roman" w:cs="Times New Roman"/>
          <w:sz w:val="32"/>
          <w:szCs w:val="32"/>
        </w:rPr>
        <w:t xml:space="preserve">UC19 </w:t>
      </w:r>
      <w:r>
        <w:rPr>
          <w:rFonts w:ascii="Times New Roman" w:hAnsi="Times New Roman" w:cs="Times New Roman"/>
          <w:sz w:val="32"/>
          <w:szCs w:val="32"/>
        </w:rPr>
        <w:t>网站营销策略</w:t>
      </w:r>
      <w:bookmarkEnd w:id="44"/>
      <w:bookmarkEnd w:id="45"/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067147" w14:paraId="1376FA8D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1535B42F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ID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484E380E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UC19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7BC947C6" w14:textId="77777777" w:rsidR="00067147" w:rsidRDefault="007862D7">
            <w:pPr>
              <w:pStyle w:val="110"/>
              <w:ind w:firstLine="482"/>
              <w:jc w:val="center"/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FFFF"/>
                <w:szCs w:val="21"/>
              </w:rPr>
              <w:t>名称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  <w:vAlign w:val="center"/>
          </w:tcPr>
          <w:p w14:paraId="73D37D33" w14:textId="77777777" w:rsidR="00067147" w:rsidRDefault="007862D7">
            <w:pPr>
              <w:pStyle w:val="110"/>
              <w:jc w:val="center"/>
              <w:rPr>
                <w:rFonts w:ascii="Times New Roman" w:eastAsiaTheme="minorEastAsia" w:hAnsi="Times New Roman" w:cs="Times New Roman"/>
                <w:color w:val="FFFFFF"/>
                <w:szCs w:val="21"/>
              </w:rPr>
            </w:pPr>
            <w:r>
              <w:rPr>
                <w:rFonts w:ascii="Times New Roman" w:eastAsiaTheme="minorEastAsia" w:hAnsi="Times New Roman" w:cs="Times New Roman"/>
                <w:color w:val="FFFFFF"/>
                <w:szCs w:val="21"/>
              </w:rPr>
              <w:t>制定网站营销策略</w:t>
            </w:r>
          </w:p>
        </w:tc>
      </w:tr>
      <w:tr w:rsidR="00067147" w14:paraId="4120EE72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5676B1C9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创建者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228F5F90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151CE3B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最后一次更新者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6A61B31A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曾虎双</w:t>
            </w:r>
          </w:p>
        </w:tc>
      </w:tr>
      <w:tr w:rsidR="00067147" w14:paraId="1F0B3884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27686AE0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创建日期</w:t>
            </w:r>
          </w:p>
        </w:tc>
        <w:tc>
          <w:tcPr>
            <w:tcW w:w="23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6BD8D695" w14:textId="77777777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2016-9-16</w:t>
            </w:r>
          </w:p>
        </w:tc>
        <w:tc>
          <w:tcPr>
            <w:tcW w:w="21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78AD0FB5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最后更新日期</w:t>
            </w:r>
          </w:p>
        </w:tc>
        <w:tc>
          <w:tcPr>
            <w:tcW w:w="2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22407D14" w14:textId="795A9F26" w:rsidR="00067147" w:rsidRDefault="007862D7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201</w:t>
            </w:r>
            <w:r w:rsidR="00072F90">
              <w:rPr>
                <w:rFonts w:ascii="Times New Roman" w:hAnsi="Times New Roman" w:cs="Times New Roman" w:hint="eastAsia"/>
                <w:color w:val="000000"/>
                <w:szCs w:val="21"/>
              </w:rPr>
              <w:t>7-1-1</w:t>
            </w:r>
          </w:p>
        </w:tc>
      </w:tr>
      <w:tr w:rsidR="00067147" w14:paraId="5723842C" w14:textId="77777777">
        <w:trPr>
          <w:trHeight w:val="322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0C83E80A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参与者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3B697112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网站营销人员，吸引更多的客户使用该网站预订酒店，提高顾客对该网站的信任度和依赖度</w:t>
            </w:r>
          </w:p>
        </w:tc>
      </w:tr>
      <w:tr w:rsidR="00067147" w14:paraId="2B49591D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8927483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触发条件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758C87F9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网站营销人员想制定网站营销策略</w:t>
            </w:r>
          </w:p>
        </w:tc>
      </w:tr>
      <w:tr w:rsidR="00067147" w14:paraId="74A6D0E5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37EC788A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前置条件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05D91928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该网站营销人员已经被授权并进行了身份验证</w:t>
            </w:r>
          </w:p>
        </w:tc>
      </w:tr>
      <w:tr w:rsidR="00067147" w14:paraId="3AEDC925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3EA8D854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后置条件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6E7FE129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当客户生成订单并满足折扣条件时，系统根据折扣降低订单金额</w:t>
            </w:r>
          </w:p>
        </w:tc>
      </w:tr>
      <w:tr w:rsidR="00067147" w14:paraId="6E59AE59" w14:textId="77777777">
        <w:trPr>
          <w:trHeight w:val="304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4F4A75F8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优先级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69C89A6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中</w:t>
            </w:r>
          </w:p>
        </w:tc>
      </w:tr>
      <w:tr w:rsidR="00067147" w14:paraId="63DC5426" w14:textId="77777777">
        <w:trPr>
          <w:trHeight w:val="1295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1826EB8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正常流程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03DE28FE" w14:textId="77777777" w:rsidR="00067147" w:rsidRDefault="007862D7">
            <w:pPr>
              <w:pStyle w:val="11"/>
              <w:widowControl/>
              <w:numPr>
                <w:ilvl w:val="0"/>
                <w:numId w:val="40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网站营销人员请求制定网站营销策略</w:t>
            </w:r>
          </w:p>
          <w:p w14:paraId="7CD748D3" w14:textId="77777777" w:rsidR="00067147" w:rsidRDefault="007862D7">
            <w:pPr>
              <w:pStyle w:val="11"/>
              <w:widowControl/>
              <w:numPr>
                <w:ilvl w:val="0"/>
                <w:numId w:val="40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系统提供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3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种网站营销策略类型的选择，网站营销策略包括特定期间预订折扣，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VIP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会员特定商圈专属折扣，会员等级折扣。</w:t>
            </w:r>
          </w:p>
          <w:p w14:paraId="6A11C6F6" w14:textId="77777777" w:rsidR="00067147" w:rsidRDefault="007862D7">
            <w:pPr>
              <w:pStyle w:val="11"/>
              <w:widowControl/>
              <w:numPr>
                <w:ilvl w:val="0"/>
                <w:numId w:val="40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如果网站营销人员选择特定期间预定折扣，系统提示输入特定期间预定折扣信息，包括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折扣名称，开始时间，结束时间和折扣百分比</w:t>
            </w:r>
          </w:p>
          <w:p w14:paraId="470AB325" w14:textId="77777777" w:rsidR="00067147" w:rsidRDefault="007862D7">
            <w:pPr>
              <w:pStyle w:val="11"/>
              <w:widowControl/>
              <w:numPr>
                <w:ilvl w:val="0"/>
                <w:numId w:val="40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网站营销人员输入</w:t>
            </w:r>
            <w:r>
              <w:rPr>
                <w:rFonts w:ascii="Times New Roman" w:eastAsiaTheme="minorEastAsia" w:hAnsi="Times New Roman"/>
                <w:color w:val="000000"/>
                <w:szCs w:val="21"/>
              </w:rPr>
              <w:t>特定期间预定折扣信息并确认。</w:t>
            </w:r>
          </w:p>
          <w:p w14:paraId="00875BE0" w14:textId="77777777" w:rsidR="00067147" w:rsidRDefault="007862D7">
            <w:pPr>
              <w:pStyle w:val="11"/>
              <w:widowControl/>
              <w:numPr>
                <w:ilvl w:val="0"/>
                <w:numId w:val="40"/>
              </w:numPr>
              <w:ind w:left="360" w:firstLineChars="0" w:hanging="360"/>
              <w:jc w:val="left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color w:val="000000"/>
                <w:szCs w:val="21"/>
              </w:rPr>
              <w:t>系统显示操作成功</w:t>
            </w:r>
          </w:p>
        </w:tc>
      </w:tr>
      <w:tr w:rsidR="00067147" w14:paraId="5D000D5B" w14:textId="77777777">
        <w:trPr>
          <w:trHeight w:val="1760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1695235B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扩展流程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  <w:vAlign w:val="center"/>
          </w:tcPr>
          <w:p w14:paraId="727A0810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选择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VIP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会员特定商圈专属折扣：</w:t>
            </w:r>
          </w:p>
          <w:p w14:paraId="4E943BE2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系统提示输入特定商圈专属折扣信息，包括折扣名称，会员等级，商圈名称，折扣百分比</w:t>
            </w:r>
          </w:p>
          <w:p w14:paraId="27CA2080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网站营销人员输入特定商圈专属折扣信息并确认</w:t>
            </w:r>
          </w:p>
          <w:p w14:paraId="548C54DE" w14:textId="2498626D" w:rsidR="00067147" w:rsidRDefault="007862D7" w:rsidP="00072F90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5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14:paraId="26A0B6B8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3b.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选择会员等级折扣：</w:t>
            </w:r>
          </w:p>
          <w:p w14:paraId="7E8E8429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系统提示输入会员等级折扣信息，包括折扣名称，会员等级，折扣百分比</w:t>
            </w:r>
          </w:p>
          <w:p w14:paraId="3C71187F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  2.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网站营销人员输入会员等级折扣信息并确认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 xml:space="preserve"> </w:t>
            </w:r>
          </w:p>
          <w:p w14:paraId="59C5A6DD" w14:textId="77777777" w:rsidR="00067147" w:rsidRDefault="007862D7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1"/>
              </w:rPr>
            </w:pP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lastRenderedPageBreak/>
              <w:t xml:space="preserve">   3.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回到第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5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步</w:t>
            </w:r>
          </w:p>
          <w:p w14:paraId="1EFB7349" w14:textId="77777777" w:rsidR="00DE1EDF" w:rsidRDefault="00DE1EDF" w:rsidP="00DE1EDF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4a.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网站营销人员改变主意取消制定：</w:t>
            </w:r>
          </w:p>
          <w:p w14:paraId="4513ADB3" w14:textId="2F828765" w:rsidR="00DE1EDF" w:rsidRDefault="00DE1EDF" w:rsidP="00DE1EDF">
            <w:pPr>
              <w:pStyle w:val="11"/>
              <w:ind w:firstLineChars="0" w:firstLine="0"/>
              <w:rPr>
                <w:rFonts w:ascii="Times New Roman" w:eastAsiaTheme="minorEastAsia" w:hAnsi="Times New Roman" w:hint="eastAsia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网站营销人员取消操作</w:t>
            </w:r>
          </w:p>
          <w:p w14:paraId="09CB177E" w14:textId="77777777" w:rsidR="00DE1EDF" w:rsidRDefault="00DE1EDF" w:rsidP="00DE1EDF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5a.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输入信息</w:t>
            </w:r>
            <w:r>
              <w:rPr>
                <w:rFonts w:ascii="Times New Roman" w:eastAsiaTheme="minorEastAsia" w:hAnsi="Times New Roman" w:hint="eastAsia"/>
                <w:b/>
                <w:color w:val="000000"/>
                <w:szCs w:val="21"/>
              </w:rPr>
              <w:t>不完整</w:t>
            </w: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>有误：</w:t>
            </w:r>
          </w:p>
          <w:p w14:paraId="4F50E77B" w14:textId="77777777" w:rsidR="00DE1EDF" w:rsidRDefault="00DE1EDF" w:rsidP="00DE1EDF">
            <w:pPr>
              <w:pStyle w:val="11"/>
              <w:ind w:firstLineChars="0" w:firstLine="0"/>
              <w:rPr>
                <w:rFonts w:ascii="Times New Roman" w:eastAsiaTheme="minorEastAsia" w:hAnsi="Times New Roman"/>
                <w:bCs/>
                <w:color w:val="000000"/>
                <w:szCs w:val="21"/>
              </w:rPr>
            </w:pPr>
            <w:r>
              <w:rPr>
                <w:rFonts w:ascii="Times New Roman" w:eastAsiaTheme="minorEastAsia" w:hAnsi="Times New Roman"/>
                <w:b/>
                <w:color w:val="000000"/>
                <w:szCs w:val="21"/>
              </w:rPr>
              <w:t xml:space="preserve">   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1.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系统显示</w:t>
            </w:r>
            <w:r>
              <w:rPr>
                <w:rFonts w:ascii="Times New Roman" w:eastAsiaTheme="minorEastAsia" w:hAnsi="Times New Roman" w:hint="eastAsia"/>
                <w:bCs/>
                <w:color w:val="000000"/>
                <w:szCs w:val="21"/>
              </w:rPr>
              <w:t>信息不完整</w:t>
            </w:r>
            <w:r>
              <w:rPr>
                <w:rFonts w:ascii="Times New Roman" w:eastAsiaTheme="minorEastAsia" w:hAnsi="Times New Roman"/>
                <w:bCs/>
                <w:color w:val="000000"/>
                <w:szCs w:val="21"/>
              </w:rPr>
              <w:t>并要求重新输入</w:t>
            </w:r>
          </w:p>
          <w:p w14:paraId="6DCD480D" w14:textId="77777777" w:rsidR="00DE1EDF" w:rsidRDefault="00DE1EDF" w:rsidP="00DE1EDF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5b.</w:t>
            </w: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折扣名称格式有误：</w:t>
            </w:r>
          </w:p>
          <w:p w14:paraId="775209EA" w14:textId="77777777" w:rsidR="00DE1EDF" w:rsidRPr="00072F90" w:rsidRDefault="00DE1EDF" w:rsidP="00DE1EDF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 xml:space="preserve"> </w:t>
            </w:r>
            <w:r w:rsidRPr="00072F90">
              <w:rPr>
                <w:rFonts w:ascii="Times New Roman" w:eastAsiaTheme="minorEastAsia" w:hAnsi="Times New Roman" w:hint="eastAsia"/>
                <w:color w:val="000000"/>
                <w:szCs w:val="24"/>
              </w:rPr>
              <w:t xml:space="preserve">  1.</w:t>
            </w:r>
            <w:r w:rsidRPr="00072F90">
              <w:rPr>
                <w:rFonts w:ascii="Times New Roman" w:eastAsiaTheme="minorEastAsia" w:hAnsi="Times New Roman" w:hint="eastAsia"/>
                <w:color w:val="000000"/>
                <w:szCs w:val="24"/>
              </w:rPr>
              <w:t>系统提示折扣名称格式有误并要求重新输入</w:t>
            </w:r>
          </w:p>
          <w:p w14:paraId="21534521" w14:textId="77777777" w:rsidR="00DE1EDF" w:rsidRDefault="00DE1EDF" w:rsidP="00DE1EDF">
            <w:pPr>
              <w:pStyle w:val="11"/>
              <w:ind w:firstLineChars="0" w:firstLine="0"/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5c</w:t>
            </w:r>
            <w:r>
              <w:rPr>
                <w:rFonts w:ascii="Times New Roman" w:eastAsiaTheme="minorEastAsia" w:hAnsi="Times New Roman"/>
                <w:b/>
                <w:color w:val="000000"/>
                <w:szCs w:val="24"/>
              </w:rPr>
              <w:t>.</w:t>
            </w: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折扣百分比格式有误</w:t>
            </w:r>
            <w:r>
              <w:rPr>
                <w:rFonts w:ascii="Times New Roman" w:eastAsiaTheme="minorEastAsia" w:hAnsi="Times New Roman" w:hint="eastAsia"/>
                <w:b/>
                <w:color w:val="000000"/>
                <w:szCs w:val="24"/>
              </w:rPr>
              <w:t>:</w:t>
            </w:r>
          </w:p>
          <w:p w14:paraId="128FC4DA" w14:textId="77777777" w:rsidR="00DE1EDF" w:rsidRPr="00072F90" w:rsidRDefault="00DE1EDF" w:rsidP="00DE1EDF">
            <w:pPr>
              <w:pStyle w:val="11"/>
              <w:ind w:firstLineChars="0" w:firstLine="0"/>
              <w:rPr>
                <w:rFonts w:ascii="Times New Roman" w:eastAsiaTheme="minorEastAsia" w:hAnsi="Times New Roman"/>
                <w:color w:val="000000"/>
                <w:szCs w:val="24"/>
              </w:rPr>
            </w:pPr>
            <w:r w:rsidRPr="00072F90">
              <w:rPr>
                <w:rFonts w:ascii="Times New Roman" w:eastAsiaTheme="minorEastAsia" w:hAnsi="Times New Roman"/>
                <w:color w:val="000000"/>
                <w:szCs w:val="24"/>
              </w:rPr>
              <w:t xml:space="preserve">   1.</w:t>
            </w:r>
            <w:r w:rsidRPr="00072F90">
              <w:rPr>
                <w:rFonts w:ascii="Times New Roman" w:eastAsiaTheme="minorEastAsia" w:hAnsi="Times New Roman" w:hint="eastAsia"/>
                <w:color w:val="000000"/>
                <w:szCs w:val="24"/>
              </w:rPr>
              <w:t>系统提示折扣百分比格式有误并要求重新输入</w:t>
            </w:r>
          </w:p>
          <w:p w14:paraId="7A591ACD" w14:textId="54EF96C1" w:rsidR="00DE1EDF" w:rsidRPr="00072F90" w:rsidRDefault="00DE1EDF" w:rsidP="00DE1EDF">
            <w:pPr>
              <w:pStyle w:val="11"/>
              <w:ind w:firstLineChars="0" w:firstLine="0"/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</w:pPr>
            <w:r w:rsidRPr="00072F90">
              <w:rPr>
                <w:rFonts w:ascii="Times New Roman" w:eastAsiaTheme="minorEastAsia" w:hAnsi="Times New Roman" w:hint="eastAsia"/>
                <w:b/>
                <w:bCs/>
                <w:color w:val="000000"/>
                <w:szCs w:val="24"/>
              </w:rPr>
              <w:t>5</w:t>
            </w:r>
            <w:r>
              <w:rPr>
                <w:rFonts w:ascii="Times New Roman" w:eastAsiaTheme="minorEastAsia" w:hAnsi="Times New Roman" w:hint="eastAsia"/>
                <w:b/>
                <w:bCs/>
                <w:color w:val="000000"/>
                <w:szCs w:val="24"/>
              </w:rPr>
              <w:t>e</w:t>
            </w:r>
            <w:r w:rsidRPr="00072F90">
              <w:rPr>
                <w:rFonts w:ascii="Times New Roman" w:eastAsiaTheme="minorEastAsia" w:hAnsi="Times New Roman"/>
                <w:b/>
                <w:bCs/>
                <w:color w:val="000000"/>
                <w:szCs w:val="24"/>
              </w:rPr>
              <w:t>.</w:t>
            </w:r>
            <w:r w:rsidRPr="00072F90">
              <w:rPr>
                <w:rFonts w:ascii="Times New Roman" w:eastAsiaTheme="minorEastAsia" w:hAnsi="Times New Roman" w:hint="eastAsia"/>
                <w:b/>
                <w:bCs/>
                <w:color w:val="000000"/>
                <w:szCs w:val="24"/>
              </w:rPr>
              <w:t>该策略已存在：</w:t>
            </w:r>
          </w:p>
          <w:p w14:paraId="0BEB4D45" w14:textId="06774E85" w:rsidR="00067147" w:rsidRPr="00DE1EDF" w:rsidRDefault="00DE1EDF">
            <w:pPr>
              <w:pStyle w:val="11"/>
              <w:ind w:firstLineChars="0" w:firstLine="0"/>
              <w:rPr>
                <w:rFonts w:ascii="Times New Roman" w:eastAsiaTheme="minorEastAsia" w:hAnsi="Times New Roman" w:hint="eastAsia"/>
                <w:bCs/>
                <w:color w:val="000000"/>
                <w:szCs w:val="24"/>
              </w:rPr>
            </w:pPr>
            <w:r>
              <w:rPr>
                <w:rFonts w:ascii="Times New Roman" w:eastAsiaTheme="minorEastAsia" w:hAnsi="Times New Roman" w:hint="eastAsia"/>
                <w:bCs/>
                <w:color w:val="000000"/>
                <w:szCs w:val="24"/>
              </w:rPr>
              <w:t xml:space="preserve">   1.</w:t>
            </w:r>
            <w:r>
              <w:rPr>
                <w:rFonts w:ascii="Times New Roman" w:eastAsiaTheme="minorEastAsia" w:hAnsi="Times New Roman" w:hint="eastAsia"/>
                <w:bCs/>
                <w:color w:val="000000"/>
                <w:szCs w:val="24"/>
              </w:rPr>
              <w:t>系统提示该策略已存在并要求重新输入</w:t>
            </w:r>
          </w:p>
        </w:tc>
      </w:tr>
      <w:tr w:rsidR="00067147" w14:paraId="0BD5FB79" w14:textId="77777777">
        <w:trPr>
          <w:trHeight w:val="611"/>
        </w:trPr>
        <w:tc>
          <w:tcPr>
            <w:tcW w:w="12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660D4C39" w14:textId="77777777" w:rsidR="00067147" w:rsidRDefault="007862D7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lastRenderedPageBreak/>
              <w:t>特殊需求</w:t>
            </w:r>
          </w:p>
        </w:tc>
        <w:tc>
          <w:tcPr>
            <w:tcW w:w="705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  <w:vAlign w:val="center"/>
          </w:tcPr>
          <w:p w14:paraId="273223B0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网站营销人员制定网站营销策略后，在客户生成订单时，系统自动计算是否能使用网站营销折扣和折扣百分比，并显示出来。</w:t>
            </w:r>
          </w:p>
          <w:p w14:paraId="498FEFE1" w14:textId="3CE0C0DA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三种网站营销折扣不可以叠加使用，计算订单金额时取金额最少的一种折扣。网站营销折扣</w:t>
            </w:r>
            <w:r w:rsidR="00DE1EDF">
              <w:rPr>
                <w:rFonts w:ascii="Times New Roman" w:hAnsi="Times New Roman" w:cs="Times New Roman" w:hint="eastAsia"/>
                <w:color w:val="000000"/>
                <w:szCs w:val="21"/>
              </w:rPr>
              <w:t>也不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可与酒店促销折扣同时使用。</w:t>
            </w:r>
          </w:p>
          <w:p w14:paraId="31F25585" w14:textId="22A3EEE6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折扣百分比的输入数字必须</w:t>
            </w:r>
            <w:r w:rsidR="00DE1EDF">
              <w:rPr>
                <w:rFonts w:ascii="Times New Roman" w:hAnsi="Times New Roman" w:cs="Times New Roman"/>
                <w:color w:val="000000"/>
                <w:szCs w:val="21"/>
              </w:rPr>
              <w:t>0&lt;x&lt;100</w:t>
            </w:r>
            <w:r w:rsidR="00DE1EDF">
              <w:rPr>
                <w:rFonts w:ascii="Times New Roman" w:hAnsi="Times New Roman" w:cs="Times New Roman" w:hint="eastAsia"/>
                <w:color w:val="000000"/>
                <w:szCs w:val="21"/>
              </w:rPr>
              <w:t>，特殊期间折扣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时间格式为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“YYYY-MM-DD”</w:t>
            </w:r>
          </w:p>
          <w:p w14:paraId="38C78D6F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>4.3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种网站营销策略类型的折扣条件如下：</w:t>
            </w:r>
          </w:p>
          <w:p w14:paraId="5A89A50D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1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）特定期间预订折扣条件：客户生成入住时间包括在特定期间的订单且按时入住</w:t>
            </w:r>
          </w:p>
          <w:p w14:paraId="6D8DD9BB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VIP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会员特定商圈专属折扣：达到一定的会员等级且在某特定商圈预订酒店，其中不同会员等级不同的商圈折扣不同</w:t>
            </w:r>
          </w:p>
          <w:p w14:paraId="75E6DE5B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（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）会员等级折扣：达到一定的会员等级可享受折扣，其中会员等级由客户的信用值决定，不同会员等级折扣不同</w:t>
            </w:r>
          </w:p>
          <w:p w14:paraId="34ED39FA" w14:textId="77777777" w:rsidR="00067147" w:rsidRDefault="007862D7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1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当满足以上条件时，订单金额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=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网站营销折扣前的订单总金额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*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折扣百分比</w:t>
            </w:r>
            <w:r>
              <w:rPr>
                <w:rFonts w:ascii="Times New Roman" w:hAnsi="Times New Roman" w:cs="Times New Roman"/>
                <w:color w:val="000000"/>
                <w:szCs w:val="21"/>
              </w:rPr>
              <w:t>%</w:t>
            </w:r>
          </w:p>
        </w:tc>
      </w:tr>
    </w:tbl>
    <w:p w14:paraId="2B1D07A8" w14:textId="77777777" w:rsidR="00067147" w:rsidRDefault="00067147">
      <w:pPr>
        <w:rPr>
          <w:rFonts w:ascii="Times New Roman" w:hAnsi="Times New Roman" w:cs="Times New Roman"/>
        </w:rPr>
      </w:pPr>
    </w:p>
    <w:p w14:paraId="13BB8270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6" w:name="_Toc19372"/>
      <w:bookmarkStart w:id="47" w:name="_Toc16068"/>
      <w:r>
        <w:rPr>
          <w:rFonts w:ascii="Times New Roman" w:hAnsi="Times New Roman" w:cs="Times New Roman"/>
          <w:sz w:val="32"/>
          <w:szCs w:val="32"/>
        </w:rPr>
        <w:t xml:space="preserve">UC20 </w:t>
      </w:r>
      <w:r>
        <w:rPr>
          <w:rFonts w:ascii="Times New Roman" w:hAnsi="Times New Roman" w:cs="Times New Roman"/>
          <w:sz w:val="32"/>
          <w:szCs w:val="32"/>
        </w:rPr>
        <w:t>管理信用充值</w:t>
      </w:r>
      <w:bookmarkEnd w:id="46"/>
      <w:bookmarkEnd w:id="47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067147" w14:paraId="6369EDBA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1B87C454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b/>
                <w:bCs/>
                <w:color w:val="FFFFFF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4283827D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UC20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4A31C32F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219D0BE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管理信用充值</w:t>
            </w:r>
          </w:p>
        </w:tc>
      </w:tr>
      <w:tr w:rsidR="00067147" w14:paraId="56AC00D1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1D1D73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A39CF8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6DBBF78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74D2C5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</w:tr>
      <w:tr w:rsidR="00067147" w14:paraId="1DD5E238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FA836A2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3449D2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A4C97E9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76CA3D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2016.9.20</w:t>
            </w:r>
          </w:p>
        </w:tc>
      </w:tr>
      <w:tr w:rsidR="00067147" w14:paraId="221E3256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1544EE5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A6364C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网站营销人员，目的是更新客户充值的信用值</w:t>
            </w:r>
          </w:p>
        </w:tc>
      </w:tr>
      <w:tr w:rsidR="00067147" w14:paraId="469DB431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B7DD35F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522E45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用户进行线下充值</w:t>
            </w:r>
          </w:p>
        </w:tc>
      </w:tr>
      <w:tr w:rsidR="00067147" w14:paraId="2E21E342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B16A18E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E4091B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营销人员身份已被确认</w:t>
            </w:r>
          </w:p>
        </w:tc>
      </w:tr>
      <w:tr w:rsidR="00067147" w14:paraId="28247BF5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518180B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85F394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用户信用值已被更新</w:t>
            </w:r>
          </w:p>
        </w:tc>
      </w:tr>
      <w:tr w:rsidR="00067147" w14:paraId="1937FA6C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AB43DD3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FB476A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067147" w14:paraId="17011F44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38EC559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7359F14" w14:textId="77777777" w:rsidR="00067147" w:rsidRDefault="007862D7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营销人员请求管理信用充值</w:t>
            </w:r>
          </w:p>
          <w:p w14:paraId="0F24A181" w14:textId="77777777" w:rsidR="00067147" w:rsidRDefault="007862D7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系统提示输入客户名称</w:t>
            </w:r>
          </w:p>
          <w:p w14:paraId="0B54802C" w14:textId="77777777" w:rsidR="00067147" w:rsidRDefault="007862D7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营销人员请求输入客户名称</w:t>
            </w:r>
          </w:p>
          <w:p w14:paraId="43C5D533" w14:textId="77777777" w:rsidR="00067147" w:rsidRDefault="007862D7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系统显示此客户当前信用值</w:t>
            </w:r>
          </w:p>
          <w:p w14:paraId="1790EEBB" w14:textId="77777777" w:rsidR="00067147" w:rsidRDefault="007862D7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营销人员请求为客户进行信用增加并输入增加的信用值大小</w:t>
            </w:r>
          </w:p>
          <w:p w14:paraId="2E23304F" w14:textId="77777777" w:rsidR="00067147" w:rsidRDefault="007862D7">
            <w:pPr>
              <w:numPr>
                <w:ilvl w:val="0"/>
                <w:numId w:val="41"/>
              </w:numPr>
              <w:ind w:left="990" w:hanging="99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系统更新客户信用值并显示充值成功后的信用值</w:t>
            </w:r>
          </w:p>
        </w:tc>
      </w:tr>
      <w:tr w:rsidR="00067147" w14:paraId="08B0931A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21194201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6105F31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2a </w:t>
            </w:r>
            <w:r>
              <w:rPr>
                <w:color w:val="000000"/>
                <w:kern w:val="0"/>
                <w:szCs w:val="21"/>
              </w:rPr>
              <w:t>不存在此客户或客户名错误</w:t>
            </w:r>
          </w:p>
          <w:p w14:paraId="3C4B5AD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系统提示不存在此客户或客户名错误，请重新输入客户名</w:t>
            </w:r>
          </w:p>
          <w:p w14:paraId="31E9181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5a </w:t>
            </w:r>
            <w:r>
              <w:rPr>
                <w:color w:val="000000"/>
                <w:kern w:val="0"/>
                <w:szCs w:val="21"/>
              </w:rPr>
              <w:t>增加的信用值格式错误</w:t>
            </w:r>
          </w:p>
          <w:p w14:paraId="564DFB5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系统提示信用值格式错误，请重新输入</w:t>
            </w:r>
          </w:p>
        </w:tc>
      </w:tr>
      <w:tr w:rsidR="00067147" w14:paraId="3B897813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907F308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lastRenderedPageBreak/>
              <w:t>特殊需求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10368A7" w14:textId="77777777" w:rsidR="00067147" w:rsidRDefault="007862D7">
            <w:pPr>
              <w:numPr>
                <w:ilvl w:val="0"/>
                <w:numId w:val="42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需要联网操作</w:t>
            </w:r>
          </w:p>
          <w:p w14:paraId="3AD29421" w14:textId="77777777" w:rsidR="00067147" w:rsidRDefault="007862D7">
            <w:pPr>
              <w:numPr>
                <w:ilvl w:val="0"/>
                <w:numId w:val="42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充值额度必须为整数，充值的信用值必须是</w:t>
            </w:r>
            <w:r>
              <w:rPr>
                <w:color w:val="000000"/>
                <w:kern w:val="0"/>
                <w:szCs w:val="21"/>
              </w:rPr>
              <w:t>100</w:t>
            </w:r>
            <w:r>
              <w:rPr>
                <w:color w:val="000000"/>
                <w:kern w:val="0"/>
                <w:szCs w:val="21"/>
              </w:rPr>
              <w:t>的整数倍，增加的信用值为（充值额度</w:t>
            </w:r>
            <w:r>
              <w:rPr>
                <w:color w:val="000000"/>
                <w:kern w:val="0"/>
                <w:szCs w:val="21"/>
              </w:rPr>
              <w:t>*100</w:t>
            </w:r>
            <w:r>
              <w:rPr>
                <w:color w:val="000000"/>
                <w:kern w:val="0"/>
                <w:szCs w:val="21"/>
              </w:rPr>
              <w:t>）</w:t>
            </w:r>
          </w:p>
        </w:tc>
      </w:tr>
    </w:tbl>
    <w:p w14:paraId="23D052B0" w14:textId="77777777" w:rsidR="00067147" w:rsidRDefault="00067147">
      <w:pPr>
        <w:rPr>
          <w:rFonts w:ascii="Times New Roman" w:hAnsi="Times New Roman" w:cs="Times New Roman"/>
          <w:bCs/>
          <w:sz w:val="28"/>
          <w:szCs w:val="28"/>
        </w:rPr>
      </w:pPr>
    </w:p>
    <w:p w14:paraId="0A00DEFE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48" w:name="_Toc20728"/>
      <w:bookmarkStart w:id="49" w:name="_Toc24490"/>
      <w:r>
        <w:rPr>
          <w:rFonts w:ascii="Times New Roman" w:hAnsi="Times New Roman" w:cs="Times New Roman"/>
          <w:sz w:val="32"/>
          <w:szCs w:val="32"/>
        </w:rPr>
        <w:t xml:space="preserve">UC21 </w:t>
      </w:r>
      <w:r>
        <w:rPr>
          <w:rFonts w:ascii="Times New Roman" w:hAnsi="Times New Roman" w:cs="Times New Roman"/>
          <w:sz w:val="32"/>
          <w:szCs w:val="32"/>
        </w:rPr>
        <w:t>管理异常订单执行情况</w:t>
      </w:r>
      <w:bookmarkEnd w:id="48"/>
      <w:bookmarkEnd w:id="49"/>
    </w:p>
    <w:tbl>
      <w:tblPr>
        <w:tblStyle w:val="a5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31"/>
        <w:gridCol w:w="2268"/>
        <w:gridCol w:w="2268"/>
        <w:gridCol w:w="2234"/>
      </w:tblGrid>
      <w:tr w:rsidR="00067147" w14:paraId="1B32452D" w14:textId="77777777" w:rsidTr="00FB3C5C"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5E775A76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23D656CE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UC21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70CCF2ED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019062FD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管理异常订单执行情况</w:t>
            </w:r>
          </w:p>
        </w:tc>
      </w:tr>
      <w:tr w:rsidR="00067147" w14:paraId="1CFBBC68" w14:textId="77777777" w:rsidTr="00FB3C5C"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2948AD7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79F47FD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4998A1B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153F57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</w:tr>
      <w:tr w:rsidR="00067147" w14:paraId="51837E1C" w14:textId="77777777" w:rsidTr="00FB3C5C"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07798C8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72CF09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215E88E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D877AE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2016.9.20</w:t>
            </w:r>
          </w:p>
        </w:tc>
      </w:tr>
      <w:tr w:rsidR="00067147" w14:paraId="5D53A83A" w14:textId="77777777" w:rsidTr="00FB3C5C"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C89D203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E4A8EC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网站营销人员，目的是查看、管理或撤销异常订单</w:t>
            </w:r>
          </w:p>
        </w:tc>
      </w:tr>
      <w:tr w:rsidR="00067147" w14:paraId="203795DC" w14:textId="77777777" w:rsidTr="00FB3C5C"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D69ADA8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A37F82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网站营销人员在系统中浏览异常订单执行情况</w:t>
            </w:r>
          </w:p>
        </w:tc>
      </w:tr>
      <w:tr w:rsidR="00067147" w14:paraId="2D41B084" w14:textId="77777777" w:rsidTr="00FB3C5C"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F7CDA6A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3D3BE8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营销人员身份已被确认</w:t>
            </w:r>
          </w:p>
        </w:tc>
      </w:tr>
      <w:tr w:rsidR="00067147" w14:paraId="1006F6F1" w14:textId="77777777" w:rsidTr="00FB3C5C"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4C1D7F82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2B189F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异常订单执行情况已被更新</w:t>
            </w:r>
          </w:p>
        </w:tc>
      </w:tr>
      <w:tr w:rsidR="00067147" w14:paraId="2D4F3CD8" w14:textId="77777777" w:rsidTr="00FB3C5C"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63C3B16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FB3BC6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067147" w14:paraId="5B5B6F8C" w14:textId="77777777" w:rsidTr="00FB3C5C"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3DDEF54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4334096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网站营销人员请求浏览每日异常订单情况</w:t>
            </w:r>
          </w:p>
          <w:p w14:paraId="3D417084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系统提示选择输入日期</w:t>
            </w:r>
          </w:p>
          <w:p w14:paraId="1286505F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网站营销人员输入需查询的日期</w:t>
            </w:r>
          </w:p>
          <w:p w14:paraId="45C60CE0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系统显示查询日期当天所有异常订单列表</w:t>
            </w:r>
          </w:p>
          <w:p w14:paraId="59E8C856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网站营销人员浏览异常订单，请求搜索需要管理的申诉合理的异常订单</w:t>
            </w:r>
          </w:p>
          <w:p w14:paraId="525A78B6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系统提示输入订单号</w:t>
            </w:r>
          </w:p>
          <w:p w14:paraId="73D5C66A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网站营销人员输入订单号</w:t>
            </w:r>
          </w:p>
          <w:p w14:paraId="6B29CAB7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系统显示该异常订单信息</w:t>
            </w:r>
          </w:p>
          <w:p w14:paraId="3D52B236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网站营销人员请求撤销该异常订单</w:t>
            </w:r>
          </w:p>
          <w:p w14:paraId="288B9277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系统显示该异常订单的所有信息并询问是否确认撤销此订单，信息包括：开始时间、退房时间、最晚订单执行时间、房间类型及数量、预计入住人数、有无儿童</w:t>
            </w:r>
          </w:p>
          <w:p w14:paraId="0D7EB8B3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网站营销人员确认撤销此订单</w:t>
            </w:r>
          </w:p>
          <w:p w14:paraId="518059DB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系统撤销此异常订单并将其状态置为已撤销、记录撤销时间，并提示选择恢复此客户信用值的全部或一半</w:t>
            </w:r>
          </w:p>
          <w:p w14:paraId="4404148E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网站营销人员恢复此客户被扣除的信用值的全部或一半</w:t>
            </w:r>
          </w:p>
          <w:p w14:paraId="6B9557EF" w14:textId="77777777" w:rsidR="00067147" w:rsidRDefault="007862D7">
            <w:pPr>
              <w:numPr>
                <w:ilvl w:val="0"/>
                <w:numId w:val="43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系统恢复并更新用户信用值及异常订单情况</w:t>
            </w:r>
          </w:p>
        </w:tc>
      </w:tr>
      <w:tr w:rsidR="00067147" w14:paraId="3CC51201" w14:textId="77777777" w:rsidTr="00FB3C5C"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DD33449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扩展流程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A89B9F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3a </w:t>
            </w:r>
            <w:r>
              <w:rPr>
                <w:color w:val="000000"/>
                <w:kern w:val="0"/>
                <w:szCs w:val="21"/>
              </w:rPr>
              <w:t>系统初始默认显示当天的日期，如需查询其他的日期需要网站营销人员自己更改</w:t>
            </w:r>
          </w:p>
          <w:p w14:paraId="60B05D0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7a </w:t>
            </w:r>
            <w:r>
              <w:rPr>
                <w:color w:val="000000"/>
                <w:kern w:val="0"/>
                <w:szCs w:val="21"/>
              </w:rPr>
              <w:t>搜索不到此异常订单</w:t>
            </w:r>
          </w:p>
          <w:p w14:paraId="68EE7C2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系统提示请重新输入订单号</w:t>
            </w:r>
          </w:p>
          <w:p w14:paraId="201E12D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9-13a </w:t>
            </w:r>
            <w:r>
              <w:rPr>
                <w:color w:val="000000"/>
                <w:kern w:val="0"/>
                <w:szCs w:val="21"/>
              </w:rPr>
              <w:t>网站营销人员撤销操作</w:t>
            </w:r>
          </w:p>
        </w:tc>
      </w:tr>
      <w:tr w:rsidR="00067147" w14:paraId="549A706A" w14:textId="77777777" w:rsidTr="00FB3C5C">
        <w:tc>
          <w:tcPr>
            <w:tcW w:w="15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F5072AC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7C4C272B" w14:textId="77777777" w:rsidR="00067147" w:rsidRDefault="007862D7">
            <w:pPr>
              <w:numPr>
                <w:ilvl w:val="0"/>
                <w:numId w:val="44"/>
              </w:numPr>
              <w:ind w:left="7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需要联网操作</w:t>
            </w:r>
          </w:p>
          <w:p w14:paraId="10879209" w14:textId="77777777" w:rsidR="00067147" w:rsidRDefault="007862D7">
            <w:pPr>
              <w:numPr>
                <w:ilvl w:val="0"/>
                <w:numId w:val="44"/>
              </w:numPr>
              <w:ind w:left="7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输入日期格式：</w:t>
            </w:r>
            <w:r>
              <w:rPr>
                <w:color w:val="000000"/>
                <w:kern w:val="0"/>
                <w:szCs w:val="21"/>
              </w:rPr>
              <w:t>“YYYY-MM-DD”</w:t>
            </w:r>
          </w:p>
          <w:p w14:paraId="3BFA2F06" w14:textId="77777777" w:rsidR="00067147" w:rsidRDefault="007862D7">
            <w:pPr>
              <w:numPr>
                <w:ilvl w:val="0"/>
                <w:numId w:val="44"/>
              </w:numPr>
              <w:ind w:left="7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>撤销的订单并不会删除数据，只是置为已撤销状态，记录撤销时间</w:t>
            </w:r>
          </w:p>
          <w:p w14:paraId="07EAC529" w14:textId="77777777" w:rsidR="00067147" w:rsidRDefault="007862D7">
            <w:pPr>
              <w:numPr>
                <w:ilvl w:val="0"/>
                <w:numId w:val="44"/>
              </w:numPr>
              <w:ind w:left="7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恢复信用值的全部还是一半，由营销人员自己决定</w:t>
            </w:r>
          </w:p>
        </w:tc>
      </w:tr>
    </w:tbl>
    <w:p w14:paraId="43D76707" w14:textId="77777777" w:rsidR="00067147" w:rsidRDefault="00067147">
      <w:pPr>
        <w:rPr>
          <w:rFonts w:ascii="Times New Roman" w:hAnsi="Times New Roman" w:cs="Times New Roman"/>
        </w:rPr>
      </w:pPr>
    </w:p>
    <w:p w14:paraId="39984D30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50" w:name="_Toc19341"/>
      <w:bookmarkStart w:id="51" w:name="_Toc29049"/>
      <w:r>
        <w:rPr>
          <w:rFonts w:ascii="Times New Roman" w:hAnsi="Times New Roman" w:cs="Times New Roman"/>
          <w:sz w:val="32"/>
          <w:szCs w:val="32"/>
        </w:rPr>
        <w:t xml:space="preserve">UC22 </w:t>
      </w:r>
      <w:r>
        <w:rPr>
          <w:rFonts w:ascii="Times New Roman" w:hAnsi="Times New Roman" w:cs="Times New Roman"/>
          <w:sz w:val="32"/>
          <w:szCs w:val="32"/>
        </w:rPr>
        <w:t>管理用户</w:t>
      </w:r>
      <w:bookmarkEnd w:id="50"/>
      <w:bookmarkEnd w:id="51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067147" w14:paraId="6760A1F8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22D5F585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0538A2F2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UC22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68CFD728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79646"/>
          </w:tcPr>
          <w:p w14:paraId="087E110C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用户管理</w:t>
            </w:r>
          </w:p>
        </w:tc>
      </w:tr>
      <w:tr w:rsidR="00067147" w14:paraId="600A75D6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132922C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C1E44C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0405E62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071926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</w:tr>
      <w:tr w:rsidR="00067147" w14:paraId="2E963998" w14:textId="77777777">
        <w:trPr>
          <w:trHeight w:val="315"/>
        </w:trPr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C577F51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3BC017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E913787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140C153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2016.9.20</w:t>
            </w:r>
          </w:p>
        </w:tc>
      </w:tr>
      <w:tr w:rsidR="00067147" w14:paraId="4C6CEF67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42C3D8E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042596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网站管理人员，目的是管理客户、网站营销人员、酒店工作人员</w:t>
            </w:r>
          </w:p>
        </w:tc>
      </w:tr>
      <w:tr w:rsidR="00067147" w14:paraId="2C2D2E7D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A292F98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913804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网站管理人员在系统中管理用户</w:t>
            </w:r>
          </w:p>
        </w:tc>
      </w:tr>
      <w:tr w:rsidR="00067147" w14:paraId="641703F7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5C5D2D34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7D9BFBC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网站管理人员身份已被确认</w:t>
            </w:r>
          </w:p>
        </w:tc>
      </w:tr>
      <w:tr w:rsidR="00067147" w14:paraId="604ED1C5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200128A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37D422F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用户信息已被更新</w:t>
            </w:r>
          </w:p>
        </w:tc>
      </w:tr>
      <w:tr w:rsidR="00067147" w14:paraId="7BF122BE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4AD2638F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04423B7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高</w:t>
            </w:r>
          </w:p>
        </w:tc>
      </w:tr>
      <w:tr w:rsidR="00067147" w14:paraId="1F0FC085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6CCEC849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53E67CB3" w14:textId="77777777" w:rsidR="00067147" w:rsidRDefault="007862D7">
            <w:pPr>
              <w:numPr>
                <w:ilvl w:val="0"/>
                <w:numId w:val="45"/>
              </w:numPr>
              <w:ind w:left="6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网站管理人员请求管理用户信息</w:t>
            </w:r>
          </w:p>
          <w:p w14:paraId="4C4AB352" w14:textId="77777777" w:rsidR="00067147" w:rsidRDefault="007862D7">
            <w:pPr>
              <w:numPr>
                <w:ilvl w:val="0"/>
                <w:numId w:val="45"/>
              </w:numPr>
              <w:ind w:left="6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系统显示用户类型并提示网站管理人员选择需要管理的类型，用户类型：客户、酒店工作人员、网站营销人员</w:t>
            </w:r>
          </w:p>
          <w:p w14:paraId="68CE37E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3.1</w:t>
            </w:r>
            <w:r>
              <w:rPr>
                <w:color w:val="000000"/>
                <w:kern w:val="0"/>
                <w:szCs w:val="21"/>
              </w:rPr>
              <w:t>网站管理人员选择管理客户</w:t>
            </w:r>
          </w:p>
          <w:p w14:paraId="4A42FD4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系统提示输入客户名称</w:t>
            </w:r>
          </w:p>
          <w:p w14:paraId="06FB18E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网站管理人员输入客户名称</w:t>
            </w:r>
          </w:p>
          <w:p w14:paraId="69F84CA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3.</w:t>
            </w:r>
            <w:r>
              <w:rPr>
                <w:color w:val="000000"/>
                <w:kern w:val="0"/>
                <w:szCs w:val="21"/>
              </w:rPr>
              <w:t>系统显示客户信息</w:t>
            </w:r>
          </w:p>
          <w:p w14:paraId="75A0CB7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4.</w:t>
            </w:r>
            <w:r>
              <w:rPr>
                <w:color w:val="000000"/>
                <w:kern w:val="0"/>
                <w:szCs w:val="21"/>
              </w:rPr>
              <w:t>网站人员查询客户信息并请求更改客户信息</w:t>
            </w:r>
          </w:p>
          <w:p w14:paraId="34A9EA7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5.</w:t>
            </w:r>
            <w:r>
              <w:rPr>
                <w:color w:val="000000"/>
                <w:kern w:val="0"/>
                <w:szCs w:val="21"/>
              </w:rPr>
              <w:t>系统同意修改客户信息</w:t>
            </w:r>
          </w:p>
          <w:p w14:paraId="7595DD6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6.</w:t>
            </w:r>
            <w:r>
              <w:rPr>
                <w:color w:val="000000"/>
                <w:kern w:val="0"/>
                <w:szCs w:val="21"/>
              </w:rPr>
              <w:t>网站管理人员更改并更新信息</w:t>
            </w:r>
          </w:p>
          <w:p w14:paraId="115ACAE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7.</w:t>
            </w:r>
            <w:r>
              <w:rPr>
                <w:color w:val="000000"/>
                <w:kern w:val="0"/>
                <w:szCs w:val="21"/>
              </w:rPr>
              <w:t>系统提示是否确认并保存对客户信息的更改</w:t>
            </w:r>
          </w:p>
          <w:p w14:paraId="6325B7E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8.</w:t>
            </w:r>
            <w:r>
              <w:rPr>
                <w:color w:val="000000"/>
                <w:kern w:val="0"/>
                <w:szCs w:val="21"/>
              </w:rPr>
              <w:t>网站管理人员确认更改</w:t>
            </w:r>
          </w:p>
          <w:p w14:paraId="390E2D6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9.</w:t>
            </w:r>
            <w:r>
              <w:rPr>
                <w:color w:val="000000"/>
                <w:kern w:val="0"/>
                <w:szCs w:val="21"/>
              </w:rPr>
              <w:t>系统保存并更新客户信息</w:t>
            </w:r>
          </w:p>
          <w:p w14:paraId="6FEFCF1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3.2</w:t>
            </w:r>
            <w:r>
              <w:rPr>
                <w:color w:val="000000"/>
                <w:kern w:val="0"/>
                <w:szCs w:val="21"/>
              </w:rPr>
              <w:t>网站管理人员选择管理网站营销人员</w:t>
            </w:r>
          </w:p>
          <w:p w14:paraId="5DE93C1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系统提示更改已有网站营销人员信息或新添加</w:t>
            </w:r>
          </w:p>
          <w:p w14:paraId="57B30CC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2.1</w:t>
            </w:r>
            <w:r>
              <w:rPr>
                <w:color w:val="000000"/>
                <w:kern w:val="0"/>
                <w:szCs w:val="21"/>
              </w:rPr>
              <w:t>网站管理人员选择更改已有网站营销人员信息</w:t>
            </w:r>
          </w:p>
          <w:p w14:paraId="0AFF1B7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1.</w:t>
            </w:r>
            <w:r>
              <w:rPr>
                <w:color w:val="000000"/>
                <w:kern w:val="0"/>
                <w:szCs w:val="21"/>
              </w:rPr>
              <w:t>系统提示输入已有网站营销人员名称</w:t>
            </w:r>
          </w:p>
          <w:p w14:paraId="77CE96B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2.</w:t>
            </w:r>
            <w:r>
              <w:rPr>
                <w:color w:val="000000"/>
                <w:kern w:val="0"/>
                <w:szCs w:val="21"/>
              </w:rPr>
              <w:t>网站管理人员输入网站营销人员名称</w:t>
            </w:r>
          </w:p>
          <w:p w14:paraId="4B7A25C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3.</w:t>
            </w:r>
            <w:r>
              <w:rPr>
                <w:color w:val="000000"/>
                <w:kern w:val="0"/>
                <w:szCs w:val="21"/>
              </w:rPr>
              <w:t>系统显示网站营销人员信息</w:t>
            </w:r>
          </w:p>
          <w:p w14:paraId="28074D6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4.</w:t>
            </w:r>
            <w:r>
              <w:rPr>
                <w:color w:val="000000"/>
                <w:kern w:val="0"/>
                <w:szCs w:val="21"/>
              </w:rPr>
              <w:t>网站人员查询网站营销人员信息并请求更改网站营销人员信息</w:t>
            </w:r>
          </w:p>
          <w:p w14:paraId="3B32598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5.</w:t>
            </w:r>
            <w:r>
              <w:rPr>
                <w:color w:val="000000"/>
                <w:kern w:val="0"/>
                <w:szCs w:val="21"/>
              </w:rPr>
              <w:t>系统同意修改网站营销人员信息</w:t>
            </w:r>
          </w:p>
          <w:p w14:paraId="15A0EDA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6.</w:t>
            </w:r>
            <w:r>
              <w:rPr>
                <w:color w:val="000000"/>
                <w:kern w:val="0"/>
                <w:szCs w:val="21"/>
              </w:rPr>
              <w:t>网站管理人员更改并更新信息</w:t>
            </w:r>
          </w:p>
          <w:p w14:paraId="59C9EB3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7.</w:t>
            </w:r>
            <w:r>
              <w:rPr>
                <w:color w:val="000000"/>
                <w:kern w:val="0"/>
                <w:szCs w:val="21"/>
              </w:rPr>
              <w:t>系统提示是否确认保存对网站营销人员信息的更改</w:t>
            </w:r>
          </w:p>
          <w:p w14:paraId="3250BA9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8.</w:t>
            </w:r>
            <w:r>
              <w:rPr>
                <w:color w:val="000000"/>
                <w:kern w:val="0"/>
                <w:szCs w:val="21"/>
              </w:rPr>
              <w:t>网站管理人员确认更改</w:t>
            </w:r>
          </w:p>
          <w:p w14:paraId="5E136CD3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9.</w:t>
            </w:r>
            <w:r>
              <w:rPr>
                <w:color w:val="000000"/>
                <w:kern w:val="0"/>
                <w:szCs w:val="21"/>
              </w:rPr>
              <w:t>系统保存并更新网站营销人员信息</w:t>
            </w:r>
          </w:p>
          <w:p w14:paraId="2A42D46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2.2</w:t>
            </w:r>
            <w:r>
              <w:rPr>
                <w:color w:val="000000"/>
                <w:kern w:val="0"/>
                <w:szCs w:val="21"/>
              </w:rPr>
              <w:t>网站管理人员选择新添加</w:t>
            </w:r>
          </w:p>
          <w:p w14:paraId="60DBA05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1.</w:t>
            </w:r>
            <w:r>
              <w:rPr>
                <w:color w:val="000000"/>
                <w:kern w:val="0"/>
                <w:szCs w:val="21"/>
              </w:rPr>
              <w:t>系统提示输入新添加人员和基本信息</w:t>
            </w:r>
          </w:p>
          <w:p w14:paraId="64A37F3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2.</w:t>
            </w:r>
            <w:r>
              <w:rPr>
                <w:color w:val="000000"/>
                <w:kern w:val="0"/>
                <w:szCs w:val="21"/>
              </w:rPr>
              <w:t>网站管理人员添加并更新信息</w:t>
            </w:r>
          </w:p>
          <w:p w14:paraId="6F54A87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3.</w:t>
            </w:r>
            <w:r>
              <w:rPr>
                <w:color w:val="000000"/>
                <w:kern w:val="0"/>
                <w:szCs w:val="21"/>
              </w:rPr>
              <w:t>系统提示是否确认保存对新添加人员信息的添加</w:t>
            </w:r>
          </w:p>
          <w:p w14:paraId="1DCEBEC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4.</w:t>
            </w:r>
            <w:r>
              <w:rPr>
                <w:color w:val="000000"/>
                <w:kern w:val="0"/>
                <w:szCs w:val="21"/>
              </w:rPr>
              <w:t>网站管理人员确认添加</w:t>
            </w:r>
          </w:p>
          <w:p w14:paraId="1F78EBE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5.</w:t>
            </w:r>
            <w:r>
              <w:rPr>
                <w:color w:val="000000"/>
                <w:kern w:val="0"/>
                <w:szCs w:val="21"/>
              </w:rPr>
              <w:t>系统保存并更新网站营销人员信息</w:t>
            </w:r>
          </w:p>
          <w:p w14:paraId="7CFDAA3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>3.3</w:t>
            </w:r>
            <w:r>
              <w:rPr>
                <w:color w:val="000000"/>
                <w:kern w:val="0"/>
                <w:szCs w:val="21"/>
              </w:rPr>
              <w:t>网站管理人员选择管理酒店工作人员</w:t>
            </w:r>
          </w:p>
          <w:p w14:paraId="2A7808E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系统提示输入酒店工作人员工号</w:t>
            </w:r>
          </w:p>
          <w:p w14:paraId="59F94DD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网站管理人员输入酒店工作人员工号</w:t>
            </w:r>
          </w:p>
          <w:p w14:paraId="4C2B3FF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3.</w:t>
            </w:r>
            <w:r>
              <w:rPr>
                <w:color w:val="000000"/>
                <w:kern w:val="0"/>
                <w:szCs w:val="21"/>
              </w:rPr>
              <w:t>系统显示酒店工作人员信息</w:t>
            </w:r>
          </w:p>
          <w:p w14:paraId="3241B5E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4.</w:t>
            </w:r>
            <w:r>
              <w:rPr>
                <w:color w:val="000000"/>
                <w:kern w:val="0"/>
                <w:szCs w:val="21"/>
              </w:rPr>
              <w:t>网站人员查询酒店工作人员信息并请求更改酒店工作人员信息</w:t>
            </w:r>
          </w:p>
          <w:p w14:paraId="1DED451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5.</w:t>
            </w:r>
            <w:r>
              <w:rPr>
                <w:color w:val="000000"/>
                <w:kern w:val="0"/>
                <w:szCs w:val="21"/>
              </w:rPr>
              <w:t>系统同意修改酒店工作人员信息</w:t>
            </w:r>
          </w:p>
          <w:p w14:paraId="327FCD09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6.</w:t>
            </w:r>
            <w:r>
              <w:rPr>
                <w:color w:val="000000"/>
                <w:kern w:val="0"/>
                <w:szCs w:val="21"/>
              </w:rPr>
              <w:t>网站管理人员更改并更新信息</w:t>
            </w:r>
          </w:p>
          <w:p w14:paraId="6BE991A8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7.</w:t>
            </w:r>
            <w:r>
              <w:rPr>
                <w:color w:val="000000"/>
                <w:kern w:val="0"/>
                <w:szCs w:val="21"/>
              </w:rPr>
              <w:t>系统提示是否确认保存对酒店工作人员信息的更改</w:t>
            </w:r>
          </w:p>
          <w:p w14:paraId="7A85CD7E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8.</w:t>
            </w:r>
            <w:r>
              <w:rPr>
                <w:color w:val="000000"/>
                <w:kern w:val="0"/>
                <w:szCs w:val="21"/>
              </w:rPr>
              <w:t>网站管理人员确认更改</w:t>
            </w:r>
          </w:p>
          <w:p w14:paraId="7A29578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9.</w:t>
            </w:r>
            <w:r>
              <w:rPr>
                <w:color w:val="000000"/>
                <w:kern w:val="0"/>
                <w:szCs w:val="21"/>
              </w:rPr>
              <w:t>系统保存并更新酒店工作人员信息</w:t>
            </w:r>
          </w:p>
        </w:tc>
      </w:tr>
      <w:tr w:rsidR="00067147" w14:paraId="24667D50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3A596623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lastRenderedPageBreak/>
              <w:t>扩展流程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0E3EA"/>
          </w:tcPr>
          <w:p w14:paraId="12B032E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3.1.2a </w:t>
            </w:r>
            <w:r>
              <w:rPr>
                <w:color w:val="000000"/>
                <w:kern w:val="0"/>
                <w:szCs w:val="21"/>
              </w:rPr>
              <w:t>搜索时显示找不到此客户</w:t>
            </w:r>
          </w:p>
          <w:p w14:paraId="0C9E31E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系统提示客户名称输入错误或不存在此名称，请重新输入</w:t>
            </w:r>
          </w:p>
          <w:p w14:paraId="2BEDE85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3.2.2.1.2a </w:t>
            </w:r>
            <w:r>
              <w:rPr>
                <w:color w:val="000000"/>
                <w:kern w:val="0"/>
                <w:szCs w:val="21"/>
              </w:rPr>
              <w:t>搜索时显示找不到此网站营销人员</w:t>
            </w:r>
          </w:p>
          <w:p w14:paraId="60F69DD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系统提示网站营销人员名称输入错误或不存在此名称，请重新输入或添加该网站营销人员</w:t>
            </w:r>
          </w:p>
          <w:p w14:paraId="7011BA8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3.3.2a </w:t>
            </w:r>
            <w:r>
              <w:rPr>
                <w:color w:val="000000"/>
                <w:kern w:val="0"/>
                <w:szCs w:val="21"/>
              </w:rPr>
              <w:t>搜索时显示找不到此酒店工作人员</w:t>
            </w:r>
          </w:p>
          <w:p w14:paraId="732D0E0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系统提示酒店工作人员工号输入错误或不存在此工号，请重新输入酒店工作人员工号</w:t>
            </w:r>
          </w:p>
          <w:p w14:paraId="228005AD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3b </w:t>
            </w:r>
            <w:r>
              <w:rPr>
                <w:color w:val="000000"/>
                <w:kern w:val="0"/>
                <w:szCs w:val="21"/>
              </w:rPr>
              <w:t>网站营销人员撤销操作</w:t>
            </w:r>
          </w:p>
        </w:tc>
      </w:tr>
      <w:tr w:rsidR="00067147" w14:paraId="24BFA3F4" w14:textId="77777777">
        <w:tc>
          <w:tcPr>
            <w:tcW w:w="15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0AE23A23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9F1F5"/>
          </w:tcPr>
          <w:p w14:paraId="23DCFC8D" w14:textId="77777777" w:rsidR="00067147" w:rsidRDefault="007862D7">
            <w:pPr>
              <w:numPr>
                <w:ilvl w:val="0"/>
                <w:numId w:val="46"/>
              </w:numPr>
              <w:ind w:left="6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需要联网操作</w:t>
            </w:r>
          </w:p>
          <w:p w14:paraId="6FD16AA9" w14:textId="77777777" w:rsidR="00067147" w:rsidRDefault="007862D7">
            <w:pPr>
              <w:numPr>
                <w:ilvl w:val="0"/>
                <w:numId w:val="46"/>
              </w:numPr>
              <w:ind w:left="6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网站管理人员管理客户信息时不得修改用户的信用值（只可查看）</w:t>
            </w:r>
          </w:p>
          <w:p w14:paraId="4FF5D380" w14:textId="77777777" w:rsidR="00067147" w:rsidRDefault="007862D7">
            <w:pPr>
              <w:numPr>
                <w:ilvl w:val="0"/>
                <w:numId w:val="46"/>
              </w:numPr>
              <w:ind w:left="68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客户信息：名称，密码，联系方式，信用值，生日（若是会员则有），网站营销人员信息包括：名称、密码、联系方式，酒店工作人员信息包括：工号，密码，联系方式，酒店名称</w:t>
            </w:r>
          </w:p>
        </w:tc>
      </w:tr>
    </w:tbl>
    <w:p w14:paraId="670181EF" w14:textId="77777777" w:rsidR="00067147" w:rsidRDefault="00067147">
      <w:pPr>
        <w:rPr>
          <w:rFonts w:ascii="Times New Roman" w:hAnsi="Times New Roman" w:cs="Times New Roman"/>
        </w:rPr>
      </w:pPr>
    </w:p>
    <w:p w14:paraId="3FE293CD" w14:textId="77777777" w:rsidR="00067147" w:rsidRDefault="007862D7">
      <w:pPr>
        <w:outlineLvl w:val="1"/>
        <w:rPr>
          <w:rFonts w:ascii="Times New Roman" w:hAnsi="Times New Roman" w:cs="Times New Roman"/>
          <w:sz w:val="32"/>
          <w:szCs w:val="32"/>
        </w:rPr>
      </w:pPr>
      <w:bookmarkStart w:id="52" w:name="_Toc29562"/>
      <w:bookmarkStart w:id="53" w:name="_Toc14615"/>
      <w:r>
        <w:rPr>
          <w:rFonts w:ascii="Times New Roman" w:hAnsi="Times New Roman" w:cs="Times New Roman"/>
          <w:sz w:val="32"/>
          <w:szCs w:val="32"/>
        </w:rPr>
        <w:t xml:space="preserve">UC23 </w:t>
      </w:r>
      <w:r>
        <w:rPr>
          <w:rFonts w:ascii="Times New Roman" w:hAnsi="Times New Roman" w:cs="Times New Roman"/>
          <w:sz w:val="32"/>
          <w:szCs w:val="32"/>
        </w:rPr>
        <w:t>管理酒店信息</w:t>
      </w:r>
      <w:bookmarkEnd w:id="52"/>
      <w:bookmarkEnd w:id="53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067147" w14:paraId="7C3D2645" w14:textId="7777777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14:paraId="724D017A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14:paraId="0F3E95A4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UC23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14:paraId="6EFF72D7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2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F79646"/>
          </w:tcPr>
          <w:p w14:paraId="58E5A022" w14:textId="77777777" w:rsidR="00067147" w:rsidRDefault="007862D7">
            <w:pPr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>管理酒店信息</w:t>
            </w:r>
          </w:p>
        </w:tc>
      </w:tr>
      <w:tr w:rsidR="00067147" w14:paraId="5B3C3371" w14:textId="7777777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50F210D0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创建者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717BDD3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37E194A4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最后一次更新者</w:t>
            </w:r>
          </w:p>
        </w:tc>
        <w:tc>
          <w:tcPr>
            <w:tcW w:w="22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64102A8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陆茹茹</w:t>
            </w:r>
          </w:p>
        </w:tc>
      </w:tr>
      <w:tr w:rsidR="00067147" w14:paraId="4EB0C8F3" w14:textId="7777777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2F8E4AF2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创建日期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00DDF80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2016.9.18</w:t>
            </w:r>
          </w:p>
        </w:tc>
        <w:tc>
          <w:tcPr>
            <w:tcW w:w="226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5E814E1B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最后更新日期</w:t>
            </w:r>
          </w:p>
        </w:tc>
        <w:tc>
          <w:tcPr>
            <w:tcW w:w="2234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219E3DAD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2016.9.20</w:t>
            </w:r>
          </w:p>
        </w:tc>
      </w:tr>
      <w:tr w:rsidR="00067147" w14:paraId="3FD57135" w14:textId="7777777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6F19E778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参与者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4FD1D49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网站管理人员，目的是管理和维护酒店和酒店工作人员的基本信息</w:t>
            </w:r>
          </w:p>
        </w:tc>
      </w:tr>
      <w:tr w:rsidR="00067147" w14:paraId="536160A7" w14:textId="7777777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7A64DB9C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触发条件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0A49FC5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网站管理人员在系统中管理酒店信息</w:t>
            </w:r>
          </w:p>
        </w:tc>
      </w:tr>
      <w:tr w:rsidR="00067147" w14:paraId="01CC3C08" w14:textId="7777777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59C5CD78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前置条件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14685687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网站管理人员身份已被确认</w:t>
            </w:r>
          </w:p>
        </w:tc>
      </w:tr>
      <w:tr w:rsidR="00067147" w14:paraId="7A45F32C" w14:textId="7777777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1327C139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后置条件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772C51A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酒店及其工作人员信息已被更新</w:t>
            </w:r>
          </w:p>
        </w:tc>
      </w:tr>
      <w:tr w:rsidR="00067147" w14:paraId="30E3B31C" w14:textId="7777777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688EC81B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优先级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489FAE04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中</w:t>
            </w:r>
          </w:p>
        </w:tc>
      </w:tr>
      <w:tr w:rsidR="00067147" w14:paraId="7CB6A13A" w14:textId="7777777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2A5B02FA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正常流程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008E0771" w14:textId="77777777" w:rsidR="00067147" w:rsidRDefault="007862D7">
            <w:pPr>
              <w:numPr>
                <w:ilvl w:val="0"/>
                <w:numId w:val="47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网站管理人员请求管理酒店相关信息</w:t>
            </w:r>
          </w:p>
          <w:p w14:paraId="63C02CA0" w14:textId="77777777" w:rsidR="00067147" w:rsidRDefault="007862D7">
            <w:pPr>
              <w:numPr>
                <w:ilvl w:val="0"/>
                <w:numId w:val="47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系统显示信息类型并提示网站管理人员选择需要管理的类型，类型：已存在酒店信息、新添加酒店及其工作人员信息</w:t>
            </w:r>
          </w:p>
          <w:p w14:paraId="5E7CE744" w14:textId="77777777" w:rsidR="00067147" w:rsidRDefault="007862D7">
            <w:pPr>
              <w:numPr>
                <w:ilvl w:val="0"/>
                <w:numId w:val="47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 </w:t>
            </w:r>
            <w:r>
              <w:rPr>
                <w:color w:val="000000"/>
                <w:kern w:val="0"/>
                <w:szCs w:val="21"/>
              </w:rPr>
              <w:t>网站管理人员查询已存在酒店信息</w:t>
            </w:r>
          </w:p>
          <w:p w14:paraId="78C10BA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网站管理人员请求查询酒店</w:t>
            </w:r>
          </w:p>
          <w:p w14:paraId="20E8A10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系统提示输入酒店名称</w:t>
            </w:r>
          </w:p>
          <w:p w14:paraId="1775FBD5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3.</w:t>
            </w:r>
            <w:r>
              <w:rPr>
                <w:color w:val="000000"/>
                <w:kern w:val="0"/>
                <w:szCs w:val="21"/>
              </w:rPr>
              <w:t>网站管理人员输入酒店名称</w:t>
            </w:r>
          </w:p>
          <w:p w14:paraId="244AEB01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系统显示该酒店信息</w:t>
            </w:r>
          </w:p>
          <w:p w14:paraId="692649E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 xml:space="preserve">3.2 </w:t>
            </w:r>
            <w:r>
              <w:rPr>
                <w:color w:val="000000"/>
                <w:kern w:val="0"/>
                <w:szCs w:val="21"/>
              </w:rPr>
              <w:t>网站管理人员添加新酒店及其工作人员信息</w:t>
            </w:r>
          </w:p>
          <w:p w14:paraId="7CEEC44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1.</w:t>
            </w:r>
            <w:r>
              <w:rPr>
                <w:color w:val="000000"/>
                <w:kern w:val="0"/>
                <w:szCs w:val="21"/>
              </w:rPr>
              <w:t>网站管理人员请求添加新酒店</w:t>
            </w:r>
          </w:p>
          <w:p w14:paraId="6EED37C0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2.</w:t>
            </w:r>
            <w:r>
              <w:rPr>
                <w:color w:val="000000"/>
                <w:kern w:val="0"/>
                <w:szCs w:val="21"/>
              </w:rPr>
              <w:t>系统提示输入新酒店名称</w:t>
            </w:r>
          </w:p>
          <w:p w14:paraId="1D80BE1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3.</w:t>
            </w:r>
            <w:r>
              <w:rPr>
                <w:color w:val="000000"/>
                <w:kern w:val="0"/>
                <w:szCs w:val="21"/>
              </w:rPr>
              <w:t>网站管理人员输入新酒店名称</w:t>
            </w:r>
          </w:p>
          <w:p w14:paraId="6F09E74D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4.</w:t>
            </w:r>
            <w:r>
              <w:rPr>
                <w:color w:val="000000"/>
                <w:kern w:val="0"/>
                <w:szCs w:val="21"/>
              </w:rPr>
              <w:t>系统显示新酒店名字并提示是否确认添加新酒店</w:t>
            </w:r>
          </w:p>
          <w:p w14:paraId="69FB587A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5.</w:t>
            </w:r>
            <w:r>
              <w:rPr>
                <w:color w:val="000000"/>
                <w:kern w:val="0"/>
                <w:szCs w:val="21"/>
              </w:rPr>
              <w:t>网站管理人员确认添加</w:t>
            </w:r>
          </w:p>
          <w:p w14:paraId="6A7E228D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6.</w:t>
            </w:r>
            <w:r>
              <w:rPr>
                <w:color w:val="000000"/>
                <w:kern w:val="0"/>
                <w:szCs w:val="21"/>
              </w:rPr>
              <w:t>系统保存并更新新添加酒店</w:t>
            </w:r>
          </w:p>
          <w:p w14:paraId="04005A1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7.</w:t>
            </w:r>
            <w:r>
              <w:rPr>
                <w:color w:val="000000"/>
                <w:kern w:val="0"/>
                <w:szCs w:val="21"/>
              </w:rPr>
              <w:t>网站管理人员请求添加酒店工作人员</w:t>
            </w:r>
          </w:p>
          <w:p w14:paraId="1C8CAFD2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8.</w:t>
            </w:r>
            <w:r>
              <w:rPr>
                <w:color w:val="000000"/>
                <w:kern w:val="0"/>
                <w:szCs w:val="21"/>
              </w:rPr>
              <w:t>系统提示输入工作人员工号和信息</w:t>
            </w:r>
          </w:p>
          <w:p w14:paraId="5C41DD1C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9.</w:t>
            </w:r>
            <w:r>
              <w:rPr>
                <w:color w:val="000000"/>
                <w:kern w:val="0"/>
                <w:szCs w:val="21"/>
              </w:rPr>
              <w:t>网站管理人员添加并请求保存信息</w:t>
            </w:r>
          </w:p>
          <w:p w14:paraId="65CC627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10.</w:t>
            </w:r>
            <w:r>
              <w:rPr>
                <w:color w:val="000000"/>
                <w:kern w:val="0"/>
                <w:szCs w:val="21"/>
              </w:rPr>
              <w:t>系统提示是否确认保存对酒店工作人员信息的添加</w:t>
            </w:r>
          </w:p>
          <w:p w14:paraId="6CEB8E7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11.</w:t>
            </w:r>
            <w:r>
              <w:rPr>
                <w:color w:val="000000"/>
                <w:kern w:val="0"/>
                <w:szCs w:val="21"/>
              </w:rPr>
              <w:t>网站管理人员确认添加</w:t>
            </w:r>
          </w:p>
          <w:p w14:paraId="23C5F78D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12.</w:t>
            </w:r>
            <w:r>
              <w:rPr>
                <w:color w:val="000000"/>
                <w:kern w:val="0"/>
                <w:szCs w:val="21"/>
              </w:rPr>
              <w:t>系统保存并更新酒店工作人员信息</w:t>
            </w:r>
          </w:p>
        </w:tc>
      </w:tr>
      <w:tr w:rsidR="00067147" w14:paraId="300999D4" w14:textId="7777777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05543971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lastRenderedPageBreak/>
              <w:t>扩展流程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0E3EA"/>
          </w:tcPr>
          <w:p w14:paraId="0B2C51D6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1.1.1a </w:t>
            </w:r>
            <w:r>
              <w:rPr>
                <w:color w:val="000000"/>
                <w:kern w:val="0"/>
                <w:szCs w:val="21"/>
              </w:rPr>
              <w:t>搜索不到寻找的酒店</w:t>
            </w:r>
          </w:p>
          <w:p w14:paraId="3E4C318B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</w:t>
            </w:r>
            <w:r>
              <w:rPr>
                <w:color w:val="000000"/>
                <w:kern w:val="0"/>
                <w:szCs w:val="21"/>
              </w:rPr>
              <w:t>系统提示酒店名称输入错误或不存在此酒店，请重新输入或添加该酒店</w:t>
            </w:r>
          </w:p>
          <w:p w14:paraId="0C15812F" w14:textId="77777777" w:rsidR="00067147" w:rsidRDefault="007862D7">
            <w:pPr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1b </w:t>
            </w:r>
            <w:r>
              <w:rPr>
                <w:color w:val="000000"/>
                <w:kern w:val="0"/>
                <w:szCs w:val="21"/>
              </w:rPr>
              <w:t>网站管理人员撤销操作</w:t>
            </w:r>
          </w:p>
        </w:tc>
      </w:tr>
      <w:tr w:rsidR="00067147" w14:paraId="4F2225DE" w14:textId="77777777">
        <w:tc>
          <w:tcPr>
            <w:tcW w:w="1526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7B5F24DE" w14:textId="77777777" w:rsidR="00067147" w:rsidRDefault="007862D7">
            <w:pPr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>特殊需求</w:t>
            </w:r>
          </w:p>
        </w:tc>
        <w:tc>
          <w:tcPr>
            <w:tcW w:w="6770" w:type="dxa"/>
            <w:gridSpan w:val="3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F1F5"/>
          </w:tcPr>
          <w:p w14:paraId="0C164419" w14:textId="77777777" w:rsidR="00067147" w:rsidRDefault="007862D7">
            <w:pPr>
              <w:numPr>
                <w:ilvl w:val="0"/>
                <w:numId w:val="48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需要联网操作</w:t>
            </w:r>
          </w:p>
          <w:p w14:paraId="4D3F38D7" w14:textId="77777777" w:rsidR="00067147" w:rsidRDefault="007862D7">
            <w:pPr>
              <w:numPr>
                <w:ilvl w:val="0"/>
                <w:numId w:val="48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已存在酒店信息包括：地址、所属商圈、简介、设施服务、星级</w:t>
            </w:r>
          </w:p>
          <w:p w14:paraId="0D746E12" w14:textId="77777777" w:rsidR="00067147" w:rsidRDefault="007862D7">
            <w:pPr>
              <w:numPr>
                <w:ilvl w:val="0"/>
                <w:numId w:val="48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系统中不存在的酒店需要新添加（名称），才能为其添加工作人员</w:t>
            </w:r>
          </w:p>
          <w:p w14:paraId="46AF5379" w14:textId="77777777" w:rsidR="00067147" w:rsidRDefault="007862D7">
            <w:pPr>
              <w:numPr>
                <w:ilvl w:val="0"/>
                <w:numId w:val="48"/>
              </w:numPr>
              <w:ind w:left="360" w:hanging="36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一个酒店只有一个工作人员工号，工作人员信息见</w:t>
            </w:r>
            <w:r>
              <w:rPr>
                <w:color w:val="000000"/>
                <w:kern w:val="0"/>
                <w:szCs w:val="21"/>
              </w:rPr>
              <w:t>UC22</w:t>
            </w:r>
          </w:p>
        </w:tc>
      </w:tr>
    </w:tbl>
    <w:p w14:paraId="6C13987A" w14:textId="77777777" w:rsidR="00067147" w:rsidRDefault="00067147">
      <w:pPr>
        <w:rPr>
          <w:rFonts w:ascii="Times New Roman" w:hAnsi="Times New Roman" w:cs="Times New Roman"/>
          <w:b/>
          <w:sz w:val="48"/>
          <w:szCs w:val="48"/>
        </w:rPr>
      </w:pPr>
    </w:p>
    <w:sectPr w:rsidR="00067147">
      <w:footerReference w:type="default" r:id="rId15"/>
      <w:footerReference w:type="firs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A6EF93" w14:textId="77777777" w:rsidR="003A3099" w:rsidRDefault="003A3099">
      <w:r>
        <w:separator/>
      </w:r>
    </w:p>
  </w:endnote>
  <w:endnote w:type="continuationSeparator" w:id="0">
    <w:p w14:paraId="174FD65F" w14:textId="77777777" w:rsidR="003A3099" w:rsidRDefault="003A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65C90" w14:textId="77777777" w:rsidR="00383D03" w:rsidRDefault="00383D0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E535B1E" wp14:editId="2EDB52F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8E7578" w14:textId="77777777" w:rsidR="00383D03" w:rsidRDefault="00383D0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42F9D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535B1E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7" type="#_x0000_t202" style="position:absolute;margin-left:0;margin-top:0;width:5.1pt;height:11.5pt;z-index:2516940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" filled="f" stroked="f" strokeweight=".5pt">
              <v:textbox style="mso-fit-shape-to-text:t" inset="0,0,0,0">
                <w:txbxContent>
                  <w:p w14:paraId="318E7578" w14:textId="77777777" w:rsidR="00383D03" w:rsidRDefault="00383D0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42F9D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3BFCA" w14:textId="77777777" w:rsidR="00383D03" w:rsidRDefault="00383D0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0B5328" wp14:editId="6081F58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22555" cy="1460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555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A2C395" w14:textId="77777777" w:rsidR="00383D03" w:rsidRDefault="00383D0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42F9D">
                            <w:rPr>
                              <w:noProof/>
                              <w:sz w:val="18"/>
                            </w:rPr>
                            <w:t>22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0B532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0;margin-top:0;width:9.65pt;height:11.5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" filled="f" stroked="f" strokeweight=".5pt">
              <v:textbox style="mso-fit-shape-to-text:t" inset="0,0,0,0">
                <w:txbxContent>
                  <w:p w14:paraId="67A2C395" w14:textId="77777777" w:rsidR="00383D03" w:rsidRDefault="00383D0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42F9D">
                      <w:rPr>
                        <w:noProof/>
                        <w:sz w:val="18"/>
                      </w:rPr>
                      <w:t>22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2DDFE" w14:textId="77777777" w:rsidR="00383D03" w:rsidRDefault="00383D0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B6221F" wp14:editId="0A4801C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D90831" w14:textId="77777777" w:rsidR="00383D03" w:rsidRDefault="00383D0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42F9D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B6221F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9" type="#_x0000_t202" style="position:absolute;margin-left:0;margin-top:0;width:5.1pt;height:11.5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" filled="f" stroked="f" strokeweight=".5pt">
              <v:textbox style="mso-fit-shape-to-text:t" inset="0,0,0,0">
                <w:txbxContent>
                  <w:p w14:paraId="38D90831" w14:textId="77777777" w:rsidR="00383D03" w:rsidRDefault="00383D0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42F9D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873C6" w14:textId="77777777" w:rsidR="003A3099" w:rsidRDefault="003A3099">
      <w:r>
        <w:separator/>
      </w:r>
    </w:p>
  </w:footnote>
  <w:footnote w:type="continuationSeparator" w:id="0">
    <w:p w14:paraId="1A1A3FEA" w14:textId="77777777" w:rsidR="003A3099" w:rsidRDefault="003A30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EF3FB" w14:textId="77777777" w:rsidR="00383D03" w:rsidRDefault="00383D03">
    <w:pPr>
      <w:pStyle w:val="a4"/>
      <w:pBdr>
        <w:bottom w:val="none" w:sz="0" w:space="1" w:color="auto"/>
      </w:pBdr>
      <w:jc w:val="right"/>
    </w:pPr>
    <w:r>
      <w:rPr>
        <w:rFonts w:hint="eastAsia"/>
      </w:rPr>
      <w:t>F.A.F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D456B"/>
    <w:multiLevelType w:val="multilevel"/>
    <w:tmpl w:val="060D456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D71D3C"/>
    <w:multiLevelType w:val="multilevel"/>
    <w:tmpl w:val="06D71D3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3F31DB"/>
    <w:multiLevelType w:val="multilevel"/>
    <w:tmpl w:val="073F31D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765A8F"/>
    <w:multiLevelType w:val="multilevel"/>
    <w:tmpl w:val="08765A8F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4" w15:restartNumberingAfterBreak="0">
    <w:nsid w:val="099970D4"/>
    <w:multiLevelType w:val="multilevel"/>
    <w:tmpl w:val="099970D4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5" w15:restartNumberingAfterBreak="0">
    <w:nsid w:val="09A2336B"/>
    <w:multiLevelType w:val="multilevel"/>
    <w:tmpl w:val="09A2336B"/>
    <w:lvl w:ilvl="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40" w:hanging="480"/>
      </w:pPr>
    </w:lvl>
    <w:lvl w:ilvl="2">
      <w:start w:val="1"/>
      <w:numFmt w:val="lowerRoman"/>
      <w:lvlText w:val="%3."/>
      <w:lvlJc w:val="right"/>
      <w:pPr>
        <w:ind w:left="2120" w:hanging="480"/>
      </w:pPr>
    </w:lvl>
    <w:lvl w:ilvl="3">
      <w:start w:val="1"/>
      <w:numFmt w:val="decimal"/>
      <w:lvlText w:val="%4."/>
      <w:lvlJc w:val="left"/>
      <w:pPr>
        <w:ind w:left="2600" w:hanging="480"/>
      </w:pPr>
    </w:lvl>
    <w:lvl w:ilvl="4">
      <w:start w:val="1"/>
      <w:numFmt w:val="lowerLetter"/>
      <w:lvlText w:val="%5)"/>
      <w:lvlJc w:val="left"/>
      <w:pPr>
        <w:ind w:left="3080" w:hanging="480"/>
      </w:pPr>
    </w:lvl>
    <w:lvl w:ilvl="5">
      <w:start w:val="1"/>
      <w:numFmt w:val="lowerRoman"/>
      <w:lvlText w:val="%6."/>
      <w:lvlJc w:val="right"/>
      <w:pPr>
        <w:ind w:left="3560" w:hanging="480"/>
      </w:pPr>
    </w:lvl>
    <w:lvl w:ilvl="6">
      <w:start w:val="1"/>
      <w:numFmt w:val="decimal"/>
      <w:lvlText w:val="%7."/>
      <w:lvlJc w:val="left"/>
      <w:pPr>
        <w:ind w:left="4040" w:hanging="480"/>
      </w:pPr>
    </w:lvl>
    <w:lvl w:ilvl="7">
      <w:start w:val="1"/>
      <w:numFmt w:val="lowerLetter"/>
      <w:lvlText w:val="%8)"/>
      <w:lvlJc w:val="left"/>
      <w:pPr>
        <w:ind w:left="4520" w:hanging="480"/>
      </w:pPr>
    </w:lvl>
    <w:lvl w:ilvl="8">
      <w:start w:val="1"/>
      <w:numFmt w:val="lowerRoman"/>
      <w:lvlText w:val="%9."/>
      <w:lvlJc w:val="right"/>
      <w:pPr>
        <w:ind w:left="5000" w:hanging="480"/>
      </w:pPr>
    </w:lvl>
  </w:abstractNum>
  <w:abstractNum w:abstractNumId="6" w15:restartNumberingAfterBreak="0">
    <w:nsid w:val="09E60096"/>
    <w:multiLevelType w:val="multilevel"/>
    <w:tmpl w:val="09E60096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7" w15:restartNumberingAfterBreak="0">
    <w:nsid w:val="0E9103CC"/>
    <w:multiLevelType w:val="multilevel"/>
    <w:tmpl w:val="0E9103CC"/>
    <w:lvl w:ilvl="0">
      <w:start w:val="2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081A69"/>
    <w:multiLevelType w:val="multilevel"/>
    <w:tmpl w:val="11081A69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9" w15:restartNumberingAfterBreak="0">
    <w:nsid w:val="14292B1F"/>
    <w:multiLevelType w:val="multilevel"/>
    <w:tmpl w:val="14292B1F"/>
    <w:lvl w:ilvl="0">
      <w:start w:val="1"/>
      <w:numFmt w:val="decimal"/>
      <w:lvlText w:val="%1."/>
      <w:lvlJc w:val="left"/>
      <w:pPr>
        <w:ind w:left="1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960" w:hanging="480"/>
      </w:pPr>
    </w:lvl>
    <w:lvl w:ilvl="2">
      <w:start w:val="1"/>
      <w:numFmt w:val="lowerRoman"/>
      <w:lvlText w:val="%3."/>
      <w:lvlJc w:val="right"/>
      <w:pPr>
        <w:ind w:left="2440" w:hanging="480"/>
      </w:pPr>
    </w:lvl>
    <w:lvl w:ilvl="3">
      <w:start w:val="1"/>
      <w:numFmt w:val="decimal"/>
      <w:lvlText w:val="%4."/>
      <w:lvlJc w:val="left"/>
      <w:pPr>
        <w:ind w:left="2920" w:hanging="480"/>
      </w:pPr>
    </w:lvl>
    <w:lvl w:ilvl="4">
      <w:start w:val="1"/>
      <w:numFmt w:val="lowerLetter"/>
      <w:lvlText w:val="%5)"/>
      <w:lvlJc w:val="left"/>
      <w:pPr>
        <w:ind w:left="3400" w:hanging="480"/>
      </w:pPr>
    </w:lvl>
    <w:lvl w:ilvl="5">
      <w:start w:val="1"/>
      <w:numFmt w:val="lowerRoman"/>
      <w:lvlText w:val="%6."/>
      <w:lvlJc w:val="right"/>
      <w:pPr>
        <w:ind w:left="3880" w:hanging="480"/>
      </w:pPr>
    </w:lvl>
    <w:lvl w:ilvl="6">
      <w:start w:val="1"/>
      <w:numFmt w:val="decimal"/>
      <w:lvlText w:val="%7."/>
      <w:lvlJc w:val="left"/>
      <w:pPr>
        <w:ind w:left="4360" w:hanging="480"/>
      </w:pPr>
    </w:lvl>
    <w:lvl w:ilvl="7">
      <w:start w:val="1"/>
      <w:numFmt w:val="lowerLetter"/>
      <w:lvlText w:val="%8)"/>
      <w:lvlJc w:val="left"/>
      <w:pPr>
        <w:ind w:left="4840" w:hanging="480"/>
      </w:pPr>
    </w:lvl>
    <w:lvl w:ilvl="8">
      <w:start w:val="1"/>
      <w:numFmt w:val="lowerRoman"/>
      <w:lvlText w:val="%9."/>
      <w:lvlJc w:val="right"/>
      <w:pPr>
        <w:ind w:left="5320" w:hanging="480"/>
      </w:pPr>
    </w:lvl>
  </w:abstractNum>
  <w:abstractNum w:abstractNumId="10" w15:restartNumberingAfterBreak="0">
    <w:nsid w:val="16EB74CD"/>
    <w:multiLevelType w:val="multilevel"/>
    <w:tmpl w:val="16EB74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4E694D"/>
    <w:multiLevelType w:val="multilevel"/>
    <w:tmpl w:val="194E694D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12" w15:restartNumberingAfterBreak="0">
    <w:nsid w:val="19C55E00"/>
    <w:multiLevelType w:val="multilevel"/>
    <w:tmpl w:val="19C55E00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19FF0817"/>
    <w:multiLevelType w:val="multilevel"/>
    <w:tmpl w:val="19FF0817"/>
    <w:lvl w:ilvl="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40" w:hanging="480"/>
      </w:pPr>
    </w:lvl>
    <w:lvl w:ilvl="2">
      <w:start w:val="1"/>
      <w:numFmt w:val="lowerRoman"/>
      <w:lvlText w:val="%3."/>
      <w:lvlJc w:val="right"/>
      <w:pPr>
        <w:ind w:left="2120" w:hanging="480"/>
      </w:pPr>
    </w:lvl>
    <w:lvl w:ilvl="3">
      <w:start w:val="1"/>
      <w:numFmt w:val="decimal"/>
      <w:lvlText w:val="%4."/>
      <w:lvlJc w:val="left"/>
      <w:pPr>
        <w:ind w:left="2600" w:hanging="480"/>
      </w:pPr>
    </w:lvl>
    <w:lvl w:ilvl="4">
      <w:start w:val="1"/>
      <w:numFmt w:val="lowerLetter"/>
      <w:lvlText w:val="%5)"/>
      <w:lvlJc w:val="left"/>
      <w:pPr>
        <w:ind w:left="3080" w:hanging="480"/>
      </w:pPr>
    </w:lvl>
    <w:lvl w:ilvl="5">
      <w:start w:val="1"/>
      <w:numFmt w:val="lowerRoman"/>
      <w:lvlText w:val="%6."/>
      <w:lvlJc w:val="right"/>
      <w:pPr>
        <w:ind w:left="3560" w:hanging="480"/>
      </w:pPr>
    </w:lvl>
    <w:lvl w:ilvl="6">
      <w:start w:val="1"/>
      <w:numFmt w:val="decimal"/>
      <w:lvlText w:val="%7."/>
      <w:lvlJc w:val="left"/>
      <w:pPr>
        <w:ind w:left="4040" w:hanging="480"/>
      </w:pPr>
    </w:lvl>
    <w:lvl w:ilvl="7">
      <w:start w:val="1"/>
      <w:numFmt w:val="lowerLetter"/>
      <w:lvlText w:val="%8)"/>
      <w:lvlJc w:val="left"/>
      <w:pPr>
        <w:ind w:left="4520" w:hanging="480"/>
      </w:pPr>
    </w:lvl>
    <w:lvl w:ilvl="8">
      <w:start w:val="1"/>
      <w:numFmt w:val="lowerRoman"/>
      <w:lvlText w:val="%9."/>
      <w:lvlJc w:val="right"/>
      <w:pPr>
        <w:ind w:left="5000" w:hanging="480"/>
      </w:pPr>
    </w:lvl>
  </w:abstractNum>
  <w:abstractNum w:abstractNumId="14" w15:restartNumberingAfterBreak="0">
    <w:nsid w:val="1BE1345A"/>
    <w:multiLevelType w:val="multilevel"/>
    <w:tmpl w:val="1BE1345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CA226AC"/>
    <w:multiLevelType w:val="multilevel"/>
    <w:tmpl w:val="1CA22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1EB07052"/>
    <w:multiLevelType w:val="multilevel"/>
    <w:tmpl w:val="1EB0705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26073AF"/>
    <w:multiLevelType w:val="multilevel"/>
    <w:tmpl w:val="226073AF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18" w15:restartNumberingAfterBreak="0">
    <w:nsid w:val="229C758D"/>
    <w:multiLevelType w:val="multilevel"/>
    <w:tmpl w:val="229C75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3AB0A21"/>
    <w:multiLevelType w:val="multilevel"/>
    <w:tmpl w:val="23AB0A21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0" w15:restartNumberingAfterBreak="0">
    <w:nsid w:val="29C64843"/>
    <w:multiLevelType w:val="multilevel"/>
    <w:tmpl w:val="29C64843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1" w15:restartNumberingAfterBreak="0">
    <w:nsid w:val="3403078C"/>
    <w:multiLevelType w:val="multilevel"/>
    <w:tmpl w:val="3403078C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2" w15:restartNumberingAfterBreak="0">
    <w:nsid w:val="3A592F62"/>
    <w:multiLevelType w:val="multilevel"/>
    <w:tmpl w:val="3A592F62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3" w15:restartNumberingAfterBreak="0">
    <w:nsid w:val="419D72F3"/>
    <w:multiLevelType w:val="multilevel"/>
    <w:tmpl w:val="419D72F3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4" w15:restartNumberingAfterBreak="0">
    <w:nsid w:val="550C7C49"/>
    <w:multiLevelType w:val="multilevel"/>
    <w:tmpl w:val="550C7C49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5" w15:restartNumberingAfterBreak="0">
    <w:nsid w:val="57DD39C0"/>
    <w:multiLevelType w:val="singleLevel"/>
    <w:tmpl w:val="57DD39C0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7DD69A1"/>
    <w:multiLevelType w:val="singleLevel"/>
    <w:tmpl w:val="57DD69A1"/>
    <w:lvl w:ilvl="0">
      <w:start w:val="1"/>
      <w:numFmt w:val="decimal"/>
      <w:suff w:val="nothing"/>
      <w:lvlText w:val="%1."/>
      <w:lvlJc w:val="left"/>
    </w:lvl>
  </w:abstractNum>
  <w:abstractNum w:abstractNumId="27" w15:restartNumberingAfterBreak="0">
    <w:nsid w:val="57DD6F1F"/>
    <w:multiLevelType w:val="singleLevel"/>
    <w:tmpl w:val="57DD6F1F"/>
    <w:lvl w:ilvl="0">
      <w:start w:val="1"/>
      <w:numFmt w:val="decimal"/>
      <w:suff w:val="nothing"/>
      <w:lvlText w:val="%1."/>
      <w:lvlJc w:val="left"/>
    </w:lvl>
  </w:abstractNum>
  <w:abstractNum w:abstractNumId="28" w15:restartNumberingAfterBreak="0">
    <w:nsid w:val="57DE7907"/>
    <w:multiLevelType w:val="singleLevel"/>
    <w:tmpl w:val="57DE7907"/>
    <w:lvl w:ilvl="0">
      <w:start w:val="1"/>
      <w:numFmt w:val="decimal"/>
      <w:suff w:val="nothing"/>
      <w:lvlText w:val="%1."/>
      <w:lvlJc w:val="left"/>
    </w:lvl>
  </w:abstractNum>
  <w:abstractNum w:abstractNumId="29" w15:restartNumberingAfterBreak="0">
    <w:nsid w:val="57DE7D2E"/>
    <w:multiLevelType w:val="singleLevel"/>
    <w:tmpl w:val="57DE7D2E"/>
    <w:lvl w:ilvl="0">
      <w:start w:val="1"/>
      <w:numFmt w:val="decimal"/>
      <w:suff w:val="nothing"/>
      <w:lvlText w:val="%1."/>
      <w:lvlJc w:val="left"/>
    </w:lvl>
  </w:abstractNum>
  <w:abstractNum w:abstractNumId="30" w15:restartNumberingAfterBreak="0">
    <w:nsid w:val="57DE866F"/>
    <w:multiLevelType w:val="singleLevel"/>
    <w:tmpl w:val="57DE866F"/>
    <w:lvl w:ilvl="0">
      <w:start w:val="1"/>
      <w:numFmt w:val="decimal"/>
      <w:suff w:val="nothing"/>
      <w:lvlText w:val="%1."/>
      <w:lvlJc w:val="left"/>
    </w:lvl>
  </w:abstractNum>
  <w:abstractNum w:abstractNumId="31" w15:restartNumberingAfterBreak="0">
    <w:nsid w:val="57DE893C"/>
    <w:multiLevelType w:val="singleLevel"/>
    <w:tmpl w:val="57DE893C"/>
    <w:lvl w:ilvl="0">
      <w:start w:val="1"/>
      <w:numFmt w:val="decimal"/>
      <w:suff w:val="nothing"/>
      <w:lvlText w:val="%1."/>
      <w:lvlJc w:val="left"/>
    </w:lvl>
  </w:abstractNum>
  <w:abstractNum w:abstractNumId="32" w15:restartNumberingAfterBreak="0">
    <w:nsid w:val="57DEBB48"/>
    <w:multiLevelType w:val="singleLevel"/>
    <w:tmpl w:val="57DEBB48"/>
    <w:lvl w:ilvl="0">
      <w:start w:val="1"/>
      <w:numFmt w:val="decimal"/>
      <w:suff w:val="nothing"/>
      <w:lvlText w:val="%1."/>
      <w:lvlJc w:val="left"/>
    </w:lvl>
  </w:abstractNum>
  <w:abstractNum w:abstractNumId="33" w15:restartNumberingAfterBreak="0">
    <w:nsid w:val="57DF3F73"/>
    <w:multiLevelType w:val="singleLevel"/>
    <w:tmpl w:val="57DF3F73"/>
    <w:lvl w:ilvl="0">
      <w:start w:val="1"/>
      <w:numFmt w:val="decimal"/>
      <w:suff w:val="nothing"/>
      <w:lvlText w:val="%1."/>
      <w:lvlJc w:val="left"/>
    </w:lvl>
  </w:abstractNum>
  <w:abstractNum w:abstractNumId="34" w15:restartNumberingAfterBreak="0">
    <w:nsid w:val="57DF4062"/>
    <w:multiLevelType w:val="singleLevel"/>
    <w:tmpl w:val="57DF4062"/>
    <w:lvl w:ilvl="0">
      <w:start w:val="1"/>
      <w:numFmt w:val="decimal"/>
      <w:suff w:val="nothing"/>
      <w:lvlText w:val="%1."/>
      <w:lvlJc w:val="left"/>
    </w:lvl>
  </w:abstractNum>
  <w:abstractNum w:abstractNumId="35" w15:restartNumberingAfterBreak="0">
    <w:nsid w:val="57DF414A"/>
    <w:multiLevelType w:val="singleLevel"/>
    <w:tmpl w:val="57DF414A"/>
    <w:lvl w:ilvl="0">
      <w:start w:val="1"/>
      <w:numFmt w:val="decimal"/>
      <w:suff w:val="nothing"/>
      <w:lvlText w:val="%1."/>
      <w:lvlJc w:val="left"/>
    </w:lvl>
  </w:abstractNum>
  <w:abstractNum w:abstractNumId="36" w15:restartNumberingAfterBreak="0">
    <w:nsid w:val="57DFA6AE"/>
    <w:multiLevelType w:val="singleLevel"/>
    <w:tmpl w:val="57DFA6AE"/>
    <w:lvl w:ilvl="0">
      <w:start w:val="1"/>
      <w:numFmt w:val="decimal"/>
      <w:suff w:val="nothing"/>
      <w:lvlText w:val="%1."/>
      <w:lvlJc w:val="left"/>
    </w:lvl>
  </w:abstractNum>
  <w:abstractNum w:abstractNumId="37" w15:restartNumberingAfterBreak="0">
    <w:nsid w:val="57DFAB5D"/>
    <w:multiLevelType w:val="singleLevel"/>
    <w:tmpl w:val="57DFAB5D"/>
    <w:lvl w:ilvl="0">
      <w:start w:val="1"/>
      <w:numFmt w:val="decimal"/>
      <w:suff w:val="nothing"/>
      <w:lvlText w:val="%1."/>
      <w:lvlJc w:val="left"/>
    </w:lvl>
  </w:abstractNum>
  <w:abstractNum w:abstractNumId="38" w15:restartNumberingAfterBreak="0">
    <w:nsid w:val="57DFB0DB"/>
    <w:multiLevelType w:val="singleLevel"/>
    <w:tmpl w:val="57DFB0DB"/>
    <w:lvl w:ilvl="0">
      <w:start w:val="1"/>
      <w:numFmt w:val="decimal"/>
      <w:suff w:val="nothing"/>
      <w:lvlText w:val="%1."/>
      <w:lvlJc w:val="left"/>
    </w:lvl>
  </w:abstractNum>
  <w:abstractNum w:abstractNumId="39" w15:restartNumberingAfterBreak="0">
    <w:nsid w:val="57DFC4AA"/>
    <w:multiLevelType w:val="singleLevel"/>
    <w:tmpl w:val="57DFC4AA"/>
    <w:lvl w:ilvl="0">
      <w:start w:val="1"/>
      <w:numFmt w:val="decimal"/>
      <w:suff w:val="nothing"/>
      <w:lvlText w:val="%1."/>
      <w:lvlJc w:val="left"/>
    </w:lvl>
  </w:abstractNum>
  <w:abstractNum w:abstractNumId="40" w15:restartNumberingAfterBreak="0">
    <w:nsid w:val="57DFC8DE"/>
    <w:multiLevelType w:val="singleLevel"/>
    <w:tmpl w:val="57DFC8DE"/>
    <w:lvl w:ilvl="0">
      <w:start w:val="1"/>
      <w:numFmt w:val="decimal"/>
      <w:suff w:val="nothing"/>
      <w:lvlText w:val="%1."/>
      <w:lvlJc w:val="left"/>
    </w:lvl>
  </w:abstractNum>
  <w:abstractNum w:abstractNumId="41" w15:restartNumberingAfterBreak="0">
    <w:nsid w:val="57DFF360"/>
    <w:multiLevelType w:val="singleLevel"/>
    <w:tmpl w:val="57DFF360"/>
    <w:lvl w:ilvl="0">
      <w:start w:val="1"/>
      <w:numFmt w:val="decimal"/>
      <w:suff w:val="nothing"/>
      <w:lvlText w:val="%1."/>
      <w:lvlJc w:val="left"/>
    </w:lvl>
  </w:abstractNum>
  <w:abstractNum w:abstractNumId="42" w15:restartNumberingAfterBreak="0">
    <w:nsid w:val="57E4F92D"/>
    <w:multiLevelType w:val="singleLevel"/>
    <w:tmpl w:val="57E4F92D"/>
    <w:lvl w:ilvl="0">
      <w:start w:val="1"/>
      <w:numFmt w:val="decimal"/>
      <w:suff w:val="nothing"/>
      <w:lvlText w:val="%1."/>
      <w:lvlJc w:val="left"/>
    </w:lvl>
  </w:abstractNum>
  <w:abstractNum w:abstractNumId="43" w15:restartNumberingAfterBreak="0">
    <w:nsid w:val="57E5132B"/>
    <w:multiLevelType w:val="singleLevel"/>
    <w:tmpl w:val="57E5132B"/>
    <w:lvl w:ilvl="0">
      <w:start w:val="1"/>
      <w:numFmt w:val="decimal"/>
      <w:suff w:val="nothing"/>
      <w:lvlText w:val="%1."/>
      <w:lvlJc w:val="left"/>
    </w:lvl>
  </w:abstractNum>
  <w:abstractNum w:abstractNumId="44" w15:restartNumberingAfterBreak="0">
    <w:nsid w:val="5936389D"/>
    <w:multiLevelType w:val="multilevel"/>
    <w:tmpl w:val="5936389D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5DF82C3F"/>
    <w:multiLevelType w:val="multilevel"/>
    <w:tmpl w:val="5DF82C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544270A"/>
    <w:multiLevelType w:val="multilevel"/>
    <w:tmpl w:val="6544270A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47" w15:restartNumberingAfterBreak="0">
    <w:nsid w:val="67B90065"/>
    <w:multiLevelType w:val="multilevel"/>
    <w:tmpl w:val="67B90065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num w:numId="1">
    <w:abstractNumId w:val="7"/>
  </w:num>
  <w:num w:numId="2">
    <w:abstractNumId w:val="44"/>
  </w:num>
  <w:num w:numId="3">
    <w:abstractNumId w:val="24"/>
  </w:num>
  <w:num w:numId="4">
    <w:abstractNumId w:val="4"/>
  </w:num>
  <w:num w:numId="5">
    <w:abstractNumId w:val="2"/>
  </w:num>
  <w:num w:numId="6">
    <w:abstractNumId w:val="12"/>
  </w:num>
  <w:num w:numId="7">
    <w:abstractNumId w:val="23"/>
  </w:num>
  <w:num w:numId="8">
    <w:abstractNumId w:val="3"/>
  </w:num>
  <w:num w:numId="9">
    <w:abstractNumId w:val="8"/>
  </w:num>
  <w:num w:numId="10">
    <w:abstractNumId w:val="21"/>
  </w:num>
  <w:num w:numId="11">
    <w:abstractNumId w:val="15"/>
  </w:num>
  <w:num w:numId="12">
    <w:abstractNumId w:val="16"/>
  </w:num>
  <w:num w:numId="13">
    <w:abstractNumId w:val="46"/>
  </w:num>
  <w:num w:numId="14">
    <w:abstractNumId w:val="47"/>
  </w:num>
  <w:num w:numId="15">
    <w:abstractNumId w:val="9"/>
  </w:num>
  <w:num w:numId="16">
    <w:abstractNumId w:val="1"/>
  </w:num>
  <w:num w:numId="17">
    <w:abstractNumId w:val="45"/>
  </w:num>
  <w:num w:numId="18">
    <w:abstractNumId w:val="10"/>
  </w:num>
  <w:num w:numId="19">
    <w:abstractNumId w:val="19"/>
  </w:num>
  <w:num w:numId="20">
    <w:abstractNumId w:val="0"/>
  </w:num>
  <w:num w:numId="21">
    <w:abstractNumId w:val="14"/>
  </w:num>
  <w:num w:numId="22">
    <w:abstractNumId w:val="17"/>
  </w:num>
  <w:num w:numId="23">
    <w:abstractNumId w:val="20"/>
  </w:num>
  <w:num w:numId="24">
    <w:abstractNumId w:val="5"/>
  </w:num>
  <w:num w:numId="25">
    <w:abstractNumId w:val="22"/>
  </w:num>
  <w:num w:numId="26">
    <w:abstractNumId w:val="13"/>
  </w:num>
  <w:num w:numId="27">
    <w:abstractNumId w:val="11"/>
  </w:num>
  <w:num w:numId="28">
    <w:abstractNumId w:val="6"/>
  </w:num>
  <w:num w:numId="29">
    <w:abstractNumId w:val="18"/>
  </w:num>
  <w:num w:numId="30">
    <w:abstractNumId w:val="28"/>
  </w:num>
  <w:num w:numId="31">
    <w:abstractNumId w:val="29"/>
  </w:num>
  <w:num w:numId="32">
    <w:abstractNumId w:val="43"/>
  </w:num>
  <w:num w:numId="33">
    <w:abstractNumId w:val="42"/>
  </w:num>
  <w:num w:numId="34">
    <w:abstractNumId w:val="31"/>
  </w:num>
  <w:num w:numId="35">
    <w:abstractNumId w:val="25"/>
  </w:num>
  <w:num w:numId="36">
    <w:abstractNumId w:val="41"/>
  </w:num>
  <w:num w:numId="37">
    <w:abstractNumId w:val="26"/>
  </w:num>
  <w:num w:numId="38">
    <w:abstractNumId w:val="27"/>
  </w:num>
  <w:num w:numId="39">
    <w:abstractNumId w:val="32"/>
  </w:num>
  <w:num w:numId="40">
    <w:abstractNumId w:val="33"/>
  </w:num>
  <w:num w:numId="41">
    <w:abstractNumId w:val="30"/>
  </w:num>
  <w:num w:numId="42">
    <w:abstractNumId w:val="36"/>
  </w:num>
  <w:num w:numId="43">
    <w:abstractNumId w:val="37"/>
  </w:num>
  <w:num w:numId="44">
    <w:abstractNumId w:val="38"/>
  </w:num>
  <w:num w:numId="45">
    <w:abstractNumId w:val="39"/>
  </w:num>
  <w:num w:numId="46">
    <w:abstractNumId w:val="40"/>
  </w:num>
  <w:num w:numId="47">
    <w:abstractNumId w:val="35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4EA"/>
    <w:rsid w:val="00067147"/>
    <w:rsid w:val="00072F90"/>
    <w:rsid w:val="001411A2"/>
    <w:rsid w:val="00162EBA"/>
    <w:rsid w:val="001705C9"/>
    <w:rsid w:val="00172A27"/>
    <w:rsid w:val="001A1F85"/>
    <w:rsid w:val="001C5939"/>
    <w:rsid w:val="00204C96"/>
    <w:rsid w:val="0022197F"/>
    <w:rsid w:val="00226DA7"/>
    <w:rsid w:val="00291386"/>
    <w:rsid w:val="002E2C91"/>
    <w:rsid w:val="00383D03"/>
    <w:rsid w:val="003A3099"/>
    <w:rsid w:val="003B64C9"/>
    <w:rsid w:val="003E2CAF"/>
    <w:rsid w:val="00423252"/>
    <w:rsid w:val="004C56BE"/>
    <w:rsid w:val="004E378E"/>
    <w:rsid w:val="00514DD7"/>
    <w:rsid w:val="00575E86"/>
    <w:rsid w:val="005C1E86"/>
    <w:rsid w:val="00600B6C"/>
    <w:rsid w:val="0060310C"/>
    <w:rsid w:val="006405B6"/>
    <w:rsid w:val="006461B5"/>
    <w:rsid w:val="006877BA"/>
    <w:rsid w:val="006A465F"/>
    <w:rsid w:val="0073008B"/>
    <w:rsid w:val="007862D7"/>
    <w:rsid w:val="007B085A"/>
    <w:rsid w:val="007B0F18"/>
    <w:rsid w:val="007B5515"/>
    <w:rsid w:val="00805511"/>
    <w:rsid w:val="00842F9D"/>
    <w:rsid w:val="00864EF2"/>
    <w:rsid w:val="008749EC"/>
    <w:rsid w:val="008C33C8"/>
    <w:rsid w:val="008E6120"/>
    <w:rsid w:val="00AC0112"/>
    <w:rsid w:val="00AF6FBF"/>
    <w:rsid w:val="00B02245"/>
    <w:rsid w:val="00B434E6"/>
    <w:rsid w:val="00B703A1"/>
    <w:rsid w:val="00C949F6"/>
    <w:rsid w:val="00CC49F0"/>
    <w:rsid w:val="00CE0152"/>
    <w:rsid w:val="00CF28BC"/>
    <w:rsid w:val="00D129BE"/>
    <w:rsid w:val="00D627D0"/>
    <w:rsid w:val="00DA2B76"/>
    <w:rsid w:val="00DC46BB"/>
    <w:rsid w:val="00DE1EDF"/>
    <w:rsid w:val="00E32B34"/>
    <w:rsid w:val="00F00859"/>
    <w:rsid w:val="00F5623A"/>
    <w:rsid w:val="00F61FBF"/>
    <w:rsid w:val="00F722B9"/>
    <w:rsid w:val="00FB3C5C"/>
    <w:rsid w:val="04E07B39"/>
    <w:rsid w:val="050470E4"/>
    <w:rsid w:val="0CED7E39"/>
    <w:rsid w:val="1D9257AD"/>
    <w:rsid w:val="2415205B"/>
    <w:rsid w:val="377457BF"/>
    <w:rsid w:val="39F24208"/>
    <w:rsid w:val="3D097C4B"/>
    <w:rsid w:val="422C18BD"/>
    <w:rsid w:val="4A2A3547"/>
    <w:rsid w:val="5AA76EB8"/>
    <w:rsid w:val="6B506FAC"/>
    <w:rsid w:val="7FB1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D667B6"/>
  <w15:docId w15:val="{F98B62A3-0795-4B54-AF71-25FF5DD7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5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2">
    <w:name w:val="无间隔1"/>
    <w:link w:val="Char1"/>
    <w:uiPriority w:val="1"/>
    <w:qFormat/>
    <w:rPr>
      <w:sz w:val="22"/>
      <w:szCs w:val="22"/>
    </w:rPr>
  </w:style>
  <w:style w:type="character" w:customStyle="1" w:styleId="a6">
    <w:name w:val="无间隔字符"/>
    <w:basedOn w:val="a0"/>
    <w:uiPriority w:val="1"/>
    <w:qFormat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10">
    <w:name w:val="无间隔11"/>
    <w:qFormat/>
    <w:pPr>
      <w:widowControl w:val="0"/>
      <w:jc w:val="both"/>
    </w:pPr>
    <w:rPr>
      <w:rFonts w:ascii="Cambria" w:eastAsia="宋体" w:hAnsi="Cambria" w:cs="黑体"/>
      <w:kern w:val="2"/>
      <w:sz w:val="21"/>
      <w:szCs w:val="22"/>
    </w:rPr>
  </w:style>
  <w:style w:type="character" w:customStyle="1" w:styleId="Char1">
    <w:name w:val="无间隔 Char"/>
    <w:basedOn w:val="a0"/>
    <w:link w:val="12"/>
    <w:qFormat/>
    <w:rPr>
      <w:rFonts w:ascii="Times New Roman" w:eastAsia="宋体" w:hAnsi="Times New Roman" w:hint="default"/>
      <w:sz w:val="22"/>
    </w:rPr>
  </w:style>
  <w:style w:type="paragraph" w:customStyle="1" w:styleId="13">
    <w:name w:val="日期1"/>
    <w:basedOn w:val="a"/>
    <w:next w:val="a"/>
    <w:qFormat/>
    <w:pPr>
      <w:jc w:val="right"/>
    </w:pPr>
    <w:rPr>
      <w:rFonts w:ascii="Times New Roman" w:eastAsia="宋体" w:hAnsi="Times New Roman" w:cs="Times New Roman"/>
      <w:color w:val="5590CC"/>
      <w:sz w:val="24"/>
      <w:szCs w:val="24"/>
    </w:rPr>
  </w:style>
  <w:style w:type="paragraph" w:customStyle="1" w:styleId="ContactDetails">
    <w:name w:val="Contact Details"/>
    <w:basedOn w:val="a"/>
    <w:qFormat/>
    <w:pPr>
      <w:spacing w:before="80" w:after="80"/>
    </w:pPr>
    <w:rPr>
      <w:rFonts w:ascii="Times New Roman" w:eastAsia="宋体" w:hAnsi="Times New Roman" w:cs="Times New Roman"/>
      <w:color w:val="FFFFFF"/>
      <w:sz w:val="16"/>
      <w:szCs w:val="14"/>
    </w:rPr>
  </w:style>
  <w:style w:type="paragraph" w:customStyle="1" w:styleId="Organization">
    <w:name w:val="Organization"/>
    <w:basedOn w:val="a"/>
    <w:qFormat/>
    <w:pPr>
      <w:spacing w:line="600" w:lineRule="exact"/>
    </w:pPr>
    <w:rPr>
      <w:rFonts w:ascii="Calibri" w:eastAsia="宋体" w:hAnsi="Calibri" w:cs="Times New Roman"/>
      <w:color w:val="FFFFFF"/>
      <w:sz w:val="56"/>
      <w:szCs w:val="36"/>
    </w:rPr>
  </w:style>
  <w:style w:type="paragraph" w:customStyle="1" w:styleId="21">
    <w:name w:val="无间隔2"/>
    <w:link w:val="a7"/>
    <w:uiPriority w:val="1"/>
    <w:qFormat/>
    <w:rPr>
      <w:sz w:val="22"/>
      <w:szCs w:val="22"/>
    </w:rPr>
  </w:style>
  <w:style w:type="character" w:customStyle="1" w:styleId="a7">
    <w:name w:val="无间隔 字符"/>
    <w:basedOn w:val="a0"/>
    <w:link w:val="21"/>
    <w:uiPriority w:val="1"/>
    <w:qFormat/>
    <w:rPr>
      <w:sz w:val="22"/>
      <w:szCs w:val="22"/>
    </w:rPr>
  </w:style>
  <w:style w:type="paragraph" w:customStyle="1" w:styleId="31">
    <w:name w:val="列出段落3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rkler\Desktop\PS&#30456;&#20851;\&#28023;&#25253;&#32032;&#26448;&#24211;\&#19968;&#22534;&#22270;\29607\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DBA8D278864FFC9284C8AD413455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08FF88-45CC-435E-8299-E758A6A46BE7}"/>
      </w:docPartPr>
      <w:docPartBody>
        <w:p w:rsidR="00251EC4" w:rsidRDefault="009B2F99">
          <w:pPr>
            <w:pStyle w:val="7ADBA8D278864FFC9284C8AD4134550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2B"/>
    <w:rsid w:val="00251EC4"/>
    <w:rsid w:val="00527998"/>
    <w:rsid w:val="00967754"/>
    <w:rsid w:val="009B2F99"/>
    <w:rsid w:val="00DD780F"/>
    <w:rsid w:val="00E7792B"/>
    <w:rsid w:val="00E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DBA8D278864FFC9284C8AD4134550F">
    <w:name w:val="7ADBA8D278864FFC9284C8AD4134550F"/>
    <w:pPr>
      <w:widowControl w:val="0"/>
      <w:jc w:val="both"/>
    </w:pPr>
    <w:rPr>
      <w:kern w:val="2"/>
      <w:sz w:val="21"/>
      <w:szCs w:val="22"/>
    </w:rPr>
  </w:style>
  <w:style w:type="paragraph" w:customStyle="1" w:styleId="8E8D8D766FC14792B71D423D827F9F47">
    <w:name w:val="8E8D8D766FC14792B71D423D827F9F47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2016-09-23T00:00:00</PublishDate>
  <Abstract/>
  <CompanyAddress>NJU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1B67F64-5278-4F3F-934E-C112000C6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65</TotalTime>
  <Pages>23</Pages>
  <Words>2550</Words>
  <Characters>14541</Characters>
  <Application>Microsoft Office Word</Application>
  <DocSecurity>0</DocSecurity>
  <Lines>121</Lines>
  <Paragraphs>34</Paragraphs>
  <ScaleCrop>false</ScaleCrop>
  <Company>NJU F.A.F 万年杰 田原 曾虎双 陆茹茹</Company>
  <LinksUpToDate>false</LinksUpToDate>
  <CharactersWithSpaces>17057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F.A.F酒店预定系统</dc:title>
  <dc:subject>用例文档</dc:subject>
  <dc:creator>Microsoft</dc:creator>
  <cp:lastModifiedBy>曾虎双</cp:lastModifiedBy>
  <cp:revision>38</cp:revision>
  <dcterms:created xsi:type="dcterms:W3CDTF">2015-10-03T09:38:00Z</dcterms:created>
  <dcterms:modified xsi:type="dcterms:W3CDTF">2017-01-01T02:48:00Z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